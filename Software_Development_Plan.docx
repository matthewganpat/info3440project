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CAB92" w14:textId="39F30C52" w:rsidR="007102DB" w:rsidRPr="00093290" w:rsidRDefault="00D142DF">
      <w:pPr>
        <w:pStyle w:val="Title"/>
        <w:jc w:val="right"/>
        <w:rPr>
          <w:sz w:val="40"/>
        </w:rPr>
      </w:pPr>
      <w:r w:rsidRPr="00093290">
        <w:rPr>
          <w:sz w:val="40"/>
        </w:rPr>
        <w:fldChar w:fldCharType="begin"/>
      </w:r>
      <w:r w:rsidRPr="00093290">
        <w:rPr>
          <w:sz w:val="40"/>
        </w:rPr>
        <w:instrText xml:space="preserve"> SUBJECT  \* MERGEFORMAT </w:instrText>
      </w:r>
      <w:r w:rsidRPr="00093290">
        <w:rPr>
          <w:sz w:val="40"/>
        </w:rPr>
        <w:fldChar w:fldCharType="separate"/>
      </w:r>
      <w:r w:rsidR="009B0FC3" w:rsidRPr="00093290">
        <w:rPr>
          <w:sz w:val="40"/>
        </w:rPr>
        <w:t>AKI Pro Plus Software Upgrade</w:t>
      </w:r>
      <w:r w:rsidRPr="00093290">
        <w:rPr>
          <w:sz w:val="40"/>
        </w:rPr>
        <w:fldChar w:fldCharType="end"/>
      </w:r>
    </w:p>
    <w:p w14:paraId="1A2EE74B" w14:textId="29B46305" w:rsidR="007102DB" w:rsidRPr="00093290" w:rsidRDefault="00B04AC5">
      <w:pPr>
        <w:pStyle w:val="Title"/>
        <w:jc w:val="right"/>
        <w:rPr>
          <w:sz w:val="40"/>
        </w:rPr>
      </w:pPr>
      <w:r w:rsidRPr="00093290">
        <w:rPr>
          <w:sz w:val="40"/>
        </w:rPr>
        <w:fldChar w:fldCharType="begin"/>
      </w:r>
      <w:r w:rsidRPr="00093290">
        <w:rPr>
          <w:sz w:val="40"/>
        </w:rPr>
        <w:instrText xml:space="preserve"> TITLE  \* MERGEFORMAT </w:instrText>
      </w:r>
      <w:r w:rsidRPr="00093290">
        <w:rPr>
          <w:sz w:val="40"/>
        </w:rPr>
        <w:fldChar w:fldCharType="separate"/>
      </w:r>
      <w:r w:rsidR="009D1DC8" w:rsidRPr="00093290">
        <w:rPr>
          <w:sz w:val="40"/>
        </w:rPr>
        <w:t>Software Development Plan</w:t>
      </w:r>
      <w:r w:rsidRPr="00093290">
        <w:rPr>
          <w:sz w:val="40"/>
        </w:rPr>
        <w:fldChar w:fldCharType="end"/>
      </w:r>
    </w:p>
    <w:p w14:paraId="146BE744" w14:textId="0FCA9073" w:rsidR="007102DB" w:rsidRPr="00093290" w:rsidRDefault="00EF302B">
      <w:pPr>
        <w:pStyle w:val="Title"/>
        <w:jc w:val="right"/>
        <w:rPr>
          <w:sz w:val="32"/>
        </w:rPr>
      </w:pPr>
      <w:r w:rsidRPr="00093290">
        <w:rPr>
          <w:sz w:val="32"/>
        </w:rPr>
        <w:t>Version 1.0</w:t>
      </w:r>
    </w:p>
    <w:p w14:paraId="0A93C5F7" w14:textId="77777777" w:rsidR="007102DB" w:rsidRPr="00093290" w:rsidRDefault="007102DB">
      <w:pPr>
        <w:pStyle w:val="Title"/>
        <w:rPr>
          <w:sz w:val="32"/>
        </w:rPr>
      </w:pPr>
    </w:p>
    <w:p w14:paraId="621E594A" w14:textId="77777777" w:rsidR="007102DB" w:rsidRPr="00093290" w:rsidRDefault="007102DB">
      <w:pPr>
        <w:rPr>
          <w:sz w:val="22"/>
        </w:rPr>
      </w:pPr>
    </w:p>
    <w:p w14:paraId="41544D71" w14:textId="77777777" w:rsidR="007102DB" w:rsidRPr="00093290" w:rsidRDefault="00EF302B">
      <w:pPr>
        <w:pStyle w:val="InfoBlue"/>
        <w:rPr>
          <w:sz w:val="22"/>
        </w:rPr>
      </w:pPr>
      <w:r w:rsidRPr="00093290">
        <w:rPr>
          <w:sz w:val="22"/>
        </w:rP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5A2BAE8F" w14:textId="77777777" w:rsidR="007102DB" w:rsidRPr="00093290" w:rsidRDefault="00EF302B">
      <w:pPr>
        <w:pStyle w:val="InfoBlue"/>
        <w:rPr>
          <w:sz w:val="22"/>
        </w:rPr>
      </w:pPr>
      <w:r w:rsidRPr="00093290">
        <w:rPr>
          <w:sz w:val="22"/>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8D47ADD" w14:textId="77777777" w:rsidR="007102DB" w:rsidRPr="00093290" w:rsidRDefault="007102DB">
      <w:pPr>
        <w:pStyle w:val="BodyText"/>
        <w:rPr>
          <w:sz w:val="22"/>
        </w:rPr>
      </w:pPr>
    </w:p>
    <w:p w14:paraId="6A7A6519" w14:textId="77777777" w:rsidR="007102DB" w:rsidRPr="00093290" w:rsidRDefault="007102DB">
      <w:pPr>
        <w:rPr>
          <w:sz w:val="22"/>
        </w:rPr>
        <w:sectPr w:rsidR="007102DB" w:rsidRPr="00093290">
          <w:headerReference w:type="default" r:id="rId8"/>
          <w:footerReference w:type="even" r:id="rId9"/>
          <w:pgSz w:w="12240" w:h="15840" w:code="1"/>
          <w:pgMar w:top="1440" w:right="1440" w:bottom="1440" w:left="1440" w:header="720" w:footer="720" w:gutter="0"/>
          <w:cols w:space="720"/>
          <w:vAlign w:val="center"/>
        </w:sectPr>
      </w:pPr>
    </w:p>
    <w:p w14:paraId="748550BD" w14:textId="77777777" w:rsidR="007102DB" w:rsidRPr="00093290" w:rsidRDefault="00EF302B">
      <w:pPr>
        <w:pStyle w:val="Title"/>
        <w:rPr>
          <w:sz w:val="40"/>
        </w:rPr>
      </w:pPr>
      <w:r w:rsidRPr="00093290">
        <w:rPr>
          <w:sz w:val="4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02DB" w:rsidRPr="00093290" w14:paraId="0918CD2E" w14:textId="77777777">
        <w:tc>
          <w:tcPr>
            <w:tcW w:w="2304" w:type="dxa"/>
          </w:tcPr>
          <w:p w14:paraId="397748A3" w14:textId="77777777" w:rsidR="007102DB" w:rsidRPr="00093290" w:rsidRDefault="00EF302B">
            <w:pPr>
              <w:pStyle w:val="Tabletext"/>
              <w:jc w:val="center"/>
              <w:rPr>
                <w:b/>
                <w:sz w:val="22"/>
              </w:rPr>
            </w:pPr>
            <w:r w:rsidRPr="00093290">
              <w:rPr>
                <w:b/>
                <w:sz w:val="22"/>
              </w:rPr>
              <w:t>Date</w:t>
            </w:r>
          </w:p>
        </w:tc>
        <w:tc>
          <w:tcPr>
            <w:tcW w:w="1152" w:type="dxa"/>
          </w:tcPr>
          <w:p w14:paraId="302A774C" w14:textId="77777777" w:rsidR="007102DB" w:rsidRPr="00093290" w:rsidRDefault="00EF302B">
            <w:pPr>
              <w:pStyle w:val="Tabletext"/>
              <w:jc w:val="center"/>
              <w:rPr>
                <w:b/>
                <w:sz w:val="22"/>
              </w:rPr>
            </w:pPr>
            <w:r w:rsidRPr="00093290">
              <w:rPr>
                <w:b/>
                <w:sz w:val="22"/>
              </w:rPr>
              <w:t>Version</w:t>
            </w:r>
          </w:p>
        </w:tc>
        <w:tc>
          <w:tcPr>
            <w:tcW w:w="3744" w:type="dxa"/>
          </w:tcPr>
          <w:p w14:paraId="682F6F88" w14:textId="77777777" w:rsidR="007102DB" w:rsidRPr="00093290" w:rsidRDefault="00EF302B">
            <w:pPr>
              <w:pStyle w:val="Tabletext"/>
              <w:jc w:val="center"/>
              <w:rPr>
                <w:b/>
                <w:sz w:val="22"/>
              </w:rPr>
            </w:pPr>
            <w:r w:rsidRPr="00093290">
              <w:rPr>
                <w:b/>
                <w:sz w:val="22"/>
              </w:rPr>
              <w:t>Description</w:t>
            </w:r>
          </w:p>
        </w:tc>
        <w:tc>
          <w:tcPr>
            <w:tcW w:w="2304" w:type="dxa"/>
          </w:tcPr>
          <w:p w14:paraId="7ED694D6" w14:textId="77777777" w:rsidR="007102DB" w:rsidRPr="00093290" w:rsidRDefault="00EF302B">
            <w:pPr>
              <w:pStyle w:val="Tabletext"/>
              <w:jc w:val="center"/>
              <w:rPr>
                <w:b/>
                <w:sz w:val="22"/>
              </w:rPr>
            </w:pPr>
            <w:r w:rsidRPr="00093290">
              <w:rPr>
                <w:b/>
                <w:sz w:val="22"/>
              </w:rPr>
              <w:t>Author</w:t>
            </w:r>
          </w:p>
        </w:tc>
      </w:tr>
      <w:tr w:rsidR="007102DB" w:rsidRPr="00093290" w14:paraId="5978D8BA" w14:textId="77777777">
        <w:tc>
          <w:tcPr>
            <w:tcW w:w="2304" w:type="dxa"/>
          </w:tcPr>
          <w:p w14:paraId="178425DF" w14:textId="3DA2F2E7" w:rsidR="007102DB" w:rsidRPr="00093290" w:rsidRDefault="00CE2C1A">
            <w:pPr>
              <w:pStyle w:val="Tabletext"/>
              <w:rPr>
                <w:sz w:val="22"/>
              </w:rPr>
            </w:pPr>
            <w:r w:rsidRPr="00093290">
              <w:rPr>
                <w:sz w:val="22"/>
              </w:rPr>
              <w:t>15/Sep/2014</w:t>
            </w:r>
          </w:p>
        </w:tc>
        <w:tc>
          <w:tcPr>
            <w:tcW w:w="1152" w:type="dxa"/>
          </w:tcPr>
          <w:p w14:paraId="43AD8C6A" w14:textId="1A0A128F" w:rsidR="007102DB" w:rsidRPr="00093290" w:rsidRDefault="00CE2C1A">
            <w:pPr>
              <w:pStyle w:val="Tabletext"/>
              <w:rPr>
                <w:sz w:val="22"/>
              </w:rPr>
            </w:pPr>
            <w:r w:rsidRPr="00093290">
              <w:rPr>
                <w:sz w:val="22"/>
              </w:rPr>
              <w:t>1.0</w:t>
            </w:r>
          </w:p>
        </w:tc>
        <w:tc>
          <w:tcPr>
            <w:tcW w:w="3744" w:type="dxa"/>
          </w:tcPr>
          <w:p w14:paraId="73F0A562" w14:textId="77777777" w:rsidR="007102DB" w:rsidRPr="00093290" w:rsidRDefault="00EF302B">
            <w:pPr>
              <w:pStyle w:val="Tabletext"/>
              <w:rPr>
                <w:sz w:val="22"/>
              </w:rPr>
            </w:pPr>
            <w:r w:rsidRPr="00093290">
              <w:rPr>
                <w:sz w:val="22"/>
              </w:rPr>
              <w:t>&lt;details&gt;</w:t>
            </w:r>
          </w:p>
        </w:tc>
        <w:tc>
          <w:tcPr>
            <w:tcW w:w="2304" w:type="dxa"/>
          </w:tcPr>
          <w:p w14:paraId="72058980" w14:textId="59B78272" w:rsidR="007102DB" w:rsidRPr="00093290" w:rsidRDefault="00CE2C1A">
            <w:pPr>
              <w:pStyle w:val="Tabletext"/>
              <w:rPr>
                <w:sz w:val="22"/>
              </w:rPr>
            </w:pPr>
            <w:r w:rsidRPr="00093290">
              <w:rPr>
                <w:sz w:val="22"/>
              </w:rPr>
              <w:t>Matthew Ganpat, Devindra Mahadeo, Shervonne Cummings</w:t>
            </w:r>
          </w:p>
        </w:tc>
      </w:tr>
      <w:tr w:rsidR="007102DB" w:rsidRPr="00093290" w14:paraId="147883B3" w14:textId="77777777">
        <w:tc>
          <w:tcPr>
            <w:tcW w:w="2304" w:type="dxa"/>
          </w:tcPr>
          <w:p w14:paraId="0C1F40B3" w14:textId="77777777" w:rsidR="007102DB" w:rsidRPr="00093290" w:rsidRDefault="007102DB">
            <w:pPr>
              <w:pStyle w:val="Tabletext"/>
              <w:rPr>
                <w:sz w:val="22"/>
              </w:rPr>
            </w:pPr>
          </w:p>
        </w:tc>
        <w:tc>
          <w:tcPr>
            <w:tcW w:w="1152" w:type="dxa"/>
          </w:tcPr>
          <w:p w14:paraId="2601C070" w14:textId="77777777" w:rsidR="007102DB" w:rsidRPr="00093290" w:rsidRDefault="007102DB">
            <w:pPr>
              <w:pStyle w:val="Tabletext"/>
              <w:rPr>
                <w:sz w:val="22"/>
              </w:rPr>
            </w:pPr>
          </w:p>
        </w:tc>
        <w:tc>
          <w:tcPr>
            <w:tcW w:w="3744" w:type="dxa"/>
          </w:tcPr>
          <w:p w14:paraId="2C403F03" w14:textId="77777777" w:rsidR="007102DB" w:rsidRPr="00093290" w:rsidRDefault="007102DB">
            <w:pPr>
              <w:pStyle w:val="Tabletext"/>
              <w:rPr>
                <w:sz w:val="22"/>
              </w:rPr>
            </w:pPr>
          </w:p>
        </w:tc>
        <w:tc>
          <w:tcPr>
            <w:tcW w:w="2304" w:type="dxa"/>
          </w:tcPr>
          <w:p w14:paraId="37BE2404" w14:textId="77777777" w:rsidR="007102DB" w:rsidRPr="00093290" w:rsidRDefault="007102DB">
            <w:pPr>
              <w:pStyle w:val="Tabletext"/>
              <w:rPr>
                <w:sz w:val="22"/>
              </w:rPr>
            </w:pPr>
          </w:p>
        </w:tc>
      </w:tr>
      <w:tr w:rsidR="007102DB" w:rsidRPr="00093290" w14:paraId="2F6027D2" w14:textId="77777777">
        <w:tc>
          <w:tcPr>
            <w:tcW w:w="2304" w:type="dxa"/>
          </w:tcPr>
          <w:p w14:paraId="6E612020" w14:textId="77777777" w:rsidR="007102DB" w:rsidRPr="00093290" w:rsidRDefault="007102DB">
            <w:pPr>
              <w:pStyle w:val="Tabletext"/>
              <w:rPr>
                <w:sz w:val="22"/>
              </w:rPr>
            </w:pPr>
          </w:p>
        </w:tc>
        <w:tc>
          <w:tcPr>
            <w:tcW w:w="1152" w:type="dxa"/>
          </w:tcPr>
          <w:p w14:paraId="1F1A4B03" w14:textId="77777777" w:rsidR="007102DB" w:rsidRPr="00093290" w:rsidRDefault="007102DB">
            <w:pPr>
              <w:pStyle w:val="Tabletext"/>
              <w:rPr>
                <w:sz w:val="22"/>
              </w:rPr>
            </w:pPr>
          </w:p>
        </w:tc>
        <w:tc>
          <w:tcPr>
            <w:tcW w:w="3744" w:type="dxa"/>
          </w:tcPr>
          <w:p w14:paraId="4EBC6E68" w14:textId="77777777" w:rsidR="007102DB" w:rsidRPr="00093290" w:rsidRDefault="007102DB">
            <w:pPr>
              <w:pStyle w:val="Tabletext"/>
              <w:rPr>
                <w:sz w:val="22"/>
              </w:rPr>
            </w:pPr>
          </w:p>
        </w:tc>
        <w:tc>
          <w:tcPr>
            <w:tcW w:w="2304" w:type="dxa"/>
          </w:tcPr>
          <w:p w14:paraId="2DE46E17" w14:textId="77777777" w:rsidR="007102DB" w:rsidRPr="00093290" w:rsidRDefault="007102DB">
            <w:pPr>
              <w:pStyle w:val="Tabletext"/>
              <w:rPr>
                <w:sz w:val="22"/>
              </w:rPr>
            </w:pPr>
          </w:p>
        </w:tc>
      </w:tr>
      <w:tr w:rsidR="007102DB" w:rsidRPr="00093290" w14:paraId="0D75F63B" w14:textId="77777777">
        <w:tc>
          <w:tcPr>
            <w:tcW w:w="2304" w:type="dxa"/>
          </w:tcPr>
          <w:p w14:paraId="16E4775D" w14:textId="77777777" w:rsidR="007102DB" w:rsidRPr="00093290" w:rsidRDefault="007102DB">
            <w:pPr>
              <w:pStyle w:val="Tabletext"/>
              <w:rPr>
                <w:sz w:val="22"/>
              </w:rPr>
            </w:pPr>
          </w:p>
        </w:tc>
        <w:tc>
          <w:tcPr>
            <w:tcW w:w="1152" w:type="dxa"/>
          </w:tcPr>
          <w:p w14:paraId="55C3D69E" w14:textId="77777777" w:rsidR="007102DB" w:rsidRPr="00093290" w:rsidRDefault="007102DB">
            <w:pPr>
              <w:pStyle w:val="Tabletext"/>
              <w:rPr>
                <w:sz w:val="22"/>
              </w:rPr>
            </w:pPr>
          </w:p>
        </w:tc>
        <w:tc>
          <w:tcPr>
            <w:tcW w:w="3744" w:type="dxa"/>
          </w:tcPr>
          <w:p w14:paraId="550D4F34" w14:textId="77777777" w:rsidR="007102DB" w:rsidRPr="00093290" w:rsidRDefault="007102DB">
            <w:pPr>
              <w:pStyle w:val="Tabletext"/>
              <w:rPr>
                <w:sz w:val="22"/>
              </w:rPr>
            </w:pPr>
          </w:p>
        </w:tc>
        <w:tc>
          <w:tcPr>
            <w:tcW w:w="2304" w:type="dxa"/>
          </w:tcPr>
          <w:p w14:paraId="7AA455A1" w14:textId="77777777" w:rsidR="007102DB" w:rsidRPr="00093290" w:rsidRDefault="007102DB">
            <w:pPr>
              <w:pStyle w:val="Tabletext"/>
              <w:rPr>
                <w:sz w:val="22"/>
              </w:rPr>
            </w:pPr>
          </w:p>
        </w:tc>
      </w:tr>
    </w:tbl>
    <w:p w14:paraId="0173E8EA" w14:textId="77777777" w:rsidR="007102DB" w:rsidRPr="00093290" w:rsidRDefault="007102DB">
      <w:pPr>
        <w:rPr>
          <w:sz w:val="22"/>
        </w:rPr>
      </w:pPr>
    </w:p>
    <w:p w14:paraId="56BB0451" w14:textId="77777777" w:rsidR="007102DB" w:rsidRPr="00093290" w:rsidRDefault="00EF302B">
      <w:pPr>
        <w:pStyle w:val="Title"/>
        <w:rPr>
          <w:sz w:val="40"/>
        </w:rPr>
      </w:pPr>
      <w:r w:rsidRPr="00093290">
        <w:rPr>
          <w:sz w:val="40"/>
        </w:rPr>
        <w:br w:type="page"/>
      </w:r>
      <w:r w:rsidRPr="00093290">
        <w:rPr>
          <w:sz w:val="40"/>
        </w:rPr>
        <w:lastRenderedPageBreak/>
        <w:t>Table of Contents</w:t>
      </w:r>
    </w:p>
    <w:p w14:paraId="5A706F3D" w14:textId="77777777" w:rsidR="005C29FE" w:rsidRPr="00093290" w:rsidRDefault="005C29FE">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r w:rsidRPr="00093290">
        <w:rPr>
          <w:b w:val="0"/>
          <w:sz w:val="22"/>
        </w:rPr>
        <w:fldChar w:fldCharType="begin"/>
      </w:r>
      <w:r w:rsidRPr="00093290">
        <w:rPr>
          <w:b w:val="0"/>
          <w:sz w:val="22"/>
        </w:rPr>
        <w:instrText xml:space="preserve"> TOC \o "1-4" \h \z \u </w:instrText>
      </w:r>
      <w:r w:rsidRPr="00093290">
        <w:rPr>
          <w:b w:val="0"/>
          <w:sz w:val="22"/>
        </w:rPr>
        <w:fldChar w:fldCharType="separate"/>
      </w:r>
      <w:hyperlink w:anchor="_Toc400083805" w:history="1">
        <w:r w:rsidRPr="00093290">
          <w:rPr>
            <w:rStyle w:val="Hyperlink"/>
            <w:noProof/>
            <w:sz w:val="22"/>
          </w:rPr>
          <w:t>1.</w:t>
        </w:r>
        <w:r w:rsidRPr="00093290">
          <w:rPr>
            <w:rFonts w:asciiTheme="minorHAnsi" w:eastAsiaTheme="minorEastAsia" w:hAnsiTheme="minorHAnsi" w:cstheme="minorBidi"/>
            <w:b w:val="0"/>
            <w:bCs w:val="0"/>
            <w:noProof/>
            <w:sz w:val="24"/>
            <w:szCs w:val="22"/>
            <w:lang w:val="en-TT" w:eastAsia="en-TT"/>
          </w:rPr>
          <w:tab/>
        </w:r>
        <w:r w:rsidRPr="00093290">
          <w:rPr>
            <w:rStyle w:val="Hyperlink"/>
            <w:noProof/>
            <w:sz w:val="22"/>
          </w:rPr>
          <w:t>Introduction</w:t>
        </w:r>
        <w:r w:rsidRPr="00093290">
          <w:rPr>
            <w:noProof/>
            <w:webHidden/>
            <w:sz w:val="22"/>
          </w:rPr>
          <w:tab/>
        </w:r>
        <w:r w:rsidRPr="00093290">
          <w:rPr>
            <w:noProof/>
            <w:webHidden/>
            <w:sz w:val="22"/>
          </w:rPr>
          <w:fldChar w:fldCharType="begin"/>
        </w:r>
        <w:r w:rsidRPr="00093290">
          <w:rPr>
            <w:noProof/>
            <w:webHidden/>
            <w:sz w:val="22"/>
          </w:rPr>
          <w:instrText xml:space="preserve"> PAGEREF _Toc400083805 \h </w:instrText>
        </w:r>
        <w:r w:rsidRPr="00093290">
          <w:rPr>
            <w:noProof/>
            <w:webHidden/>
            <w:sz w:val="22"/>
          </w:rPr>
        </w:r>
        <w:r w:rsidRPr="00093290">
          <w:rPr>
            <w:noProof/>
            <w:webHidden/>
            <w:sz w:val="22"/>
          </w:rPr>
          <w:fldChar w:fldCharType="separate"/>
        </w:r>
        <w:r w:rsidRPr="00093290">
          <w:rPr>
            <w:noProof/>
            <w:webHidden/>
            <w:sz w:val="22"/>
          </w:rPr>
          <w:t>4</w:t>
        </w:r>
        <w:r w:rsidRPr="00093290">
          <w:rPr>
            <w:noProof/>
            <w:webHidden/>
            <w:sz w:val="22"/>
          </w:rPr>
          <w:fldChar w:fldCharType="end"/>
        </w:r>
      </w:hyperlink>
    </w:p>
    <w:p w14:paraId="26685C9D" w14:textId="77777777" w:rsidR="005C29FE" w:rsidRPr="00093290" w:rsidRDefault="00B04AC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6" w:history="1">
        <w:r w:rsidR="005C29FE" w:rsidRPr="00093290">
          <w:rPr>
            <w:rStyle w:val="Hyperlink"/>
            <w:noProof/>
            <w:sz w:val="22"/>
          </w:rPr>
          <w:t>1.1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Purpose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0CB5CAA1" w14:textId="77777777" w:rsidR="005C29FE" w:rsidRPr="00093290" w:rsidRDefault="00B04AC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7" w:history="1">
        <w:r w:rsidR="005C29FE" w:rsidRPr="00093290">
          <w:rPr>
            <w:rStyle w:val="Hyperlink"/>
            <w:noProof/>
            <w:sz w:val="22"/>
          </w:rPr>
          <w:t>1.2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Scope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352B42ED" w14:textId="77777777" w:rsidR="005C29FE" w:rsidRPr="00093290" w:rsidRDefault="00B04AC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8" w:history="1">
        <w:r w:rsidR="005C29FE" w:rsidRPr="00093290">
          <w:rPr>
            <w:rStyle w:val="Hyperlink"/>
            <w:noProof/>
            <w:sz w:val="22"/>
          </w:rPr>
          <w:t>1.3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Definitions, Acronyms, and Abbreviations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57B36007" w14:textId="77777777" w:rsidR="005C29FE" w:rsidRPr="00093290" w:rsidRDefault="00B04AC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09" w:history="1">
        <w:r w:rsidR="005C29FE" w:rsidRPr="00093290">
          <w:rPr>
            <w:rStyle w:val="Hyperlink"/>
            <w:noProof/>
            <w:sz w:val="22"/>
          </w:rPr>
          <w:t>1.4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References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_Toc400083809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4</w:t>
        </w:r>
        <w:r w:rsidR="005C29FE" w:rsidRPr="00093290">
          <w:rPr>
            <w:noProof/>
            <w:webHidden/>
            <w:sz w:val="22"/>
          </w:rPr>
          <w:fldChar w:fldCharType="end"/>
        </w:r>
      </w:hyperlink>
    </w:p>
    <w:p w14:paraId="1777D5E5" w14:textId="77777777" w:rsidR="005C29FE" w:rsidRPr="00093290" w:rsidRDefault="00B04AC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0" w:history="1">
        <w:r w:rsidR="005C29FE" w:rsidRPr="00093290">
          <w:rPr>
            <w:rStyle w:val="Hyperlink"/>
            <w:noProof/>
            <w:sz w:val="22"/>
          </w:rPr>
          <w:t>1.5</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6B557480" w14:textId="77777777" w:rsidR="005C29FE" w:rsidRPr="00093290" w:rsidRDefault="00B04AC5">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1" w:history="1">
        <w:r w:rsidR="005C29FE" w:rsidRPr="00093290">
          <w:rPr>
            <w:rStyle w:val="Hyperlink"/>
            <w:noProof/>
            <w:sz w:val="22"/>
          </w:rPr>
          <w:t>2.</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Overview</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48634930" w14:textId="77777777" w:rsidR="005C29FE" w:rsidRPr="00093290" w:rsidRDefault="00B04AC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2" w:history="1">
        <w:r w:rsidR="005C29FE" w:rsidRPr="00093290">
          <w:rPr>
            <w:rStyle w:val="Hyperlink"/>
            <w:noProof/>
            <w:sz w:val="22"/>
          </w:rPr>
          <w:t>2.1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Purpose, Scope, and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23FB857D" w14:textId="77777777" w:rsidR="005C29FE" w:rsidRPr="00093290" w:rsidRDefault="00B04AC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3" w:history="1">
        <w:r w:rsidR="005C29FE" w:rsidRPr="00093290">
          <w:rPr>
            <w:rStyle w:val="Hyperlink"/>
            <w:noProof/>
            <w:sz w:val="22"/>
          </w:rPr>
          <w:t>2.2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Assumptions and Constraints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033CD817" w14:textId="77777777" w:rsidR="005C29FE" w:rsidRPr="00093290" w:rsidRDefault="00B04AC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4" w:history="1">
        <w:r w:rsidR="005C29FE" w:rsidRPr="00093290">
          <w:rPr>
            <w:rStyle w:val="Hyperlink"/>
            <w:noProof/>
            <w:sz w:val="22"/>
          </w:rPr>
          <w:t>2.3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Deliverables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5</w:t>
        </w:r>
        <w:r w:rsidR="005C29FE" w:rsidRPr="00093290">
          <w:rPr>
            <w:noProof/>
            <w:webHidden/>
            <w:sz w:val="22"/>
          </w:rPr>
          <w:fldChar w:fldCharType="end"/>
        </w:r>
      </w:hyperlink>
    </w:p>
    <w:p w14:paraId="503AAF5D" w14:textId="77777777" w:rsidR="005C29FE" w:rsidRPr="00093290" w:rsidRDefault="00B04AC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5" w:history="1">
        <w:r w:rsidR="005C29FE" w:rsidRPr="00093290">
          <w:rPr>
            <w:rStyle w:val="Hyperlink"/>
            <w:noProof/>
            <w:sz w:val="22"/>
          </w:rPr>
          <w:t>2.4</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Evolution of the Software Development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766667CA" w14:textId="77777777" w:rsidR="005C29FE" w:rsidRPr="00093290" w:rsidRDefault="00B04AC5">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16" w:history="1">
        <w:r w:rsidR="005C29FE" w:rsidRPr="00093290">
          <w:rPr>
            <w:rStyle w:val="Hyperlink"/>
            <w:noProof/>
            <w:sz w:val="22"/>
          </w:rPr>
          <w:t>3.</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Project Organization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51A89B88" w14:textId="77777777" w:rsidR="005C29FE" w:rsidRPr="00093290" w:rsidRDefault="00B04AC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7" w:history="1">
        <w:r w:rsidR="005C29FE" w:rsidRPr="00093290">
          <w:rPr>
            <w:rStyle w:val="Hyperlink"/>
            <w:noProof/>
            <w:sz w:val="22"/>
          </w:rPr>
          <w:t>3.1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Organizational Structure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6</w:t>
        </w:r>
        <w:r w:rsidR="005C29FE" w:rsidRPr="00093290">
          <w:rPr>
            <w:noProof/>
            <w:webHidden/>
            <w:sz w:val="22"/>
          </w:rPr>
          <w:fldChar w:fldCharType="end"/>
        </w:r>
      </w:hyperlink>
    </w:p>
    <w:p w14:paraId="4C6380A7" w14:textId="77777777" w:rsidR="005C29FE" w:rsidRPr="00093290" w:rsidRDefault="00B04AC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8" w:history="1">
        <w:r w:rsidR="005C29FE" w:rsidRPr="00093290">
          <w:rPr>
            <w:rStyle w:val="Hyperlink"/>
            <w:noProof/>
            <w:sz w:val="22"/>
          </w:rPr>
          <w:t>3.2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External Interfaces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204B751D" w14:textId="77777777" w:rsidR="005C29FE" w:rsidRPr="00093290" w:rsidRDefault="00B04AC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19" w:history="1">
        <w:r w:rsidR="005C29FE" w:rsidRPr="00093290">
          <w:rPr>
            <w:rStyle w:val="Hyperlink"/>
            <w:noProof/>
            <w:sz w:val="22"/>
          </w:rPr>
          <w:t>3.3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Roles and Responsibilities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_Toc400083819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7</w:t>
        </w:r>
        <w:r w:rsidR="005C29FE" w:rsidRPr="00093290">
          <w:rPr>
            <w:noProof/>
            <w:webHidden/>
            <w:sz w:val="22"/>
          </w:rPr>
          <w:fldChar w:fldCharType="end"/>
        </w:r>
      </w:hyperlink>
    </w:p>
    <w:p w14:paraId="09D8A956" w14:textId="77777777" w:rsidR="005C29FE" w:rsidRPr="00093290" w:rsidRDefault="00B04AC5">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0" w:history="1">
        <w:r w:rsidR="005C29FE" w:rsidRPr="00093290">
          <w:rPr>
            <w:rStyle w:val="Hyperlink"/>
            <w:noProof/>
            <w:sz w:val="22"/>
          </w:rPr>
          <w:t>4.</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Management Process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_Toc400083820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57E50CE0" w14:textId="77777777" w:rsidR="005C29FE" w:rsidRPr="00093290" w:rsidRDefault="00B04AC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1" w:history="1">
        <w:r w:rsidR="005C29FE" w:rsidRPr="00093290">
          <w:rPr>
            <w:rStyle w:val="Hyperlink"/>
            <w:noProof/>
            <w:sz w:val="22"/>
          </w:rPr>
          <w:t>4.1</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Estimates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_Toc400083821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092BD5E7" w14:textId="77777777" w:rsidR="005C29FE" w:rsidRPr="00093290" w:rsidRDefault="00B04AC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2" w:history="1">
        <w:r w:rsidR="005C29FE" w:rsidRPr="00093290">
          <w:rPr>
            <w:rStyle w:val="Hyperlink"/>
            <w:noProof/>
            <w:sz w:val="22"/>
          </w:rPr>
          <w:t>4.2</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_Toc400083822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1B9C14D" w14:textId="77777777" w:rsidR="005C29FE" w:rsidRPr="00093290" w:rsidRDefault="00B04AC5">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3" w:history="1">
        <w:r w:rsidR="005C29FE" w:rsidRPr="00093290">
          <w:rPr>
            <w:rStyle w:val="Hyperlink"/>
            <w:noProof/>
            <w:sz w:val="22"/>
          </w:rPr>
          <w:t>4.2.1</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Phase Plan</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_Toc400083823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8</w:t>
        </w:r>
        <w:r w:rsidR="005C29FE" w:rsidRPr="00093290">
          <w:rPr>
            <w:noProof/>
            <w:webHidden/>
            <w:sz w:val="22"/>
          </w:rPr>
          <w:fldChar w:fldCharType="end"/>
        </w:r>
      </w:hyperlink>
    </w:p>
    <w:p w14:paraId="7E39A4A0" w14:textId="77777777" w:rsidR="005C29FE" w:rsidRPr="00093290" w:rsidRDefault="00B04AC5">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4" w:history="1">
        <w:r w:rsidR="005C29FE" w:rsidRPr="00093290">
          <w:rPr>
            <w:rStyle w:val="Hyperlink"/>
            <w:noProof/>
            <w:sz w:val="22"/>
          </w:rPr>
          <w:t>4.2.2</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Iteration Objectives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_Toc400083824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046D7F7F" w14:textId="77777777" w:rsidR="005C29FE" w:rsidRPr="00093290" w:rsidRDefault="00B04AC5">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5" w:history="1">
        <w:r w:rsidR="005C29FE" w:rsidRPr="00093290">
          <w:rPr>
            <w:rStyle w:val="Hyperlink"/>
            <w:noProof/>
            <w:sz w:val="22"/>
          </w:rPr>
          <w:t>4.2.3</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Releases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_Toc400083825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77C0D7DE" w14:textId="77777777" w:rsidR="005C29FE" w:rsidRPr="00093290" w:rsidRDefault="00B04AC5">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6" w:history="1">
        <w:r w:rsidR="005C29FE" w:rsidRPr="00093290">
          <w:rPr>
            <w:rStyle w:val="Hyperlink"/>
            <w:noProof/>
            <w:sz w:val="22"/>
          </w:rPr>
          <w:t>4.2.4</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Schedule</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_Toc400083826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3C264A59" w14:textId="77777777" w:rsidR="005C29FE" w:rsidRPr="00093290" w:rsidRDefault="00B04AC5">
      <w:pPr>
        <w:pStyle w:val="TOC3"/>
        <w:tabs>
          <w:tab w:val="left" w:pos="1200"/>
          <w:tab w:val="right" w:leader="dot" w:pos="9350"/>
        </w:tabs>
        <w:rPr>
          <w:rFonts w:asciiTheme="minorHAnsi" w:eastAsiaTheme="minorEastAsia" w:hAnsiTheme="minorHAnsi" w:cstheme="minorBidi"/>
          <w:noProof/>
          <w:sz w:val="24"/>
          <w:szCs w:val="22"/>
          <w:lang w:val="en-TT" w:eastAsia="en-TT"/>
        </w:rPr>
      </w:pPr>
      <w:hyperlink w:anchor="_Toc400083827" w:history="1">
        <w:r w:rsidR="005C29FE" w:rsidRPr="00093290">
          <w:rPr>
            <w:rStyle w:val="Hyperlink"/>
            <w:noProof/>
            <w:sz w:val="22"/>
          </w:rPr>
          <w:t>4.2.5</w:t>
        </w:r>
        <w:r w:rsidR="005C29FE" w:rsidRPr="00093290">
          <w:rPr>
            <w:rFonts w:asciiTheme="minorHAnsi" w:eastAsiaTheme="minorEastAsia" w:hAnsiTheme="minorHAnsi" w:cstheme="minorBidi"/>
            <w:noProof/>
            <w:sz w:val="24"/>
            <w:szCs w:val="22"/>
            <w:lang w:val="en-TT" w:eastAsia="en-TT"/>
          </w:rPr>
          <w:tab/>
        </w:r>
        <w:r w:rsidR="005C29FE" w:rsidRPr="00093290">
          <w:rPr>
            <w:rStyle w:val="Hyperlink"/>
            <w:noProof/>
            <w:sz w:val="22"/>
          </w:rPr>
          <w:t>Project Resourcing</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_Toc400083827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9</w:t>
        </w:r>
        <w:r w:rsidR="005C29FE" w:rsidRPr="00093290">
          <w:rPr>
            <w:noProof/>
            <w:webHidden/>
            <w:sz w:val="22"/>
          </w:rPr>
          <w:fldChar w:fldCharType="end"/>
        </w:r>
      </w:hyperlink>
    </w:p>
    <w:p w14:paraId="23FF04FC" w14:textId="77777777" w:rsidR="005C29FE" w:rsidRPr="00093290" w:rsidRDefault="00B04AC5">
      <w:pPr>
        <w:pStyle w:val="TOC2"/>
        <w:tabs>
          <w:tab w:val="left" w:pos="800"/>
          <w:tab w:val="right" w:leader="dot" w:pos="9350"/>
        </w:tabs>
        <w:rPr>
          <w:rFonts w:asciiTheme="minorHAnsi" w:eastAsiaTheme="minorEastAsia" w:hAnsiTheme="minorHAnsi" w:cstheme="minorBidi"/>
          <w:i w:val="0"/>
          <w:iCs w:val="0"/>
          <w:noProof/>
          <w:sz w:val="24"/>
          <w:szCs w:val="22"/>
          <w:lang w:val="en-TT" w:eastAsia="en-TT"/>
        </w:rPr>
      </w:pPr>
      <w:hyperlink w:anchor="_Toc400083828" w:history="1">
        <w:r w:rsidR="005C29FE" w:rsidRPr="00093290">
          <w:rPr>
            <w:rStyle w:val="Hyperlink"/>
            <w:noProof/>
            <w:sz w:val="22"/>
          </w:rPr>
          <w:t>4.3</w:t>
        </w:r>
        <w:r w:rsidR="005C29FE" w:rsidRPr="00093290">
          <w:rPr>
            <w:rFonts w:asciiTheme="minorHAnsi" w:eastAsiaTheme="minorEastAsia" w:hAnsiTheme="minorHAnsi" w:cstheme="minorBidi"/>
            <w:i w:val="0"/>
            <w:iCs w:val="0"/>
            <w:noProof/>
            <w:sz w:val="24"/>
            <w:szCs w:val="22"/>
            <w:lang w:val="en-TT" w:eastAsia="en-TT"/>
          </w:rPr>
          <w:tab/>
        </w:r>
        <w:r w:rsidR="005C29FE" w:rsidRPr="00093290">
          <w:rPr>
            <w:rStyle w:val="Hyperlink"/>
            <w:noProof/>
            <w:sz w:val="22"/>
          </w:rPr>
          <w:t>Project Monitoring and Control</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_Toc400083828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10</w:t>
        </w:r>
        <w:r w:rsidR="005C29FE" w:rsidRPr="00093290">
          <w:rPr>
            <w:noProof/>
            <w:webHidden/>
            <w:sz w:val="22"/>
          </w:rPr>
          <w:fldChar w:fldCharType="end"/>
        </w:r>
      </w:hyperlink>
    </w:p>
    <w:p w14:paraId="096F0A6C" w14:textId="77777777" w:rsidR="005C29FE" w:rsidRPr="00093290" w:rsidRDefault="00B04AC5">
      <w:pPr>
        <w:pStyle w:val="TOC1"/>
        <w:tabs>
          <w:tab w:val="left" w:pos="400"/>
          <w:tab w:val="right" w:leader="dot" w:pos="9350"/>
        </w:tabs>
        <w:rPr>
          <w:rFonts w:asciiTheme="minorHAnsi" w:eastAsiaTheme="minorEastAsia" w:hAnsiTheme="minorHAnsi" w:cstheme="minorBidi"/>
          <w:b w:val="0"/>
          <w:bCs w:val="0"/>
          <w:noProof/>
          <w:sz w:val="24"/>
          <w:szCs w:val="22"/>
          <w:lang w:val="en-TT" w:eastAsia="en-TT"/>
        </w:rPr>
      </w:pPr>
      <w:hyperlink w:anchor="_Toc400083829" w:history="1">
        <w:r w:rsidR="005C29FE" w:rsidRPr="00093290">
          <w:rPr>
            <w:rStyle w:val="Hyperlink"/>
            <w:noProof/>
            <w:sz w:val="22"/>
          </w:rPr>
          <w:t>5.</w:t>
        </w:r>
        <w:r w:rsidR="005C29FE" w:rsidRPr="00093290">
          <w:rPr>
            <w:rFonts w:asciiTheme="minorHAnsi" w:eastAsiaTheme="minorEastAsia" w:hAnsiTheme="minorHAnsi" w:cstheme="minorBidi"/>
            <w:b w:val="0"/>
            <w:bCs w:val="0"/>
            <w:noProof/>
            <w:sz w:val="24"/>
            <w:szCs w:val="22"/>
            <w:lang w:val="en-TT" w:eastAsia="en-TT"/>
          </w:rPr>
          <w:tab/>
        </w:r>
        <w:r w:rsidR="005C29FE" w:rsidRPr="00093290">
          <w:rPr>
            <w:rStyle w:val="Hyperlink"/>
            <w:noProof/>
            <w:sz w:val="22"/>
          </w:rPr>
          <w:t>Annexes</w:t>
        </w:r>
        <w:r w:rsidR="005C29FE" w:rsidRPr="00093290">
          <w:rPr>
            <w:noProof/>
            <w:webHidden/>
            <w:sz w:val="22"/>
          </w:rPr>
          <w:tab/>
        </w:r>
        <w:r w:rsidR="005C29FE" w:rsidRPr="00093290">
          <w:rPr>
            <w:noProof/>
            <w:webHidden/>
            <w:sz w:val="22"/>
          </w:rPr>
          <w:fldChar w:fldCharType="begin"/>
        </w:r>
        <w:r w:rsidR="005C29FE" w:rsidRPr="00093290">
          <w:rPr>
            <w:noProof/>
            <w:webHidden/>
            <w:sz w:val="22"/>
          </w:rPr>
          <w:instrText xml:space="preserve"> PAGEREF _Toc400083829 \h </w:instrText>
        </w:r>
        <w:r w:rsidR="005C29FE" w:rsidRPr="00093290">
          <w:rPr>
            <w:noProof/>
            <w:webHidden/>
            <w:sz w:val="22"/>
          </w:rPr>
        </w:r>
        <w:r w:rsidR="005C29FE" w:rsidRPr="00093290">
          <w:rPr>
            <w:noProof/>
            <w:webHidden/>
            <w:sz w:val="22"/>
          </w:rPr>
          <w:fldChar w:fldCharType="separate"/>
        </w:r>
        <w:r w:rsidR="005C29FE" w:rsidRPr="00093290">
          <w:rPr>
            <w:noProof/>
            <w:webHidden/>
            <w:sz w:val="22"/>
          </w:rPr>
          <w:t>12</w:t>
        </w:r>
        <w:r w:rsidR="005C29FE" w:rsidRPr="00093290">
          <w:rPr>
            <w:noProof/>
            <w:webHidden/>
            <w:sz w:val="22"/>
          </w:rPr>
          <w:fldChar w:fldCharType="end"/>
        </w:r>
      </w:hyperlink>
    </w:p>
    <w:p w14:paraId="2FB32761" w14:textId="7F2957A4" w:rsidR="007102DB" w:rsidRPr="00093290" w:rsidRDefault="005C29FE">
      <w:pPr>
        <w:pStyle w:val="Title"/>
        <w:rPr>
          <w:sz w:val="40"/>
        </w:rPr>
      </w:pPr>
      <w:r w:rsidRPr="00093290">
        <w:rPr>
          <w:rFonts w:ascii="Times New Roman" w:hAnsi="Times New Roman"/>
          <w:b w:val="0"/>
          <w:sz w:val="22"/>
          <w:szCs w:val="24"/>
        </w:rPr>
        <w:fldChar w:fldCharType="end"/>
      </w:r>
      <w:r w:rsidR="00EF302B" w:rsidRPr="00093290">
        <w:rPr>
          <w:sz w:val="40"/>
        </w:rPr>
        <w:br w:type="page"/>
      </w:r>
      <w:r w:rsidR="00B04AC5" w:rsidRPr="00093290">
        <w:rPr>
          <w:sz w:val="40"/>
        </w:rPr>
        <w:lastRenderedPageBreak/>
        <w:fldChar w:fldCharType="begin"/>
      </w:r>
      <w:r w:rsidR="00B04AC5" w:rsidRPr="00093290">
        <w:rPr>
          <w:sz w:val="40"/>
        </w:rPr>
        <w:instrText xml:space="preserve"> TITLE  \* MERGEFORMAT </w:instrText>
      </w:r>
      <w:r w:rsidR="00B04AC5" w:rsidRPr="00093290">
        <w:rPr>
          <w:sz w:val="40"/>
        </w:rPr>
        <w:fldChar w:fldCharType="separate"/>
      </w:r>
      <w:r w:rsidR="009D1DC8" w:rsidRPr="00093290">
        <w:rPr>
          <w:sz w:val="40"/>
        </w:rPr>
        <w:t>Software Development Plan</w:t>
      </w:r>
      <w:r w:rsidR="00B04AC5" w:rsidRPr="00093290">
        <w:rPr>
          <w:sz w:val="40"/>
        </w:rPr>
        <w:fldChar w:fldCharType="end"/>
      </w:r>
    </w:p>
    <w:p w14:paraId="06FA7175" w14:textId="77777777" w:rsidR="007102DB" w:rsidRPr="00093290" w:rsidRDefault="007102DB">
      <w:pPr>
        <w:pStyle w:val="Heading1"/>
        <w:numPr>
          <w:ilvl w:val="0"/>
          <w:numId w:val="0"/>
        </w:numPr>
        <w:rPr>
          <w:sz w:val="28"/>
        </w:rPr>
      </w:pPr>
      <w:bookmarkStart w:id="0" w:name="_Toc447095880"/>
    </w:p>
    <w:p w14:paraId="50DF5857" w14:textId="77777777" w:rsidR="007102DB" w:rsidRPr="00093290" w:rsidRDefault="00EF302B">
      <w:pPr>
        <w:pStyle w:val="Heading1"/>
        <w:rPr>
          <w:sz w:val="28"/>
        </w:rPr>
      </w:pPr>
      <w:bookmarkStart w:id="1" w:name="_Toc524312826"/>
      <w:bookmarkStart w:id="2" w:name="_Toc400083805"/>
      <w:bookmarkStart w:id="3" w:name="_Toc456598586"/>
      <w:bookmarkStart w:id="4" w:name="_Toc456600917"/>
      <w:r w:rsidRPr="00093290">
        <w:rPr>
          <w:sz w:val="28"/>
        </w:rPr>
        <w:t>Introduction</w:t>
      </w:r>
      <w:bookmarkEnd w:id="1"/>
      <w:bookmarkEnd w:id="2"/>
    </w:p>
    <w:p w14:paraId="234CDC59" w14:textId="77777777" w:rsidR="007102DB" w:rsidRPr="00093290" w:rsidRDefault="00EF302B">
      <w:pPr>
        <w:pStyle w:val="InfoBlue"/>
        <w:rPr>
          <w:sz w:val="22"/>
        </w:rPr>
      </w:pPr>
      <w:r w:rsidRPr="00093290">
        <w:rPr>
          <w:sz w:val="22"/>
        </w:rPr>
        <w:t xml:space="preserve">[The introduction of the </w:t>
      </w:r>
      <w:r w:rsidRPr="00093290">
        <w:rPr>
          <w:b/>
          <w:sz w:val="22"/>
        </w:rPr>
        <w:t>Software Development Plan</w:t>
      </w:r>
      <w:r w:rsidRPr="00093290">
        <w:rPr>
          <w:sz w:val="22"/>
        </w:rPr>
        <w:t xml:space="preserve"> provides an overview of the entire document. It includes the purpose, scope, definitions, acronyms, abbreviations, references, and overview of this </w:t>
      </w:r>
      <w:r w:rsidRPr="00093290">
        <w:rPr>
          <w:b/>
          <w:sz w:val="22"/>
        </w:rPr>
        <w:t>Software Development Plan</w:t>
      </w:r>
      <w:r w:rsidRPr="00093290">
        <w:rPr>
          <w:sz w:val="22"/>
        </w:rPr>
        <w:t>.]</w:t>
      </w:r>
    </w:p>
    <w:p w14:paraId="56ADF488" w14:textId="77777777" w:rsidR="007102DB" w:rsidRPr="00093290" w:rsidRDefault="00EF302B">
      <w:pPr>
        <w:pStyle w:val="Heading2"/>
        <w:rPr>
          <w:sz w:val="22"/>
        </w:rPr>
      </w:pPr>
      <w:bookmarkStart w:id="5" w:name="_Toc524312827"/>
      <w:bookmarkStart w:id="6" w:name="_Toc400083806"/>
      <w:r w:rsidRPr="00093290">
        <w:rPr>
          <w:sz w:val="22"/>
        </w:rPr>
        <w:t>Purpose</w:t>
      </w:r>
      <w:bookmarkEnd w:id="5"/>
      <w:bookmarkEnd w:id="6"/>
    </w:p>
    <w:p w14:paraId="6A8AFA11" w14:textId="77777777" w:rsidR="007102DB" w:rsidRPr="00093290" w:rsidRDefault="00EF302B">
      <w:pPr>
        <w:pStyle w:val="InfoBlue"/>
        <w:rPr>
          <w:sz w:val="22"/>
        </w:rPr>
      </w:pPr>
      <w:r w:rsidRPr="00093290">
        <w:rPr>
          <w:sz w:val="22"/>
        </w:rPr>
        <w:t xml:space="preserve">[Specify the purpose of this </w:t>
      </w:r>
      <w:r w:rsidRPr="00093290">
        <w:rPr>
          <w:b/>
          <w:sz w:val="22"/>
        </w:rPr>
        <w:t>Software Development Plan</w:t>
      </w:r>
      <w:r w:rsidRPr="00093290">
        <w:rPr>
          <w:bCs/>
          <w:sz w:val="22"/>
        </w:rPr>
        <w:t>. The text below is provided as an example</w:t>
      </w:r>
      <w:r w:rsidRPr="00093290">
        <w:rPr>
          <w:b/>
          <w:sz w:val="22"/>
        </w:rPr>
        <w:t xml:space="preserve">. </w:t>
      </w:r>
      <w:r w:rsidRPr="00093290">
        <w:rPr>
          <w:sz w:val="22"/>
        </w:rPr>
        <w:t>]</w:t>
      </w:r>
    </w:p>
    <w:p w14:paraId="70A85742" w14:textId="77777777" w:rsidR="007102DB" w:rsidRPr="00093290" w:rsidRDefault="00EF302B">
      <w:pPr>
        <w:pStyle w:val="BodyText"/>
        <w:rPr>
          <w:sz w:val="22"/>
        </w:rPr>
      </w:pPr>
      <w:r w:rsidRPr="00093290">
        <w:rPr>
          <w:sz w:val="22"/>
        </w:rPr>
        <w:t xml:space="preserve">The purpose of the </w:t>
      </w:r>
      <w:r w:rsidRPr="00093290">
        <w:rPr>
          <w:i/>
          <w:iCs/>
          <w:sz w:val="22"/>
        </w:rPr>
        <w:t>Software Development Plan</w:t>
      </w:r>
      <w:r w:rsidRPr="00093290">
        <w:rPr>
          <w:sz w:val="22"/>
        </w:rPr>
        <w:t xml:space="preserve"> is to gather all information necessary to control the project. It describes the approach to the development of the software and is the top-level plan generated and used by managers to direct the development effort.</w:t>
      </w:r>
    </w:p>
    <w:p w14:paraId="05286D33" w14:textId="77777777" w:rsidR="007102DB" w:rsidRPr="00093290" w:rsidRDefault="00EF302B">
      <w:pPr>
        <w:pStyle w:val="BodyText"/>
        <w:rPr>
          <w:sz w:val="22"/>
        </w:rPr>
      </w:pPr>
      <w:r w:rsidRPr="00093290">
        <w:rPr>
          <w:sz w:val="22"/>
        </w:rPr>
        <w:t xml:space="preserve">The following people use the </w:t>
      </w:r>
      <w:r w:rsidRPr="00093290">
        <w:rPr>
          <w:i/>
          <w:iCs/>
          <w:sz w:val="22"/>
        </w:rPr>
        <w:t>Software Development Plan</w:t>
      </w:r>
      <w:r w:rsidRPr="00093290">
        <w:rPr>
          <w:sz w:val="22"/>
        </w:rPr>
        <w:t xml:space="preserve">: </w:t>
      </w:r>
    </w:p>
    <w:p w14:paraId="7AF1F87E" w14:textId="77777777" w:rsidR="007102DB" w:rsidRPr="00093290" w:rsidRDefault="00EF302B" w:rsidP="00B04AC5">
      <w:pPr>
        <w:pStyle w:val="BodyText"/>
        <w:numPr>
          <w:ilvl w:val="0"/>
          <w:numId w:val="4"/>
        </w:numPr>
        <w:rPr>
          <w:sz w:val="22"/>
        </w:rPr>
      </w:pPr>
      <w:r w:rsidRPr="00093290">
        <w:rPr>
          <w:sz w:val="22"/>
        </w:rPr>
        <w:t xml:space="preserve">The </w:t>
      </w:r>
      <w:r w:rsidRPr="00093290">
        <w:rPr>
          <w:rStyle w:val="Strong"/>
          <w:sz w:val="22"/>
        </w:rPr>
        <w:t>project manager</w:t>
      </w:r>
      <w:r w:rsidRPr="00093290">
        <w:rPr>
          <w:sz w:val="22"/>
        </w:rPr>
        <w:t xml:space="preserve"> uses it to plan the project schedule and resource needs, and to track progress against the schedule. </w:t>
      </w:r>
    </w:p>
    <w:p w14:paraId="2FD6F81B" w14:textId="77777777" w:rsidR="007102DB" w:rsidRPr="00093290" w:rsidRDefault="00EF302B" w:rsidP="00B04AC5">
      <w:pPr>
        <w:pStyle w:val="BodyText"/>
        <w:numPr>
          <w:ilvl w:val="0"/>
          <w:numId w:val="4"/>
        </w:numPr>
        <w:rPr>
          <w:sz w:val="22"/>
        </w:rPr>
      </w:pPr>
      <w:r w:rsidRPr="00093290">
        <w:rPr>
          <w:rStyle w:val="Strong"/>
          <w:sz w:val="22"/>
        </w:rPr>
        <w:t>Project team members</w:t>
      </w:r>
      <w:r w:rsidRPr="00093290">
        <w:rPr>
          <w:sz w:val="22"/>
        </w:rPr>
        <w:t xml:space="preserve"> use it to understand what they need to do, when they need to do it, and what other activities they are dependent upon. </w:t>
      </w:r>
    </w:p>
    <w:p w14:paraId="64F8E0E0" w14:textId="77777777" w:rsidR="007102DB" w:rsidRPr="00093290" w:rsidRDefault="00EF302B">
      <w:pPr>
        <w:pStyle w:val="Heading2"/>
        <w:rPr>
          <w:sz w:val="22"/>
        </w:rPr>
      </w:pPr>
      <w:bookmarkStart w:id="7" w:name="_Toc524312828"/>
      <w:bookmarkStart w:id="8" w:name="_Toc400083807"/>
      <w:r w:rsidRPr="00093290">
        <w:rPr>
          <w:sz w:val="22"/>
        </w:rPr>
        <w:t>Scope</w:t>
      </w:r>
      <w:bookmarkEnd w:id="7"/>
      <w:bookmarkEnd w:id="8"/>
    </w:p>
    <w:p w14:paraId="3AD7CCA3" w14:textId="77777777" w:rsidR="007102DB" w:rsidRPr="00093290" w:rsidRDefault="00EF302B">
      <w:pPr>
        <w:pStyle w:val="InfoBlue"/>
        <w:rPr>
          <w:sz w:val="22"/>
        </w:rPr>
      </w:pPr>
      <w:r w:rsidRPr="00093290">
        <w:rPr>
          <w:sz w:val="22"/>
        </w:rPr>
        <w:t xml:space="preserve">[A brief description of the scope of this </w:t>
      </w:r>
      <w:r w:rsidRPr="00093290">
        <w:rPr>
          <w:b/>
          <w:sz w:val="22"/>
        </w:rPr>
        <w:t>Software Development Plan</w:t>
      </w:r>
      <w:r w:rsidRPr="00093290">
        <w:rPr>
          <w:sz w:val="22"/>
        </w:rPr>
        <w:t>; what Project(s) it is associated with and anything else that is affected or influenced by this document. The text below is provided as an example.]</w:t>
      </w:r>
    </w:p>
    <w:p w14:paraId="03D26C33"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describes the overall plan to be used by the &lt;project name&gt; project, including deployment of the product. The details of the individual iterations will be described in the Iteration Plans.</w:t>
      </w:r>
      <w:r w:rsidRPr="00093290">
        <w:rPr>
          <w:sz w:val="22"/>
        </w:rPr>
        <w:br/>
        <w:t xml:space="preserve">The plans as outlined in this document are based upon the product requirements as defined in the </w:t>
      </w:r>
      <w:r w:rsidRPr="00093290">
        <w:rPr>
          <w:i/>
          <w:iCs/>
          <w:sz w:val="22"/>
        </w:rPr>
        <w:t>Vision Document</w:t>
      </w:r>
      <w:r w:rsidRPr="00093290">
        <w:rPr>
          <w:sz w:val="22"/>
        </w:rPr>
        <w:t>.</w:t>
      </w:r>
    </w:p>
    <w:p w14:paraId="3A8D91FB" w14:textId="77777777" w:rsidR="007102DB" w:rsidRPr="00093290" w:rsidRDefault="00EF302B">
      <w:pPr>
        <w:pStyle w:val="Heading2"/>
        <w:rPr>
          <w:sz w:val="22"/>
        </w:rPr>
      </w:pPr>
      <w:bookmarkStart w:id="9" w:name="_Toc524312829"/>
      <w:bookmarkStart w:id="10" w:name="_Toc400083808"/>
      <w:r w:rsidRPr="00093290">
        <w:rPr>
          <w:sz w:val="22"/>
        </w:rPr>
        <w:t>Definitions, Acronyms, and Abbreviations</w:t>
      </w:r>
      <w:bookmarkEnd w:id="9"/>
      <w:bookmarkEnd w:id="10"/>
    </w:p>
    <w:p w14:paraId="64261F86" w14:textId="77777777" w:rsidR="007102DB" w:rsidRPr="00093290" w:rsidRDefault="00EF302B">
      <w:pPr>
        <w:pStyle w:val="InfoBlue"/>
        <w:rPr>
          <w:sz w:val="22"/>
        </w:rPr>
      </w:pPr>
      <w:r w:rsidRPr="00093290">
        <w:rPr>
          <w:sz w:val="22"/>
        </w:rPr>
        <w:t xml:space="preserve">[This subsection provides the definitions of all terms, acronyms, and abbreviations required to properly interpret the </w:t>
      </w:r>
      <w:r w:rsidRPr="00093290">
        <w:rPr>
          <w:b/>
          <w:sz w:val="22"/>
        </w:rPr>
        <w:t>Software Development Plan</w:t>
      </w:r>
      <w:r w:rsidRPr="00093290">
        <w:rPr>
          <w:sz w:val="22"/>
        </w:rPr>
        <w:t>. This information may be provided by reference to the project’s Glossary.]</w:t>
      </w:r>
    </w:p>
    <w:p w14:paraId="2594539D" w14:textId="77777777" w:rsidR="007102DB" w:rsidRPr="00093290" w:rsidRDefault="00EF302B">
      <w:pPr>
        <w:pStyle w:val="BodyText"/>
        <w:rPr>
          <w:sz w:val="22"/>
        </w:rPr>
      </w:pPr>
      <w:r w:rsidRPr="00093290">
        <w:rPr>
          <w:sz w:val="22"/>
        </w:rPr>
        <w:t>See the Project Glossary.</w:t>
      </w:r>
    </w:p>
    <w:p w14:paraId="46587225" w14:textId="77777777" w:rsidR="007102DB" w:rsidRPr="00093290" w:rsidRDefault="00EF302B">
      <w:pPr>
        <w:pStyle w:val="Heading2"/>
        <w:rPr>
          <w:sz w:val="22"/>
        </w:rPr>
      </w:pPr>
      <w:bookmarkStart w:id="11" w:name="_Toc524312830"/>
      <w:bookmarkStart w:id="12" w:name="_Toc400083809"/>
      <w:r w:rsidRPr="00093290">
        <w:rPr>
          <w:sz w:val="22"/>
        </w:rPr>
        <w:t>References</w:t>
      </w:r>
      <w:bookmarkEnd w:id="11"/>
      <w:bookmarkEnd w:id="12"/>
    </w:p>
    <w:p w14:paraId="4A1FD38D" w14:textId="77777777" w:rsidR="007102DB" w:rsidRPr="00093290" w:rsidRDefault="00EF302B">
      <w:pPr>
        <w:pStyle w:val="InfoBlue"/>
        <w:rPr>
          <w:sz w:val="22"/>
        </w:rPr>
      </w:pPr>
      <w:r w:rsidRPr="00093290">
        <w:rPr>
          <w:sz w:val="22"/>
        </w:rPr>
        <w:t xml:space="preserve">[This subsection provides a complete list of all documents referenced elsewhere in the </w:t>
      </w:r>
      <w:r w:rsidRPr="00093290">
        <w:rPr>
          <w:b/>
          <w:sz w:val="22"/>
        </w:rPr>
        <w:t>Software Development Plan</w:t>
      </w:r>
      <w:r w:rsidRPr="00093290">
        <w:rPr>
          <w:sz w:val="22"/>
        </w:rPr>
        <w:t xml:space="preserve">. Identify each document by title, report number if applicable, date, and publishing organization. Specify the sources from which the references can be obtained. This information may be provided by reference to an appendix or to another document. </w:t>
      </w:r>
    </w:p>
    <w:p w14:paraId="4203A775" w14:textId="77777777" w:rsidR="007102DB" w:rsidRPr="00093290" w:rsidRDefault="00EF302B">
      <w:pPr>
        <w:pStyle w:val="InfoBlue"/>
        <w:rPr>
          <w:sz w:val="22"/>
        </w:rPr>
      </w:pPr>
      <w:r w:rsidRPr="00093290">
        <w:rPr>
          <w:sz w:val="22"/>
        </w:rPr>
        <w:t xml:space="preserve">For the </w:t>
      </w:r>
      <w:r w:rsidRPr="00093290">
        <w:rPr>
          <w:b/>
          <w:bCs/>
          <w:sz w:val="22"/>
        </w:rPr>
        <w:t>Software Development Plan</w:t>
      </w:r>
      <w:r w:rsidRPr="00093290">
        <w:rPr>
          <w:sz w:val="22"/>
        </w:rPr>
        <w:t xml:space="preserve">, the list of referenced artifacts includes: </w:t>
      </w:r>
    </w:p>
    <w:p w14:paraId="213C082D"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RUP for Small Projects Website</w:t>
      </w:r>
    </w:p>
    <w:p w14:paraId="17126391"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 xml:space="preserve">Iteration Plans </w:t>
      </w:r>
    </w:p>
    <w:p w14:paraId="37827483"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Development Case</w:t>
      </w:r>
    </w:p>
    <w:p w14:paraId="22BCA05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lastRenderedPageBreak/>
        <w:t>Vision</w:t>
      </w:r>
    </w:p>
    <w:p w14:paraId="395F8F15"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Glossary</w:t>
      </w:r>
    </w:p>
    <w:p w14:paraId="2200E6EE" w14:textId="77777777" w:rsidR="007102DB" w:rsidRPr="00093290" w:rsidRDefault="00EF302B" w:rsidP="00B04AC5">
      <w:pPr>
        <w:pStyle w:val="InfoBlue"/>
        <w:numPr>
          <w:ilvl w:val="0"/>
          <w:numId w:val="2"/>
        </w:numPr>
        <w:tabs>
          <w:tab w:val="clear" w:pos="360"/>
          <w:tab w:val="num" w:pos="1080"/>
        </w:tabs>
        <w:ind w:left="1080"/>
        <w:rPr>
          <w:sz w:val="22"/>
        </w:rPr>
      </w:pPr>
      <w:r w:rsidRPr="00093290">
        <w:rPr>
          <w:sz w:val="22"/>
        </w:rPr>
        <w:t>Any other supporting plans or documentation.</w:t>
      </w:r>
    </w:p>
    <w:p w14:paraId="17A80B2F" w14:textId="77777777" w:rsidR="007102DB" w:rsidRPr="00093290" w:rsidRDefault="007102DB">
      <w:pPr>
        <w:pStyle w:val="BodyText"/>
        <w:ind w:left="0"/>
        <w:rPr>
          <w:sz w:val="22"/>
        </w:rPr>
      </w:pPr>
    </w:p>
    <w:p w14:paraId="24C1D1EF" w14:textId="77777777" w:rsidR="007102DB" w:rsidRPr="00093290" w:rsidRDefault="00EF302B">
      <w:pPr>
        <w:pStyle w:val="Heading2"/>
        <w:rPr>
          <w:sz w:val="22"/>
        </w:rPr>
      </w:pPr>
      <w:bookmarkStart w:id="13" w:name="_Toc524312831"/>
      <w:bookmarkStart w:id="14" w:name="_Toc400083810"/>
      <w:r w:rsidRPr="00093290">
        <w:rPr>
          <w:sz w:val="22"/>
        </w:rPr>
        <w:t>Overview</w:t>
      </w:r>
      <w:bookmarkEnd w:id="13"/>
      <w:bookmarkEnd w:id="14"/>
    </w:p>
    <w:p w14:paraId="3A9F78B8" w14:textId="77777777" w:rsidR="007102DB" w:rsidRPr="00093290" w:rsidRDefault="00EF302B">
      <w:pPr>
        <w:pStyle w:val="InfoBlue"/>
        <w:rPr>
          <w:sz w:val="22"/>
        </w:rPr>
      </w:pPr>
      <w:r w:rsidRPr="00093290">
        <w:rPr>
          <w:sz w:val="22"/>
        </w:rPr>
        <w:t xml:space="preserve">[This subsection describes what the rest of the </w:t>
      </w:r>
      <w:r w:rsidRPr="00093290">
        <w:rPr>
          <w:b/>
          <w:sz w:val="22"/>
        </w:rPr>
        <w:t>Software Development Plan</w:t>
      </w:r>
      <w:r w:rsidRPr="00093290">
        <w:rPr>
          <w:sz w:val="22"/>
        </w:rPr>
        <w:t xml:space="preserve"> contains and explains how the document is organized. The text below is provided as an example.]</w:t>
      </w:r>
    </w:p>
    <w:p w14:paraId="12E6FBD8" w14:textId="77777777" w:rsidR="007102DB" w:rsidRPr="00093290" w:rsidRDefault="00EF302B">
      <w:pPr>
        <w:pStyle w:val="BodyText"/>
        <w:rPr>
          <w:sz w:val="22"/>
        </w:rPr>
      </w:pPr>
      <w:r w:rsidRPr="00093290">
        <w:rPr>
          <w:sz w:val="22"/>
        </w:rPr>
        <w:t xml:space="preserve">This </w:t>
      </w:r>
      <w:r w:rsidRPr="00093290">
        <w:rPr>
          <w:i/>
          <w:iCs/>
          <w:sz w:val="22"/>
        </w:rPr>
        <w:t>Software Development Plan</w:t>
      </w:r>
      <w:r w:rsidRPr="00093290">
        <w:rPr>
          <w:sz w:val="22"/>
        </w:rPr>
        <w:t xml:space="preserve"> contains the following information:</w:t>
      </w:r>
    </w:p>
    <w:p w14:paraId="42584E82" w14:textId="77777777" w:rsidR="007102DB" w:rsidRPr="00093290" w:rsidRDefault="00EF302B">
      <w:pPr>
        <w:pStyle w:val="BodyText"/>
        <w:rPr>
          <w:sz w:val="22"/>
        </w:rPr>
      </w:pPr>
      <w:r w:rsidRPr="00093290">
        <w:rPr>
          <w:sz w:val="22"/>
        </w:rPr>
        <w:t>Project Overview — provides a description of the project's purpose, scope, and objectives.  It also defines the deliverables that the project is expected to deliver.</w:t>
      </w:r>
    </w:p>
    <w:p w14:paraId="50C89E2D" w14:textId="77777777" w:rsidR="007102DB" w:rsidRPr="00093290" w:rsidRDefault="00EF302B">
      <w:pPr>
        <w:pStyle w:val="BodyText"/>
        <w:rPr>
          <w:sz w:val="22"/>
        </w:rPr>
      </w:pPr>
      <w:r w:rsidRPr="00093290">
        <w:rPr>
          <w:sz w:val="22"/>
        </w:rPr>
        <w:t>Project Organization — describes the organizational structure of the project team.</w:t>
      </w:r>
    </w:p>
    <w:p w14:paraId="3B691318" w14:textId="77777777" w:rsidR="007102DB" w:rsidRPr="00093290" w:rsidRDefault="00EF302B">
      <w:pPr>
        <w:pStyle w:val="BodyText"/>
        <w:rPr>
          <w:sz w:val="22"/>
        </w:rPr>
      </w:pPr>
      <w:r w:rsidRPr="00093290">
        <w:rPr>
          <w:sz w:val="22"/>
        </w:rPr>
        <w:t>Management Process — explains the estimated cost and schedule, defines the major phases and milestones for the project, and describes how the project will be monitored.</w:t>
      </w:r>
    </w:p>
    <w:p w14:paraId="490E4507" w14:textId="77777777" w:rsidR="007102DB" w:rsidRPr="00093290" w:rsidRDefault="00EF302B">
      <w:pPr>
        <w:pStyle w:val="BodyText"/>
        <w:rPr>
          <w:sz w:val="22"/>
        </w:rPr>
      </w:pPr>
      <w:r w:rsidRPr="00093290">
        <w:rPr>
          <w:sz w:val="22"/>
        </w:rPr>
        <w:t>Applicable Plans and Guidelines — provides an overview of the software development process, including methods, tools and techniques to be followed.</w:t>
      </w:r>
    </w:p>
    <w:p w14:paraId="437AF80E" w14:textId="77777777" w:rsidR="007102DB" w:rsidRPr="00093290" w:rsidRDefault="00EF302B">
      <w:pPr>
        <w:pStyle w:val="Heading1"/>
        <w:rPr>
          <w:sz w:val="28"/>
        </w:rPr>
      </w:pPr>
      <w:bookmarkStart w:id="15" w:name="_Toc524312832"/>
      <w:bookmarkStart w:id="16" w:name="_Toc400083811"/>
      <w:r w:rsidRPr="00093290">
        <w:rPr>
          <w:sz w:val="28"/>
        </w:rPr>
        <w:t>Project Overview</w:t>
      </w:r>
      <w:bookmarkEnd w:id="15"/>
      <w:bookmarkEnd w:id="16"/>
    </w:p>
    <w:p w14:paraId="5F8B1B1C" w14:textId="77777777" w:rsidR="007102DB" w:rsidRPr="00093290" w:rsidRDefault="00EF302B" w:rsidP="004529BB">
      <w:pPr>
        <w:pStyle w:val="Heading2"/>
        <w:spacing w:line="276" w:lineRule="auto"/>
        <w:rPr>
          <w:sz w:val="22"/>
        </w:rPr>
      </w:pPr>
      <w:bookmarkStart w:id="17" w:name="_Toc524312833"/>
      <w:bookmarkStart w:id="18" w:name="_Toc400083812"/>
      <w:r w:rsidRPr="00093290">
        <w:rPr>
          <w:sz w:val="22"/>
        </w:rPr>
        <w:t>Project Purpose, Scope, and Objectives</w:t>
      </w:r>
      <w:bookmarkEnd w:id="17"/>
      <w:bookmarkEnd w:id="18"/>
    </w:p>
    <w:p w14:paraId="544D7257" w14:textId="78494947" w:rsidR="00DC63A7" w:rsidRPr="004529BB" w:rsidRDefault="00DC63A7" w:rsidP="004529BB">
      <w:pPr>
        <w:pStyle w:val="BodyText"/>
        <w:spacing w:line="276" w:lineRule="auto"/>
        <w:rPr>
          <w:sz w:val="22"/>
        </w:rPr>
      </w:pPr>
      <w:r w:rsidRPr="004529BB">
        <w:rPr>
          <w:sz w:val="22"/>
        </w:rPr>
        <w:t>The purpose of this project is to take an existing system and transition it into a web based one. The current system is currently a Desktop system whereby all transaction are done via telephone calls, emails or in person. There is no communication between end systems. By taking the system to a web based one there will be efficient communication, greater productivity</w:t>
      </w:r>
      <w:r w:rsidR="00B94C05" w:rsidRPr="004529BB">
        <w:rPr>
          <w:sz w:val="22"/>
        </w:rPr>
        <w:t>, significantly more automation</w:t>
      </w:r>
      <w:r w:rsidRPr="004529BB">
        <w:rPr>
          <w:sz w:val="22"/>
        </w:rPr>
        <w:t xml:space="preserve"> and </w:t>
      </w:r>
      <w:r w:rsidR="00981EFB" w:rsidRPr="004529BB">
        <w:rPr>
          <w:sz w:val="22"/>
        </w:rPr>
        <w:t>less expenses</w:t>
      </w:r>
      <w:r w:rsidRPr="004529BB">
        <w:rPr>
          <w:sz w:val="22"/>
        </w:rPr>
        <w:t xml:space="preserve">. </w:t>
      </w:r>
    </w:p>
    <w:p w14:paraId="3A28461A" w14:textId="77777777" w:rsidR="007102DB" w:rsidRPr="00093290" w:rsidRDefault="00EF302B" w:rsidP="004529BB">
      <w:pPr>
        <w:pStyle w:val="Heading2"/>
        <w:spacing w:line="276" w:lineRule="auto"/>
        <w:rPr>
          <w:sz w:val="22"/>
        </w:rPr>
      </w:pPr>
      <w:bookmarkStart w:id="19" w:name="_Toc524312834"/>
      <w:bookmarkStart w:id="20" w:name="_Toc400083813"/>
      <w:r w:rsidRPr="00093290">
        <w:rPr>
          <w:sz w:val="22"/>
        </w:rPr>
        <w:t>Assumptions and Constraints</w:t>
      </w:r>
      <w:bookmarkEnd w:id="19"/>
      <w:bookmarkEnd w:id="20"/>
    </w:p>
    <w:p w14:paraId="4D93F485" w14:textId="171A07CC" w:rsidR="00A75AF8" w:rsidRPr="004529BB" w:rsidRDefault="00503AF3" w:rsidP="00B04AC5">
      <w:pPr>
        <w:pStyle w:val="BodyText"/>
        <w:numPr>
          <w:ilvl w:val="0"/>
          <w:numId w:val="5"/>
        </w:numPr>
        <w:spacing w:line="276" w:lineRule="auto"/>
        <w:rPr>
          <w:sz w:val="22"/>
        </w:rPr>
      </w:pPr>
      <w:r w:rsidRPr="004529BB">
        <w:rPr>
          <w:sz w:val="22"/>
        </w:rPr>
        <w:t>The Assumptions are to be determined.</w:t>
      </w:r>
    </w:p>
    <w:p w14:paraId="1723C331" w14:textId="166C686B" w:rsidR="00503AF3" w:rsidRPr="004529BB" w:rsidRDefault="00503AF3" w:rsidP="00B04AC5">
      <w:pPr>
        <w:pStyle w:val="BodyText"/>
        <w:numPr>
          <w:ilvl w:val="0"/>
          <w:numId w:val="5"/>
        </w:numPr>
        <w:spacing w:line="276" w:lineRule="auto"/>
        <w:rPr>
          <w:sz w:val="22"/>
        </w:rPr>
      </w:pPr>
      <w:r w:rsidRPr="004529BB">
        <w:rPr>
          <w:sz w:val="22"/>
        </w:rPr>
        <w:t>Time is one constraints as there are requirements to meet within a limited time frame.</w:t>
      </w:r>
    </w:p>
    <w:p w14:paraId="2BCDEF91" w14:textId="40775FFA" w:rsidR="00503AF3" w:rsidRPr="004529BB" w:rsidRDefault="00503AF3" w:rsidP="00B04AC5">
      <w:pPr>
        <w:pStyle w:val="BodyText"/>
        <w:numPr>
          <w:ilvl w:val="0"/>
          <w:numId w:val="5"/>
        </w:numPr>
        <w:spacing w:line="276" w:lineRule="auto"/>
        <w:rPr>
          <w:sz w:val="22"/>
        </w:rPr>
      </w:pPr>
      <w:r w:rsidRPr="004529BB">
        <w:rPr>
          <w:sz w:val="22"/>
        </w:rPr>
        <w:t xml:space="preserve">Another constraints is staff experience. The working staff has limited experience in project development and hence may not be as efficient as say a more experienced personnel.  </w:t>
      </w:r>
    </w:p>
    <w:p w14:paraId="04C1BA70" w14:textId="77777777" w:rsidR="00503AF3" w:rsidRDefault="00503AF3" w:rsidP="00A75AF8">
      <w:pPr>
        <w:pStyle w:val="BodyText"/>
        <w:rPr>
          <w:sz w:val="22"/>
        </w:rPr>
      </w:pPr>
    </w:p>
    <w:p w14:paraId="43D9ECA9" w14:textId="77777777" w:rsidR="00954DC2" w:rsidRDefault="00954DC2" w:rsidP="00A75AF8">
      <w:pPr>
        <w:pStyle w:val="BodyText"/>
        <w:rPr>
          <w:sz w:val="22"/>
        </w:rPr>
      </w:pPr>
    </w:p>
    <w:p w14:paraId="1A58F24D" w14:textId="77777777" w:rsidR="00954DC2" w:rsidRDefault="00954DC2" w:rsidP="00A75AF8">
      <w:pPr>
        <w:pStyle w:val="BodyText"/>
        <w:rPr>
          <w:sz w:val="22"/>
        </w:rPr>
      </w:pPr>
    </w:p>
    <w:p w14:paraId="615444D2" w14:textId="77777777" w:rsidR="00954DC2" w:rsidRDefault="00954DC2" w:rsidP="00A75AF8">
      <w:pPr>
        <w:pStyle w:val="BodyText"/>
        <w:rPr>
          <w:sz w:val="22"/>
        </w:rPr>
      </w:pPr>
    </w:p>
    <w:p w14:paraId="78E105C0" w14:textId="77777777" w:rsidR="00954DC2" w:rsidRDefault="00954DC2" w:rsidP="00A75AF8">
      <w:pPr>
        <w:pStyle w:val="BodyText"/>
        <w:rPr>
          <w:sz w:val="22"/>
        </w:rPr>
      </w:pPr>
    </w:p>
    <w:p w14:paraId="6BA6924E" w14:textId="77777777" w:rsidR="00954DC2" w:rsidRDefault="00954DC2" w:rsidP="00A75AF8">
      <w:pPr>
        <w:pStyle w:val="BodyText"/>
        <w:rPr>
          <w:sz w:val="22"/>
        </w:rPr>
      </w:pPr>
    </w:p>
    <w:p w14:paraId="7047A867" w14:textId="77777777" w:rsidR="00954DC2" w:rsidRDefault="00954DC2" w:rsidP="00A75AF8">
      <w:pPr>
        <w:pStyle w:val="BodyText"/>
        <w:rPr>
          <w:sz w:val="22"/>
        </w:rPr>
      </w:pPr>
    </w:p>
    <w:p w14:paraId="0814712E" w14:textId="77777777" w:rsidR="00954DC2" w:rsidRPr="00093290" w:rsidRDefault="00954DC2" w:rsidP="00A75AF8">
      <w:pPr>
        <w:pStyle w:val="BodyText"/>
        <w:rPr>
          <w:sz w:val="22"/>
        </w:rPr>
      </w:pPr>
    </w:p>
    <w:p w14:paraId="0BBFFC1A" w14:textId="77777777" w:rsidR="007102DB" w:rsidRPr="00093290" w:rsidRDefault="00EF302B">
      <w:pPr>
        <w:pStyle w:val="Heading2"/>
        <w:rPr>
          <w:sz w:val="22"/>
        </w:rPr>
      </w:pPr>
      <w:bookmarkStart w:id="21" w:name="_Toc524312835"/>
      <w:bookmarkStart w:id="22" w:name="_Toc400083814"/>
      <w:r w:rsidRPr="00093290">
        <w:rPr>
          <w:sz w:val="22"/>
        </w:rPr>
        <w:lastRenderedPageBreak/>
        <w:t>Project Deliverables</w:t>
      </w:r>
      <w:bookmarkEnd w:id="21"/>
      <w:bookmarkEnd w:id="22"/>
    </w:p>
    <w:p w14:paraId="5F371AF4" w14:textId="7AE9D72E"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914"/>
        <w:gridCol w:w="2661"/>
        <w:gridCol w:w="3055"/>
      </w:tblGrid>
      <w:tr w:rsidR="006B64D0" w:rsidRPr="00093290" w14:paraId="53CFDC27" w14:textId="77777777" w:rsidTr="001A340C">
        <w:tc>
          <w:tcPr>
            <w:tcW w:w="2914" w:type="dxa"/>
          </w:tcPr>
          <w:p w14:paraId="37526BA3" w14:textId="08FB2241" w:rsidR="006B64D0" w:rsidRPr="004529BB" w:rsidRDefault="006B64D0" w:rsidP="006B64D0">
            <w:pPr>
              <w:pStyle w:val="BodyText"/>
              <w:ind w:left="0"/>
              <w:rPr>
                <w:sz w:val="22"/>
              </w:rPr>
            </w:pPr>
            <w:r w:rsidRPr="004529BB">
              <w:rPr>
                <w:sz w:val="22"/>
              </w:rPr>
              <w:t>Week/Deliverable</w:t>
            </w:r>
          </w:p>
        </w:tc>
        <w:tc>
          <w:tcPr>
            <w:tcW w:w="2661" w:type="dxa"/>
          </w:tcPr>
          <w:p w14:paraId="6FF814C8" w14:textId="389C0069" w:rsidR="006B64D0" w:rsidRPr="004529BB" w:rsidRDefault="006B64D0" w:rsidP="006B64D0">
            <w:pPr>
              <w:pStyle w:val="BodyText"/>
              <w:ind w:left="0"/>
              <w:rPr>
                <w:sz w:val="22"/>
              </w:rPr>
            </w:pPr>
            <w:r w:rsidRPr="004529BB">
              <w:rPr>
                <w:sz w:val="22"/>
              </w:rPr>
              <w:t>Team Leader</w:t>
            </w:r>
          </w:p>
        </w:tc>
        <w:tc>
          <w:tcPr>
            <w:tcW w:w="3055" w:type="dxa"/>
          </w:tcPr>
          <w:p w14:paraId="1B42269C" w14:textId="5E6DD460" w:rsidR="006B64D0" w:rsidRPr="004529BB" w:rsidRDefault="006B64D0" w:rsidP="006B64D0">
            <w:pPr>
              <w:pStyle w:val="BodyText"/>
              <w:ind w:left="0"/>
              <w:rPr>
                <w:sz w:val="22"/>
              </w:rPr>
            </w:pPr>
            <w:r w:rsidRPr="004529BB">
              <w:rPr>
                <w:sz w:val="22"/>
              </w:rPr>
              <w:t>Deliverable Description</w:t>
            </w:r>
          </w:p>
        </w:tc>
      </w:tr>
      <w:tr w:rsidR="006B64D0" w:rsidRPr="00093290" w14:paraId="0685EC35" w14:textId="77777777" w:rsidTr="001A340C">
        <w:tc>
          <w:tcPr>
            <w:tcW w:w="2914" w:type="dxa"/>
          </w:tcPr>
          <w:p w14:paraId="683DA7D2" w14:textId="6E739D54" w:rsidR="006B64D0" w:rsidRPr="004529BB" w:rsidRDefault="0091120B" w:rsidP="006B64D0">
            <w:pPr>
              <w:pStyle w:val="BodyText"/>
              <w:ind w:left="0"/>
              <w:rPr>
                <w:sz w:val="22"/>
              </w:rPr>
            </w:pPr>
            <w:r w:rsidRPr="004529BB">
              <w:rPr>
                <w:sz w:val="22"/>
              </w:rPr>
              <w:t>1</w:t>
            </w:r>
          </w:p>
        </w:tc>
        <w:tc>
          <w:tcPr>
            <w:tcW w:w="2661" w:type="dxa"/>
          </w:tcPr>
          <w:p w14:paraId="205C1375" w14:textId="55BC8FD2" w:rsidR="006B64D0" w:rsidRPr="004529BB" w:rsidRDefault="00256E7D" w:rsidP="005E4454">
            <w:pPr>
              <w:pStyle w:val="BodyText"/>
              <w:ind w:left="0"/>
              <w:rPr>
                <w:sz w:val="22"/>
              </w:rPr>
            </w:pPr>
            <w:r w:rsidRPr="004529BB">
              <w:rPr>
                <w:sz w:val="22"/>
              </w:rPr>
              <w:t>Matthew Ganpat</w:t>
            </w:r>
          </w:p>
        </w:tc>
        <w:tc>
          <w:tcPr>
            <w:tcW w:w="3055" w:type="dxa"/>
          </w:tcPr>
          <w:p w14:paraId="07634620" w14:textId="4FDF4A5F" w:rsidR="006B64D0" w:rsidRPr="004529BB" w:rsidRDefault="00256E7D" w:rsidP="006B64D0">
            <w:pPr>
              <w:pStyle w:val="BodyText"/>
              <w:ind w:left="0"/>
              <w:rPr>
                <w:sz w:val="22"/>
              </w:rPr>
            </w:pPr>
            <w:r w:rsidRPr="004529BB">
              <w:rPr>
                <w:sz w:val="22"/>
              </w:rPr>
              <w:t>Project Plan</w:t>
            </w:r>
            <w:r w:rsidR="000E2086" w:rsidRPr="004529BB">
              <w:rPr>
                <w:sz w:val="22"/>
              </w:rPr>
              <w:t xml:space="preserve"> Part 1</w:t>
            </w:r>
          </w:p>
        </w:tc>
      </w:tr>
      <w:tr w:rsidR="006B64D0" w:rsidRPr="00093290" w14:paraId="26C63E80" w14:textId="77777777" w:rsidTr="001A340C">
        <w:tc>
          <w:tcPr>
            <w:tcW w:w="2914" w:type="dxa"/>
          </w:tcPr>
          <w:p w14:paraId="5AC351AB" w14:textId="0CF8D1A7" w:rsidR="006B64D0" w:rsidRPr="004529BB" w:rsidRDefault="005E4454" w:rsidP="006B64D0">
            <w:pPr>
              <w:pStyle w:val="BodyText"/>
              <w:ind w:left="0"/>
              <w:rPr>
                <w:sz w:val="22"/>
              </w:rPr>
            </w:pPr>
            <w:r w:rsidRPr="004529BB">
              <w:rPr>
                <w:sz w:val="22"/>
              </w:rPr>
              <w:t>2</w:t>
            </w:r>
          </w:p>
        </w:tc>
        <w:tc>
          <w:tcPr>
            <w:tcW w:w="2661" w:type="dxa"/>
          </w:tcPr>
          <w:p w14:paraId="1220F19A" w14:textId="4C1D5655" w:rsidR="006B64D0" w:rsidRPr="004529BB" w:rsidRDefault="005E4454" w:rsidP="006B64D0">
            <w:pPr>
              <w:pStyle w:val="BodyText"/>
              <w:ind w:left="0"/>
              <w:rPr>
                <w:sz w:val="22"/>
              </w:rPr>
            </w:pPr>
            <w:r w:rsidRPr="004529BB">
              <w:rPr>
                <w:sz w:val="22"/>
              </w:rPr>
              <w:t>Devindra Mahadeo</w:t>
            </w:r>
          </w:p>
        </w:tc>
        <w:tc>
          <w:tcPr>
            <w:tcW w:w="3055" w:type="dxa"/>
          </w:tcPr>
          <w:p w14:paraId="14E16AAD" w14:textId="2D9B1115" w:rsidR="006B64D0" w:rsidRPr="004529BB" w:rsidRDefault="005E4454" w:rsidP="006B64D0">
            <w:pPr>
              <w:pStyle w:val="BodyText"/>
              <w:ind w:left="0"/>
              <w:rPr>
                <w:sz w:val="22"/>
              </w:rPr>
            </w:pPr>
            <w:r w:rsidRPr="004529BB">
              <w:rPr>
                <w:sz w:val="22"/>
              </w:rPr>
              <w:t>Project Plan</w:t>
            </w:r>
            <w:r w:rsidR="000E2086" w:rsidRPr="004529BB">
              <w:rPr>
                <w:sz w:val="22"/>
              </w:rPr>
              <w:t xml:space="preserve"> Part 2</w:t>
            </w:r>
          </w:p>
        </w:tc>
      </w:tr>
      <w:tr w:rsidR="006B64D0" w:rsidRPr="00093290" w14:paraId="78020C33" w14:textId="77777777" w:rsidTr="001A340C">
        <w:tc>
          <w:tcPr>
            <w:tcW w:w="2914" w:type="dxa"/>
          </w:tcPr>
          <w:p w14:paraId="1E586B33" w14:textId="61BA1C26" w:rsidR="006B64D0" w:rsidRPr="004529BB" w:rsidRDefault="005E4454" w:rsidP="006B64D0">
            <w:pPr>
              <w:pStyle w:val="BodyText"/>
              <w:ind w:left="0"/>
              <w:rPr>
                <w:sz w:val="22"/>
              </w:rPr>
            </w:pPr>
            <w:r w:rsidRPr="004529BB">
              <w:rPr>
                <w:sz w:val="22"/>
              </w:rPr>
              <w:t>3</w:t>
            </w:r>
          </w:p>
        </w:tc>
        <w:tc>
          <w:tcPr>
            <w:tcW w:w="2661" w:type="dxa"/>
          </w:tcPr>
          <w:p w14:paraId="41154DEE" w14:textId="72ECED4F" w:rsidR="006B64D0" w:rsidRPr="004529BB" w:rsidRDefault="009E738F" w:rsidP="006B64D0">
            <w:pPr>
              <w:pStyle w:val="BodyText"/>
              <w:ind w:left="0"/>
              <w:rPr>
                <w:sz w:val="22"/>
              </w:rPr>
            </w:pPr>
            <w:r w:rsidRPr="004529BB">
              <w:rPr>
                <w:sz w:val="22"/>
              </w:rPr>
              <w:t>Shervonne</w:t>
            </w:r>
            <w:r w:rsidR="005E4454" w:rsidRPr="004529BB">
              <w:rPr>
                <w:sz w:val="22"/>
              </w:rPr>
              <w:t xml:space="preserve"> Cummings</w:t>
            </w:r>
          </w:p>
        </w:tc>
        <w:tc>
          <w:tcPr>
            <w:tcW w:w="3055" w:type="dxa"/>
          </w:tcPr>
          <w:p w14:paraId="695B8B76" w14:textId="244D0F9E" w:rsidR="006B64D0" w:rsidRPr="004529BB" w:rsidRDefault="005E4454" w:rsidP="006B64D0">
            <w:pPr>
              <w:pStyle w:val="BodyText"/>
              <w:ind w:left="0"/>
              <w:rPr>
                <w:sz w:val="22"/>
              </w:rPr>
            </w:pPr>
            <w:r w:rsidRPr="004529BB">
              <w:rPr>
                <w:sz w:val="22"/>
              </w:rPr>
              <w:t>Project Plan</w:t>
            </w:r>
            <w:r w:rsidR="000E2086" w:rsidRPr="004529BB">
              <w:rPr>
                <w:sz w:val="22"/>
              </w:rPr>
              <w:t xml:space="preserve"> Part 3</w:t>
            </w:r>
          </w:p>
        </w:tc>
      </w:tr>
      <w:tr w:rsidR="006B64D0" w:rsidRPr="00093290" w14:paraId="1E75C5E4" w14:textId="77777777" w:rsidTr="001A340C">
        <w:trPr>
          <w:trHeight w:val="386"/>
        </w:trPr>
        <w:tc>
          <w:tcPr>
            <w:tcW w:w="2914" w:type="dxa"/>
          </w:tcPr>
          <w:p w14:paraId="019AF4AC" w14:textId="0960F70A" w:rsidR="006B64D0" w:rsidRPr="004529BB" w:rsidRDefault="005E4454" w:rsidP="006B64D0">
            <w:pPr>
              <w:pStyle w:val="BodyText"/>
              <w:ind w:left="0"/>
              <w:rPr>
                <w:sz w:val="22"/>
              </w:rPr>
            </w:pPr>
            <w:r w:rsidRPr="004529BB">
              <w:rPr>
                <w:sz w:val="22"/>
              </w:rPr>
              <w:t>4</w:t>
            </w:r>
          </w:p>
        </w:tc>
        <w:tc>
          <w:tcPr>
            <w:tcW w:w="2661" w:type="dxa"/>
          </w:tcPr>
          <w:p w14:paraId="30A90C94" w14:textId="47130D0B" w:rsidR="006B64D0" w:rsidRPr="004529BB" w:rsidRDefault="005E4454" w:rsidP="006B64D0">
            <w:pPr>
              <w:pStyle w:val="BodyText"/>
              <w:ind w:left="0"/>
              <w:rPr>
                <w:sz w:val="22"/>
              </w:rPr>
            </w:pPr>
            <w:r w:rsidRPr="004529BB">
              <w:rPr>
                <w:sz w:val="22"/>
              </w:rPr>
              <w:t xml:space="preserve">Francis </w:t>
            </w:r>
            <w:r w:rsidR="00242301" w:rsidRPr="004529BB">
              <w:rPr>
                <w:sz w:val="22"/>
              </w:rPr>
              <w:t>John</w:t>
            </w:r>
            <w:r w:rsidRPr="004529BB">
              <w:rPr>
                <w:sz w:val="22"/>
              </w:rPr>
              <w:t>.</w:t>
            </w:r>
          </w:p>
        </w:tc>
        <w:tc>
          <w:tcPr>
            <w:tcW w:w="3055" w:type="dxa"/>
          </w:tcPr>
          <w:p w14:paraId="6054560B" w14:textId="3E1302A2" w:rsidR="006B64D0" w:rsidRPr="004529BB" w:rsidRDefault="005E4454" w:rsidP="006B64D0">
            <w:pPr>
              <w:pStyle w:val="BodyText"/>
              <w:ind w:left="0"/>
              <w:rPr>
                <w:sz w:val="22"/>
              </w:rPr>
            </w:pPr>
            <w:r w:rsidRPr="004529BB">
              <w:rPr>
                <w:sz w:val="22"/>
              </w:rPr>
              <w:t>Project Plan</w:t>
            </w:r>
            <w:r w:rsidR="000E2086" w:rsidRPr="004529BB">
              <w:rPr>
                <w:sz w:val="22"/>
              </w:rPr>
              <w:t xml:space="preserve"> Part 4</w:t>
            </w:r>
          </w:p>
        </w:tc>
      </w:tr>
      <w:tr w:rsidR="006B64D0" w:rsidRPr="00093290" w14:paraId="1DC5FCAE" w14:textId="77777777" w:rsidTr="001A340C">
        <w:tc>
          <w:tcPr>
            <w:tcW w:w="2914" w:type="dxa"/>
          </w:tcPr>
          <w:p w14:paraId="27358E8D" w14:textId="3698A398" w:rsidR="006B64D0" w:rsidRPr="004529BB" w:rsidRDefault="00CF5A84" w:rsidP="006B64D0">
            <w:pPr>
              <w:pStyle w:val="BodyText"/>
              <w:ind w:left="0"/>
              <w:rPr>
                <w:sz w:val="22"/>
              </w:rPr>
            </w:pPr>
            <w:r w:rsidRPr="004529BB">
              <w:rPr>
                <w:sz w:val="22"/>
              </w:rPr>
              <w:t>5</w:t>
            </w:r>
          </w:p>
        </w:tc>
        <w:tc>
          <w:tcPr>
            <w:tcW w:w="2661" w:type="dxa"/>
          </w:tcPr>
          <w:p w14:paraId="4CAA7F14" w14:textId="653637F2" w:rsidR="006B64D0" w:rsidRPr="004529BB" w:rsidRDefault="00CF5A84" w:rsidP="001A340C">
            <w:pPr>
              <w:pStyle w:val="BodyText"/>
              <w:ind w:left="0"/>
              <w:rPr>
                <w:sz w:val="22"/>
              </w:rPr>
            </w:pPr>
            <w:r w:rsidRPr="004529BB">
              <w:rPr>
                <w:sz w:val="22"/>
              </w:rPr>
              <w:t xml:space="preserve">Matthew Ganpat, Devindra Mahadeo, </w:t>
            </w:r>
          </w:p>
        </w:tc>
        <w:tc>
          <w:tcPr>
            <w:tcW w:w="3055" w:type="dxa"/>
          </w:tcPr>
          <w:p w14:paraId="43DA0386" w14:textId="41A56B60" w:rsidR="006B64D0" w:rsidRPr="004529BB" w:rsidRDefault="00CF5A84"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w:t>
            </w:r>
            <w:r w:rsidR="001A340C" w:rsidRPr="004529BB">
              <w:rPr>
                <w:sz w:val="22"/>
              </w:rPr>
              <w:t>Part 1</w:t>
            </w:r>
          </w:p>
        </w:tc>
      </w:tr>
      <w:tr w:rsidR="006B64D0" w:rsidRPr="00093290" w14:paraId="78340DBC" w14:textId="77777777" w:rsidTr="001A340C">
        <w:tc>
          <w:tcPr>
            <w:tcW w:w="2914" w:type="dxa"/>
          </w:tcPr>
          <w:p w14:paraId="4F7B6040" w14:textId="107D8E83" w:rsidR="006B64D0" w:rsidRPr="004529BB" w:rsidRDefault="001A340C" w:rsidP="006B64D0">
            <w:pPr>
              <w:pStyle w:val="BodyText"/>
              <w:ind w:left="0"/>
              <w:rPr>
                <w:sz w:val="22"/>
              </w:rPr>
            </w:pPr>
            <w:r w:rsidRPr="004529BB">
              <w:rPr>
                <w:sz w:val="22"/>
              </w:rPr>
              <w:t>6</w:t>
            </w:r>
          </w:p>
        </w:tc>
        <w:tc>
          <w:tcPr>
            <w:tcW w:w="2661" w:type="dxa"/>
          </w:tcPr>
          <w:p w14:paraId="4B284433" w14:textId="35E7773F" w:rsidR="006B64D0" w:rsidRPr="004529BB" w:rsidRDefault="009E738F" w:rsidP="006B64D0">
            <w:pPr>
              <w:pStyle w:val="BodyText"/>
              <w:ind w:left="0"/>
              <w:rPr>
                <w:sz w:val="22"/>
              </w:rPr>
            </w:pPr>
            <w:r w:rsidRPr="004529BB">
              <w:rPr>
                <w:sz w:val="22"/>
              </w:rPr>
              <w:t xml:space="preserve">Shervonne </w:t>
            </w:r>
            <w:r w:rsidR="001A340C" w:rsidRPr="004529BB">
              <w:rPr>
                <w:sz w:val="22"/>
              </w:rPr>
              <w:t xml:space="preserve">Cummings and Francis </w:t>
            </w:r>
            <w:r w:rsidR="00C658DB" w:rsidRPr="004529BB">
              <w:rPr>
                <w:sz w:val="22"/>
              </w:rPr>
              <w:t>John</w:t>
            </w:r>
          </w:p>
        </w:tc>
        <w:tc>
          <w:tcPr>
            <w:tcW w:w="3055" w:type="dxa"/>
          </w:tcPr>
          <w:p w14:paraId="62CD4745" w14:textId="6E2C6DD9" w:rsidR="006B64D0" w:rsidRPr="004529BB" w:rsidRDefault="001A340C" w:rsidP="00CF1055">
            <w:pPr>
              <w:pStyle w:val="BodyText"/>
              <w:ind w:left="0"/>
              <w:rPr>
                <w:sz w:val="22"/>
              </w:rPr>
            </w:pPr>
            <w:r w:rsidRPr="004529BB">
              <w:rPr>
                <w:sz w:val="22"/>
              </w:rPr>
              <w:t xml:space="preserve">Requirements </w:t>
            </w:r>
            <w:r w:rsidR="00CF1055" w:rsidRPr="004529BB">
              <w:rPr>
                <w:sz w:val="22"/>
              </w:rPr>
              <w:t>Documents</w:t>
            </w:r>
            <w:r w:rsidRPr="004529BB">
              <w:rPr>
                <w:sz w:val="22"/>
              </w:rPr>
              <w:t xml:space="preserve"> Part 2</w:t>
            </w:r>
          </w:p>
        </w:tc>
      </w:tr>
      <w:tr w:rsidR="006B64D0" w:rsidRPr="00093290" w14:paraId="07AA68CD" w14:textId="77777777" w:rsidTr="001A340C">
        <w:tc>
          <w:tcPr>
            <w:tcW w:w="2914" w:type="dxa"/>
          </w:tcPr>
          <w:p w14:paraId="7FFFE62C" w14:textId="5BDDC272" w:rsidR="006B64D0" w:rsidRPr="004529BB" w:rsidRDefault="00CF1055" w:rsidP="006B64D0">
            <w:pPr>
              <w:pStyle w:val="BodyText"/>
              <w:ind w:left="0"/>
              <w:rPr>
                <w:sz w:val="22"/>
              </w:rPr>
            </w:pPr>
            <w:r w:rsidRPr="004529BB">
              <w:rPr>
                <w:sz w:val="22"/>
              </w:rPr>
              <w:t>7</w:t>
            </w:r>
          </w:p>
        </w:tc>
        <w:tc>
          <w:tcPr>
            <w:tcW w:w="2661" w:type="dxa"/>
          </w:tcPr>
          <w:p w14:paraId="172E1003" w14:textId="4C8771DA" w:rsidR="006B64D0" w:rsidRPr="004529BB" w:rsidRDefault="00CF1055" w:rsidP="006B64D0">
            <w:pPr>
              <w:pStyle w:val="BodyText"/>
              <w:ind w:left="0"/>
              <w:rPr>
                <w:sz w:val="22"/>
              </w:rPr>
            </w:pPr>
            <w:r w:rsidRPr="004529BB">
              <w:rPr>
                <w:sz w:val="22"/>
              </w:rPr>
              <w:t>Matthew Ganpat, Devindra Mahadeo,</w:t>
            </w:r>
          </w:p>
        </w:tc>
        <w:tc>
          <w:tcPr>
            <w:tcW w:w="3055" w:type="dxa"/>
          </w:tcPr>
          <w:p w14:paraId="5D28F777" w14:textId="72B715DF" w:rsidR="006B64D0" w:rsidRPr="004529BB" w:rsidRDefault="00CF1055" w:rsidP="006B64D0">
            <w:pPr>
              <w:pStyle w:val="BodyText"/>
              <w:ind w:left="0"/>
              <w:rPr>
                <w:sz w:val="22"/>
              </w:rPr>
            </w:pPr>
            <w:r w:rsidRPr="004529BB">
              <w:rPr>
                <w:sz w:val="22"/>
              </w:rPr>
              <w:t>Specifications</w:t>
            </w:r>
          </w:p>
        </w:tc>
      </w:tr>
      <w:tr w:rsidR="00CF1055" w:rsidRPr="00093290" w14:paraId="212F92DC" w14:textId="77777777" w:rsidTr="001A340C">
        <w:tc>
          <w:tcPr>
            <w:tcW w:w="2914" w:type="dxa"/>
          </w:tcPr>
          <w:p w14:paraId="0B2D49DC" w14:textId="3B25845A" w:rsidR="00CF1055" w:rsidRPr="004529BB" w:rsidRDefault="00CF1055" w:rsidP="006B64D0">
            <w:pPr>
              <w:pStyle w:val="BodyText"/>
              <w:ind w:left="0"/>
              <w:rPr>
                <w:sz w:val="22"/>
              </w:rPr>
            </w:pPr>
            <w:r w:rsidRPr="004529BB">
              <w:rPr>
                <w:sz w:val="22"/>
              </w:rPr>
              <w:t>8</w:t>
            </w:r>
          </w:p>
        </w:tc>
        <w:tc>
          <w:tcPr>
            <w:tcW w:w="2661" w:type="dxa"/>
          </w:tcPr>
          <w:p w14:paraId="637722C2" w14:textId="608A25F3" w:rsidR="00CF1055" w:rsidRPr="004529BB" w:rsidRDefault="00D711EB" w:rsidP="006B64D0">
            <w:pPr>
              <w:pStyle w:val="BodyText"/>
              <w:ind w:left="0"/>
              <w:rPr>
                <w:sz w:val="22"/>
              </w:rPr>
            </w:pPr>
            <w:r w:rsidRPr="004529BB">
              <w:rPr>
                <w:sz w:val="22"/>
              </w:rPr>
              <w:t xml:space="preserve">Shervonne </w:t>
            </w:r>
            <w:r w:rsidR="00CF1055" w:rsidRPr="004529BB">
              <w:rPr>
                <w:sz w:val="22"/>
              </w:rPr>
              <w:t xml:space="preserve">Cummings and Francis </w:t>
            </w:r>
            <w:r w:rsidR="00C658DB" w:rsidRPr="004529BB">
              <w:rPr>
                <w:sz w:val="22"/>
              </w:rPr>
              <w:t>John</w:t>
            </w:r>
          </w:p>
        </w:tc>
        <w:tc>
          <w:tcPr>
            <w:tcW w:w="3055" w:type="dxa"/>
          </w:tcPr>
          <w:p w14:paraId="6C7D6243" w14:textId="74CF13C4" w:rsidR="00CF1055" w:rsidRPr="004529BB" w:rsidRDefault="00CF1055" w:rsidP="006B64D0">
            <w:pPr>
              <w:pStyle w:val="BodyText"/>
              <w:ind w:left="0"/>
              <w:rPr>
                <w:sz w:val="22"/>
              </w:rPr>
            </w:pPr>
            <w:r w:rsidRPr="004529BB">
              <w:rPr>
                <w:sz w:val="22"/>
              </w:rPr>
              <w:t>Specifications</w:t>
            </w:r>
          </w:p>
        </w:tc>
      </w:tr>
      <w:tr w:rsidR="00A967A8" w:rsidRPr="00093290" w14:paraId="49041848" w14:textId="77777777" w:rsidTr="001A340C">
        <w:tc>
          <w:tcPr>
            <w:tcW w:w="2914" w:type="dxa"/>
          </w:tcPr>
          <w:p w14:paraId="17C0E843" w14:textId="5FA3F884" w:rsidR="00A967A8" w:rsidRPr="004529BB" w:rsidRDefault="00A967A8" w:rsidP="00A967A8">
            <w:pPr>
              <w:pStyle w:val="BodyText"/>
              <w:ind w:left="0"/>
              <w:rPr>
                <w:sz w:val="22"/>
              </w:rPr>
            </w:pPr>
            <w:r w:rsidRPr="004529BB">
              <w:rPr>
                <w:sz w:val="22"/>
              </w:rPr>
              <w:t>9</w:t>
            </w:r>
          </w:p>
        </w:tc>
        <w:tc>
          <w:tcPr>
            <w:tcW w:w="2661" w:type="dxa"/>
          </w:tcPr>
          <w:p w14:paraId="5E9B1C38" w14:textId="40C47AB2" w:rsidR="00A967A8" w:rsidRPr="004529BB" w:rsidRDefault="00A967A8" w:rsidP="00A967A8">
            <w:pPr>
              <w:pStyle w:val="BodyText"/>
              <w:ind w:left="0"/>
              <w:rPr>
                <w:sz w:val="22"/>
              </w:rPr>
            </w:pPr>
            <w:r w:rsidRPr="004529BB">
              <w:rPr>
                <w:sz w:val="22"/>
              </w:rPr>
              <w:t>M</w:t>
            </w:r>
            <w:r w:rsidR="0097653E" w:rsidRPr="004529BB">
              <w:rPr>
                <w:sz w:val="22"/>
              </w:rPr>
              <w:t>atthew Ganpat, Devindra Mahadeo</w:t>
            </w:r>
          </w:p>
        </w:tc>
        <w:tc>
          <w:tcPr>
            <w:tcW w:w="3055" w:type="dxa"/>
          </w:tcPr>
          <w:p w14:paraId="7F966DED" w14:textId="5B098835" w:rsidR="00A967A8" w:rsidRPr="004529BB" w:rsidRDefault="00A967A8" w:rsidP="00A967A8">
            <w:pPr>
              <w:pStyle w:val="BodyText"/>
              <w:ind w:left="0"/>
              <w:rPr>
                <w:sz w:val="22"/>
              </w:rPr>
            </w:pPr>
            <w:r w:rsidRPr="004529BB">
              <w:rPr>
                <w:sz w:val="22"/>
              </w:rPr>
              <w:t>Evaluation Report</w:t>
            </w:r>
          </w:p>
        </w:tc>
      </w:tr>
      <w:tr w:rsidR="00A967A8" w:rsidRPr="00093290" w14:paraId="5745BB1C" w14:textId="77777777" w:rsidTr="001A340C">
        <w:tc>
          <w:tcPr>
            <w:tcW w:w="2914" w:type="dxa"/>
          </w:tcPr>
          <w:p w14:paraId="6D94C18B" w14:textId="59DB9094" w:rsidR="00A967A8" w:rsidRPr="004529BB" w:rsidRDefault="00A967A8" w:rsidP="00A967A8">
            <w:pPr>
              <w:pStyle w:val="BodyText"/>
              <w:ind w:left="0"/>
              <w:rPr>
                <w:sz w:val="22"/>
              </w:rPr>
            </w:pPr>
            <w:r w:rsidRPr="004529BB">
              <w:rPr>
                <w:sz w:val="22"/>
              </w:rPr>
              <w:t>10</w:t>
            </w:r>
          </w:p>
        </w:tc>
        <w:tc>
          <w:tcPr>
            <w:tcW w:w="2661" w:type="dxa"/>
          </w:tcPr>
          <w:p w14:paraId="7ED1F07F" w14:textId="5A3DCD47" w:rsidR="00A967A8" w:rsidRPr="004529BB" w:rsidRDefault="00D711EB" w:rsidP="00A967A8">
            <w:pPr>
              <w:pStyle w:val="BodyText"/>
              <w:ind w:left="0"/>
              <w:rPr>
                <w:sz w:val="22"/>
              </w:rPr>
            </w:pPr>
            <w:r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70433D8" w14:textId="17BB44B4" w:rsidR="00A967A8" w:rsidRPr="004529BB" w:rsidRDefault="00A967A8" w:rsidP="00A967A8">
            <w:pPr>
              <w:pStyle w:val="BodyText"/>
              <w:ind w:left="0"/>
              <w:rPr>
                <w:sz w:val="22"/>
              </w:rPr>
            </w:pPr>
            <w:r w:rsidRPr="004529BB">
              <w:rPr>
                <w:sz w:val="22"/>
              </w:rPr>
              <w:t>Evaluation Report</w:t>
            </w:r>
          </w:p>
        </w:tc>
      </w:tr>
      <w:tr w:rsidR="00A967A8" w:rsidRPr="00093290" w14:paraId="626B36DE" w14:textId="77777777" w:rsidTr="001A340C">
        <w:tc>
          <w:tcPr>
            <w:tcW w:w="2914" w:type="dxa"/>
          </w:tcPr>
          <w:p w14:paraId="4A4D1A7F" w14:textId="7073918E" w:rsidR="00A967A8" w:rsidRPr="004529BB" w:rsidRDefault="00A967A8" w:rsidP="00A967A8">
            <w:pPr>
              <w:pStyle w:val="BodyText"/>
              <w:ind w:left="0"/>
              <w:rPr>
                <w:sz w:val="22"/>
              </w:rPr>
            </w:pPr>
            <w:r w:rsidRPr="004529BB">
              <w:rPr>
                <w:sz w:val="22"/>
              </w:rPr>
              <w:t>11</w:t>
            </w:r>
          </w:p>
        </w:tc>
        <w:tc>
          <w:tcPr>
            <w:tcW w:w="2661" w:type="dxa"/>
          </w:tcPr>
          <w:p w14:paraId="0AFE5A59" w14:textId="23DA229A" w:rsidR="00A967A8" w:rsidRPr="004529BB" w:rsidRDefault="0097653E" w:rsidP="00A967A8">
            <w:pPr>
              <w:pStyle w:val="BodyText"/>
              <w:ind w:left="0"/>
              <w:rPr>
                <w:sz w:val="22"/>
              </w:rPr>
            </w:pPr>
            <w:r w:rsidRPr="004529BB">
              <w:rPr>
                <w:sz w:val="22"/>
              </w:rPr>
              <w:t xml:space="preserve">Matthew Ganpat, Devindra Mahadeo </w:t>
            </w:r>
            <w:r w:rsidR="00D711EB" w:rsidRPr="004529BB">
              <w:rPr>
                <w:sz w:val="22"/>
              </w:rPr>
              <w:t xml:space="preserve">Shervonne </w:t>
            </w:r>
            <w:r w:rsidR="00A967A8" w:rsidRPr="004529BB">
              <w:rPr>
                <w:sz w:val="22"/>
              </w:rPr>
              <w:t xml:space="preserve">Cummings and Francis </w:t>
            </w:r>
            <w:r w:rsidR="00C658DB" w:rsidRPr="004529BB">
              <w:rPr>
                <w:sz w:val="22"/>
              </w:rPr>
              <w:t>John</w:t>
            </w:r>
          </w:p>
        </w:tc>
        <w:tc>
          <w:tcPr>
            <w:tcW w:w="3055" w:type="dxa"/>
          </w:tcPr>
          <w:p w14:paraId="5ADCC480" w14:textId="06477301" w:rsidR="00A967A8" w:rsidRPr="004529BB" w:rsidRDefault="00A967A8" w:rsidP="00A967A8">
            <w:pPr>
              <w:pStyle w:val="BodyText"/>
              <w:ind w:left="0"/>
              <w:rPr>
                <w:sz w:val="22"/>
              </w:rPr>
            </w:pPr>
            <w:r w:rsidRPr="004529BB">
              <w:rPr>
                <w:sz w:val="22"/>
              </w:rPr>
              <w:t>Prototype</w:t>
            </w:r>
          </w:p>
        </w:tc>
      </w:tr>
    </w:tbl>
    <w:p w14:paraId="34ED1030" w14:textId="77777777" w:rsidR="006B64D0" w:rsidRPr="00093290" w:rsidRDefault="006B64D0" w:rsidP="006B64D0">
      <w:pPr>
        <w:pStyle w:val="BodyText"/>
        <w:rPr>
          <w:sz w:val="22"/>
        </w:rPr>
      </w:pPr>
    </w:p>
    <w:p w14:paraId="6011F49B" w14:textId="77777777" w:rsidR="007102DB" w:rsidRPr="00093290" w:rsidRDefault="00EF302B" w:rsidP="004529BB">
      <w:pPr>
        <w:pStyle w:val="BodyText"/>
        <w:spacing w:line="276" w:lineRule="auto"/>
        <w:rPr>
          <w:sz w:val="22"/>
        </w:rPr>
      </w:pPr>
      <w:r w:rsidRPr="00093290">
        <w:rPr>
          <w:sz w:val="22"/>
        </w:rPr>
        <w:t xml:space="preserve">Deliverables for each project phase are identified in the Development Case.  Deliverables are delivered towards the end of the iteration, as specified in section </w:t>
      </w:r>
      <w:r w:rsidRPr="00093290">
        <w:rPr>
          <w:i/>
          <w:iCs/>
          <w:sz w:val="22"/>
        </w:rPr>
        <w:t>4.2.4 Project Schedule</w:t>
      </w:r>
      <w:r w:rsidRPr="00093290">
        <w:rPr>
          <w:sz w:val="22"/>
        </w:rPr>
        <w:t>.</w:t>
      </w:r>
    </w:p>
    <w:p w14:paraId="2BE1C2B7" w14:textId="77777777" w:rsidR="007102DB" w:rsidRPr="00093290" w:rsidRDefault="00EF302B">
      <w:pPr>
        <w:pStyle w:val="Heading2"/>
        <w:rPr>
          <w:sz w:val="22"/>
        </w:rPr>
      </w:pPr>
      <w:bookmarkStart w:id="23" w:name="_Toc524312836"/>
      <w:bookmarkStart w:id="24" w:name="_Toc400083815"/>
      <w:r w:rsidRPr="00093290">
        <w:rPr>
          <w:sz w:val="22"/>
        </w:rPr>
        <w:t>Evolution of the Software Development Plan</w:t>
      </w:r>
      <w:bookmarkEnd w:id="23"/>
      <w:bookmarkEnd w:id="24"/>
    </w:p>
    <w:p w14:paraId="0EF7A93F" w14:textId="0DAAE265" w:rsidR="007102DB" w:rsidRPr="00093290" w:rsidRDefault="007102DB">
      <w:pPr>
        <w:pStyle w:val="InfoBlue"/>
        <w:rPr>
          <w:sz w:val="22"/>
        </w:rPr>
      </w:pPr>
    </w:p>
    <w:tbl>
      <w:tblPr>
        <w:tblStyle w:val="TableGrid"/>
        <w:tblW w:w="0" w:type="auto"/>
        <w:tblInd w:w="720" w:type="dxa"/>
        <w:tblLook w:val="04A0" w:firstRow="1" w:lastRow="0" w:firstColumn="1" w:lastColumn="0" w:noHBand="0" w:noVBand="1"/>
      </w:tblPr>
      <w:tblGrid>
        <w:gridCol w:w="2159"/>
        <w:gridCol w:w="2160"/>
        <w:gridCol w:w="2181"/>
        <w:gridCol w:w="2130"/>
      </w:tblGrid>
      <w:tr w:rsidR="00FB62FE" w:rsidRPr="00093290" w14:paraId="411C32B2" w14:textId="77777777" w:rsidTr="007B39DF">
        <w:tc>
          <w:tcPr>
            <w:tcW w:w="2159" w:type="dxa"/>
          </w:tcPr>
          <w:p w14:paraId="23C26701" w14:textId="298ADDB2" w:rsidR="00FB62FE" w:rsidRPr="00954DC2" w:rsidRDefault="00FB62FE" w:rsidP="00FB62FE">
            <w:pPr>
              <w:pStyle w:val="BodyText"/>
              <w:ind w:left="0"/>
              <w:rPr>
                <w:sz w:val="22"/>
              </w:rPr>
            </w:pPr>
            <w:r w:rsidRPr="00954DC2">
              <w:rPr>
                <w:sz w:val="22"/>
              </w:rPr>
              <w:t>Version</w:t>
            </w:r>
          </w:p>
        </w:tc>
        <w:tc>
          <w:tcPr>
            <w:tcW w:w="2160" w:type="dxa"/>
          </w:tcPr>
          <w:p w14:paraId="73F64762" w14:textId="3C2C7345" w:rsidR="00FB62FE" w:rsidRPr="00954DC2" w:rsidRDefault="00FB62FE" w:rsidP="00FB62FE">
            <w:pPr>
              <w:pStyle w:val="BodyText"/>
              <w:ind w:left="0"/>
              <w:rPr>
                <w:sz w:val="22"/>
              </w:rPr>
            </w:pPr>
            <w:r w:rsidRPr="00954DC2">
              <w:rPr>
                <w:sz w:val="22"/>
              </w:rPr>
              <w:t>Primary Author(s)</w:t>
            </w:r>
          </w:p>
        </w:tc>
        <w:tc>
          <w:tcPr>
            <w:tcW w:w="2181" w:type="dxa"/>
          </w:tcPr>
          <w:p w14:paraId="4A1D7961" w14:textId="10EACFBE" w:rsidR="00FB62FE" w:rsidRPr="00954DC2" w:rsidRDefault="00FB62FE" w:rsidP="00FB62FE">
            <w:pPr>
              <w:pStyle w:val="BodyText"/>
              <w:ind w:left="0"/>
              <w:rPr>
                <w:sz w:val="22"/>
              </w:rPr>
            </w:pPr>
            <w:r w:rsidRPr="00954DC2">
              <w:rPr>
                <w:sz w:val="22"/>
              </w:rPr>
              <w:t>Description of Version</w:t>
            </w:r>
          </w:p>
        </w:tc>
        <w:tc>
          <w:tcPr>
            <w:tcW w:w="2130" w:type="dxa"/>
          </w:tcPr>
          <w:p w14:paraId="67C664F6" w14:textId="30E98040" w:rsidR="00FB62FE" w:rsidRPr="00954DC2" w:rsidRDefault="00FB62FE" w:rsidP="00FB62FE">
            <w:pPr>
              <w:pStyle w:val="BodyText"/>
              <w:ind w:left="0"/>
              <w:rPr>
                <w:sz w:val="22"/>
              </w:rPr>
            </w:pPr>
            <w:r w:rsidRPr="00954DC2">
              <w:rPr>
                <w:sz w:val="22"/>
              </w:rPr>
              <w:t>Date Expected</w:t>
            </w:r>
          </w:p>
        </w:tc>
      </w:tr>
      <w:tr w:rsidR="00FB62FE" w:rsidRPr="00093290" w14:paraId="5A16FCC4" w14:textId="77777777" w:rsidTr="007B39DF">
        <w:tc>
          <w:tcPr>
            <w:tcW w:w="2159" w:type="dxa"/>
          </w:tcPr>
          <w:p w14:paraId="71D19DC5" w14:textId="6BCBABD3" w:rsidR="00FB62FE" w:rsidRPr="00954DC2" w:rsidRDefault="00E20BB6" w:rsidP="00FB62FE">
            <w:pPr>
              <w:pStyle w:val="BodyText"/>
              <w:ind w:left="0"/>
              <w:rPr>
                <w:sz w:val="22"/>
              </w:rPr>
            </w:pPr>
            <w:r w:rsidRPr="00954DC2">
              <w:rPr>
                <w:sz w:val="22"/>
              </w:rPr>
              <w:t>Draft</w:t>
            </w:r>
          </w:p>
        </w:tc>
        <w:tc>
          <w:tcPr>
            <w:tcW w:w="2160" w:type="dxa"/>
          </w:tcPr>
          <w:p w14:paraId="119E76DF" w14:textId="20F2BCB1"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742F67F" w14:textId="4259A2C5" w:rsidR="00FB62FE" w:rsidRPr="00954DC2" w:rsidRDefault="00E20BB6" w:rsidP="00FB62FE">
            <w:pPr>
              <w:pStyle w:val="BodyText"/>
              <w:ind w:left="0"/>
              <w:rPr>
                <w:sz w:val="22"/>
              </w:rPr>
            </w:pPr>
            <w:r w:rsidRPr="00954DC2">
              <w:rPr>
                <w:sz w:val="22"/>
              </w:rPr>
              <w:t xml:space="preserve">Initial draft created for distribution and review </w:t>
            </w:r>
            <w:r w:rsidR="00A760F6" w:rsidRPr="00954DC2">
              <w:rPr>
                <w:sz w:val="22"/>
              </w:rPr>
              <w:t>comments</w:t>
            </w:r>
            <w:r w:rsidRPr="00954DC2">
              <w:rPr>
                <w:sz w:val="22"/>
              </w:rPr>
              <w:t>.</w:t>
            </w:r>
          </w:p>
        </w:tc>
        <w:tc>
          <w:tcPr>
            <w:tcW w:w="2130" w:type="dxa"/>
          </w:tcPr>
          <w:p w14:paraId="2EF7236E" w14:textId="30B16AEF" w:rsidR="00FB62FE" w:rsidRPr="00954DC2" w:rsidRDefault="00E20BB6" w:rsidP="00FB62FE">
            <w:pPr>
              <w:pStyle w:val="BodyText"/>
              <w:ind w:left="0"/>
              <w:rPr>
                <w:sz w:val="22"/>
              </w:rPr>
            </w:pPr>
            <w:r w:rsidRPr="00954DC2">
              <w:rPr>
                <w:sz w:val="22"/>
              </w:rPr>
              <w:t>03/10/14</w:t>
            </w:r>
          </w:p>
        </w:tc>
      </w:tr>
      <w:tr w:rsidR="00FB62FE" w:rsidRPr="00093290" w14:paraId="6CF92C8E" w14:textId="77777777" w:rsidTr="007B39DF">
        <w:tc>
          <w:tcPr>
            <w:tcW w:w="2159" w:type="dxa"/>
          </w:tcPr>
          <w:p w14:paraId="3EEBC1D2" w14:textId="3F5B8F5F" w:rsidR="00FB62FE" w:rsidRPr="00954DC2" w:rsidRDefault="007B39DF" w:rsidP="00FB62FE">
            <w:pPr>
              <w:pStyle w:val="BodyText"/>
              <w:ind w:left="0"/>
              <w:rPr>
                <w:sz w:val="22"/>
              </w:rPr>
            </w:pPr>
            <w:r w:rsidRPr="00954DC2">
              <w:rPr>
                <w:sz w:val="22"/>
              </w:rPr>
              <w:t>Preliminary</w:t>
            </w:r>
          </w:p>
        </w:tc>
        <w:tc>
          <w:tcPr>
            <w:tcW w:w="2160" w:type="dxa"/>
          </w:tcPr>
          <w:p w14:paraId="75776E3A" w14:textId="0AF576BF" w:rsidR="00FB62FE" w:rsidRPr="00954DC2" w:rsidRDefault="007B39DF" w:rsidP="00C658DB">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01CC9837" w14:textId="66C2FDBE" w:rsidR="00FB62FE" w:rsidRPr="00954DC2" w:rsidRDefault="007B39DF" w:rsidP="00FB62FE">
            <w:pPr>
              <w:pStyle w:val="BodyText"/>
              <w:ind w:left="0"/>
              <w:rPr>
                <w:sz w:val="22"/>
              </w:rPr>
            </w:pPr>
            <w:r w:rsidRPr="00954DC2">
              <w:rPr>
                <w:sz w:val="22"/>
              </w:rPr>
              <w:t>Second draft incorporating initial review comments, distributed for final review</w:t>
            </w:r>
          </w:p>
        </w:tc>
        <w:tc>
          <w:tcPr>
            <w:tcW w:w="2130" w:type="dxa"/>
          </w:tcPr>
          <w:p w14:paraId="20F83440" w14:textId="42D9578C" w:rsidR="00FB62FE" w:rsidRPr="00954DC2" w:rsidRDefault="007B39DF" w:rsidP="00FB62FE">
            <w:pPr>
              <w:pStyle w:val="BodyText"/>
              <w:ind w:left="0"/>
              <w:rPr>
                <w:sz w:val="22"/>
              </w:rPr>
            </w:pPr>
            <w:r w:rsidRPr="00954DC2">
              <w:rPr>
                <w:sz w:val="22"/>
              </w:rPr>
              <w:t>16/10/14</w:t>
            </w:r>
          </w:p>
        </w:tc>
      </w:tr>
      <w:tr w:rsidR="00FB62FE" w:rsidRPr="00093290" w14:paraId="7A158131" w14:textId="77777777" w:rsidTr="007B39DF">
        <w:tc>
          <w:tcPr>
            <w:tcW w:w="2159" w:type="dxa"/>
          </w:tcPr>
          <w:p w14:paraId="2E2F21FF" w14:textId="22C8E0E5" w:rsidR="00FB62FE" w:rsidRPr="00954DC2" w:rsidRDefault="007B39DF" w:rsidP="00FB62FE">
            <w:pPr>
              <w:pStyle w:val="BodyText"/>
              <w:ind w:left="0"/>
              <w:rPr>
                <w:sz w:val="22"/>
              </w:rPr>
            </w:pPr>
            <w:r w:rsidRPr="00954DC2">
              <w:rPr>
                <w:sz w:val="22"/>
              </w:rPr>
              <w:lastRenderedPageBreak/>
              <w:t>Final</w:t>
            </w:r>
          </w:p>
        </w:tc>
        <w:tc>
          <w:tcPr>
            <w:tcW w:w="2160" w:type="dxa"/>
          </w:tcPr>
          <w:p w14:paraId="61380861" w14:textId="2BF7777C" w:rsidR="00FB62FE" w:rsidRPr="00954DC2" w:rsidRDefault="007B39DF" w:rsidP="00FB62FE">
            <w:pPr>
              <w:pStyle w:val="BodyText"/>
              <w:ind w:left="0"/>
              <w:rPr>
                <w:sz w:val="22"/>
              </w:rPr>
            </w:pPr>
            <w:r w:rsidRPr="00954DC2">
              <w:rPr>
                <w:sz w:val="22"/>
              </w:rPr>
              <w:t xml:space="preserve">Matthew Ganpat, Devindra Mahadeo </w:t>
            </w:r>
            <w:r w:rsidR="00A760F6" w:rsidRPr="00954DC2">
              <w:rPr>
                <w:sz w:val="22"/>
              </w:rPr>
              <w:t xml:space="preserve">Shervonne </w:t>
            </w:r>
            <w:r w:rsidRPr="00954DC2">
              <w:rPr>
                <w:sz w:val="22"/>
              </w:rPr>
              <w:t xml:space="preserve">Cummings and Francis </w:t>
            </w:r>
            <w:r w:rsidR="00C658DB" w:rsidRPr="00954DC2">
              <w:rPr>
                <w:sz w:val="22"/>
              </w:rPr>
              <w:t>John</w:t>
            </w:r>
          </w:p>
        </w:tc>
        <w:tc>
          <w:tcPr>
            <w:tcW w:w="2181" w:type="dxa"/>
          </w:tcPr>
          <w:p w14:paraId="3DA65BC9" w14:textId="748251D4"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321C1319" w14:textId="15133389" w:rsidR="00FB62FE" w:rsidRPr="00954DC2" w:rsidRDefault="007B39DF" w:rsidP="00FB62FE">
            <w:pPr>
              <w:pStyle w:val="BodyText"/>
              <w:ind w:left="0"/>
              <w:rPr>
                <w:sz w:val="22"/>
              </w:rPr>
            </w:pPr>
            <w:r w:rsidRPr="00954DC2">
              <w:rPr>
                <w:sz w:val="22"/>
              </w:rPr>
              <w:t>TBD</w:t>
            </w:r>
          </w:p>
        </w:tc>
      </w:tr>
      <w:tr w:rsidR="00FB62FE" w:rsidRPr="00093290" w14:paraId="5DB933D7" w14:textId="77777777" w:rsidTr="007B39DF">
        <w:tc>
          <w:tcPr>
            <w:tcW w:w="2159" w:type="dxa"/>
          </w:tcPr>
          <w:p w14:paraId="260A3036" w14:textId="26ACEBF8" w:rsidR="00FB62FE" w:rsidRPr="00954DC2" w:rsidRDefault="007B39DF" w:rsidP="00FB62FE">
            <w:pPr>
              <w:pStyle w:val="BodyText"/>
              <w:ind w:left="0"/>
              <w:rPr>
                <w:sz w:val="22"/>
              </w:rPr>
            </w:pPr>
            <w:r w:rsidRPr="00954DC2">
              <w:rPr>
                <w:sz w:val="22"/>
              </w:rPr>
              <w:t xml:space="preserve">Revision </w:t>
            </w:r>
          </w:p>
        </w:tc>
        <w:tc>
          <w:tcPr>
            <w:tcW w:w="2160" w:type="dxa"/>
          </w:tcPr>
          <w:p w14:paraId="6FE84162" w14:textId="1887ED97" w:rsidR="00FB62FE" w:rsidRPr="00954DC2" w:rsidRDefault="007B39DF" w:rsidP="00FB62FE">
            <w:pPr>
              <w:pStyle w:val="BodyText"/>
              <w:ind w:left="0"/>
              <w:rPr>
                <w:sz w:val="22"/>
              </w:rPr>
            </w:pPr>
            <w:r w:rsidRPr="00954DC2">
              <w:rPr>
                <w:sz w:val="22"/>
              </w:rPr>
              <w:t>TBD</w:t>
            </w:r>
          </w:p>
        </w:tc>
        <w:tc>
          <w:tcPr>
            <w:tcW w:w="2181" w:type="dxa"/>
          </w:tcPr>
          <w:p w14:paraId="3C214E87" w14:textId="500EA607" w:rsidR="00FB62FE" w:rsidRPr="00954DC2" w:rsidRDefault="007B39DF" w:rsidP="00FB62FE">
            <w:pPr>
              <w:pStyle w:val="BodyText"/>
              <w:ind w:left="0"/>
              <w:rPr>
                <w:sz w:val="22"/>
              </w:rPr>
            </w:pPr>
            <w:r w:rsidRPr="00954DC2">
              <w:rPr>
                <w:sz w:val="22"/>
              </w:rPr>
              <w:t>First complete draft, which is placed under change control</w:t>
            </w:r>
          </w:p>
        </w:tc>
        <w:tc>
          <w:tcPr>
            <w:tcW w:w="2130" w:type="dxa"/>
          </w:tcPr>
          <w:p w14:paraId="64CE69AE" w14:textId="7E92C61B" w:rsidR="00FB62FE" w:rsidRPr="00954DC2" w:rsidRDefault="007B39DF" w:rsidP="00FB62FE">
            <w:pPr>
              <w:pStyle w:val="BodyText"/>
              <w:ind w:left="0"/>
              <w:rPr>
                <w:sz w:val="22"/>
              </w:rPr>
            </w:pPr>
            <w:r w:rsidRPr="00954DC2">
              <w:rPr>
                <w:sz w:val="22"/>
              </w:rPr>
              <w:t>TBD</w:t>
            </w:r>
          </w:p>
        </w:tc>
      </w:tr>
    </w:tbl>
    <w:p w14:paraId="07286F2E" w14:textId="77777777" w:rsidR="00FB62FE" w:rsidRPr="00093290" w:rsidRDefault="00FB62FE" w:rsidP="00FB62FE">
      <w:pPr>
        <w:pStyle w:val="BodyText"/>
        <w:rPr>
          <w:sz w:val="22"/>
        </w:rPr>
      </w:pPr>
    </w:p>
    <w:p w14:paraId="59050D4B" w14:textId="77777777" w:rsidR="00093290" w:rsidRPr="00093290" w:rsidRDefault="00093290">
      <w:pPr>
        <w:pStyle w:val="BodyText"/>
        <w:rPr>
          <w:sz w:val="22"/>
        </w:rPr>
      </w:pPr>
    </w:p>
    <w:p w14:paraId="4E24834B" w14:textId="77777777" w:rsidR="007102DB" w:rsidRDefault="00EF302B">
      <w:pPr>
        <w:pStyle w:val="BodyText"/>
        <w:rPr>
          <w:sz w:val="22"/>
        </w:rPr>
      </w:pPr>
      <w:r w:rsidRPr="00093290">
        <w:rPr>
          <w:sz w:val="22"/>
        </w:rPr>
        <w:t xml:space="preserve">The </w:t>
      </w:r>
      <w:r w:rsidRPr="00093290">
        <w:rPr>
          <w:i/>
          <w:iCs/>
          <w:sz w:val="22"/>
        </w:rPr>
        <w:t>Software Development Plan</w:t>
      </w:r>
      <w:r w:rsidRPr="00093290">
        <w:rPr>
          <w:sz w:val="22"/>
        </w:rPr>
        <w:t xml:space="preserve"> will be revised prior to the start of each Iteration phase.</w:t>
      </w:r>
    </w:p>
    <w:p w14:paraId="1346ABA2" w14:textId="77777777" w:rsidR="00954DC2" w:rsidRPr="00093290" w:rsidRDefault="00954DC2">
      <w:pPr>
        <w:pStyle w:val="BodyText"/>
        <w:rPr>
          <w:sz w:val="22"/>
        </w:rPr>
      </w:pPr>
    </w:p>
    <w:p w14:paraId="69CDB0EE" w14:textId="77777777" w:rsidR="007102DB" w:rsidRPr="00093290" w:rsidRDefault="00EF302B">
      <w:pPr>
        <w:pStyle w:val="Heading1"/>
        <w:rPr>
          <w:sz w:val="28"/>
        </w:rPr>
      </w:pPr>
      <w:bookmarkStart w:id="25" w:name="_Toc524312837"/>
      <w:bookmarkStart w:id="26" w:name="_Toc400083816"/>
      <w:r w:rsidRPr="00093290">
        <w:rPr>
          <w:sz w:val="28"/>
        </w:rPr>
        <w:t>Project Organization</w:t>
      </w:r>
      <w:bookmarkEnd w:id="25"/>
      <w:bookmarkEnd w:id="26"/>
    </w:p>
    <w:p w14:paraId="31DBE9DD" w14:textId="77777777" w:rsidR="00093290" w:rsidRPr="00093290" w:rsidRDefault="00093290" w:rsidP="00093290">
      <w:pPr>
        <w:rPr>
          <w:sz w:val="22"/>
        </w:rPr>
      </w:pPr>
    </w:p>
    <w:p w14:paraId="13098EC1" w14:textId="77777777" w:rsidR="007102DB" w:rsidRPr="00093290" w:rsidRDefault="00EF302B">
      <w:pPr>
        <w:pStyle w:val="Heading2"/>
        <w:rPr>
          <w:sz w:val="22"/>
        </w:rPr>
      </w:pPr>
      <w:bookmarkStart w:id="27" w:name="_Toc524312838"/>
      <w:bookmarkStart w:id="28" w:name="_Toc400083817"/>
      <w:r w:rsidRPr="00093290">
        <w:rPr>
          <w:sz w:val="22"/>
        </w:rPr>
        <w:t>Organizational Structure</w:t>
      </w:r>
      <w:bookmarkEnd w:id="27"/>
      <w:bookmarkEnd w:id="28"/>
    </w:p>
    <w:p w14:paraId="73F5741D" w14:textId="77777777" w:rsidR="00093290" w:rsidRPr="00093290" w:rsidRDefault="00093290" w:rsidP="00954DC2">
      <w:pPr>
        <w:spacing w:line="276" w:lineRule="auto"/>
        <w:ind w:left="720"/>
        <w:rPr>
          <w:sz w:val="22"/>
        </w:rPr>
      </w:pPr>
      <w:bookmarkStart w:id="29" w:name="_Toc524312839"/>
      <w:bookmarkStart w:id="30" w:name="_Toc400083818"/>
      <w:r w:rsidRPr="00093290">
        <w:rPr>
          <w:sz w:val="22"/>
        </w:rPr>
        <w:t xml:space="preserve">The project team consists of four (4) team members who shall be responsible for the software requirements analysis, design, development, integration, and testing of AKI Pro Plus. </w:t>
      </w:r>
    </w:p>
    <w:p w14:paraId="2A746822" w14:textId="77777777" w:rsidR="00093290" w:rsidRPr="00093290" w:rsidRDefault="00093290" w:rsidP="00954DC2">
      <w:pPr>
        <w:spacing w:line="276" w:lineRule="auto"/>
        <w:ind w:left="720"/>
        <w:rPr>
          <w:sz w:val="22"/>
        </w:rPr>
      </w:pPr>
      <w:r w:rsidRPr="00093290">
        <w:rPr>
          <w:sz w:val="22"/>
        </w:rPr>
        <w:t>The project team is organized as follows:</w:t>
      </w:r>
    </w:p>
    <w:p w14:paraId="5CA7812D" w14:textId="77777777" w:rsidR="00093290" w:rsidRPr="00093290" w:rsidRDefault="00093290" w:rsidP="00954DC2">
      <w:pPr>
        <w:spacing w:line="276" w:lineRule="auto"/>
        <w:ind w:left="720"/>
        <w:rPr>
          <w:sz w:val="22"/>
        </w:rPr>
      </w:pPr>
    </w:p>
    <w:p w14:paraId="77C14655" w14:textId="77777777" w:rsidR="00093290" w:rsidRPr="00093290" w:rsidRDefault="00093290" w:rsidP="00B04AC5">
      <w:pPr>
        <w:pStyle w:val="ListParagraph"/>
        <w:numPr>
          <w:ilvl w:val="0"/>
          <w:numId w:val="9"/>
        </w:numPr>
        <w:rPr>
          <w:rFonts w:ascii="Times New Roman" w:hAnsi="Times New Roman" w:cs="Times New Roman"/>
          <w:szCs w:val="20"/>
        </w:rPr>
      </w:pPr>
      <w:r w:rsidRPr="00093290">
        <w:rPr>
          <w:rFonts w:ascii="Times New Roman" w:hAnsi="Times New Roman" w:cs="Times New Roman"/>
          <w:szCs w:val="20"/>
        </w:rPr>
        <w:t>Matthew Ganpat</w:t>
      </w:r>
    </w:p>
    <w:p w14:paraId="36F6D59A"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Devindra Mahadeo </w:t>
      </w:r>
    </w:p>
    <w:p w14:paraId="366D3C94" w14:textId="77777777" w:rsidR="00093290" w:rsidRPr="00093290" w:rsidRDefault="00093290" w:rsidP="00B04AC5">
      <w:pPr>
        <w:pStyle w:val="ListParagraph"/>
        <w:numPr>
          <w:ilvl w:val="0"/>
          <w:numId w:val="8"/>
        </w:numPr>
        <w:rPr>
          <w:rFonts w:ascii="Times New Roman" w:hAnsi="Times New Roman" w:cs="Times New Roman"/>
          <w:szCs w:val="20"/>
        </w:rPr>
      </w:pPr>
      <w:r w:rsidRPr="00093290">
        <w:rPr>
          <w:rFonts w:ascii="Times New Roman" w:hAnsi="Times New Roman" w:cs="Times New Roman"/>
          <w:szCs w:val="20"/>
        </w:rPr>
        <w:t xml:space="preserve">Francis John </w:t>
      </w:r>
    </w:p>
    <w:p w14:paraId="17B9C61F" w14:textId="77777777" w:rsidR="00093290" w:rsidRPr="00093290" w:rsidRDefault="00093290" w:rsidP="00B04AC5">
      <w:pPr>
        <w:pStyle w:val="ListParagraph"/>
        <w:numPr>
          <w:ilvl w:val="0"/>
          <w:numId w:val="8"/>
        </w:numPr>
        <w:rPr>
          <w:rFonts w:ascii="Times New Roman" w:hAnsi="Times New Roman" w:cs="Times New Roman"/>
          <w:color w:val="C0504D" w:themeColor="accent2"/>
          <w:szCs w:val="20"/>
        </w:rPr>
      </w:pPr>
      <w:r w:rsidRPr="00093290">
        <w:rPr>
          <w:rFonts w:ascii="Times New Roman" w:hAnsi="Times New Roman" w:cs="Times New Roman"/>
          <w:color w:val="000000" w:themeColor="text1"/>
          <w:szCs w:val="20"/>
        </w:rPr>
        <w:t>Shervonne Cummings</w:t>
      </w:r>
      <w:r w:rsidRPr="00093290">
        <w:rPr>
          <w:rFonts w:ascii="Times New Roman" w:hAnsi="Times New Roman" w:cs="Times New Roman"/>
          <w:color w:val="C0504D" w:themeColor="accent2"/>
          <w:szCs w:val="20"/>
        </w:rPr>
        <w:t xml:space="preserve"> </w:t>
      </w:r>
    </w:p>
    <w:p w14:paraId="18A8B9BD" w14:textId="77777777" w:rsidR="007102DB" w:rsidRPr="00093290" w:rsidRDefault="00EF302B">
      <w:pPr>
        <w:pStyle w:val="Heading2"/>
        <w:rPr>
          <w:sz w:val="22"/>
        </w:rPr>
      </w:pPr>
      <w:r w:rsidRPr="00093290">
        <w:rPr>
          <w:sz w:val="22"/>
        </w:rPr>
        <w:t>External Interfaces</w:t>
      </w:r>
      <w:bookmarkEnd w:id="29"/>
      <w:bookmarkEnd w:id="30"/>
    </w:p>
    <w:p w14:paraId="1BEA40D5" w14:textId="750A5EC7" w:rsidR="007102DB" w:rsidRDefault="007102DB">
      <w:pPr>
        <w:pStyle w:val="InfoBlue"/>
        <w:rPr>
          <w:i w:val="0"/>
          <w:sz w:val="22"/>
        </w:rPr>
      </w:pPr>
    </w:p>
    <w:p w14:paraId="247CD02C" w14:textId="2AF68FD1" w:rsidR="00954DC2" w:rsidRPr="00954DC2" w:rsidRDefault="00954DC2" w:rsidP="007717ED">
      <w:pPr>
        <w:pStyle w:val="BodyText"/>
      </w:pPr>
      <w:r>
        <w:t>The External Interfaces are the entities outside of the immediate business who are essential to the business’ continued establishment.</w:t>
      </w:r>
      <w:r w:rsidR="007717ED">
        <w:t xml:space="preserve"> These entities are as follows:</w:t>
      </w:r>
    </w:p>
    <w:p w14:paraId="5ED8B737" w14:textId="4CE745C8" w:rsidR="00954DC2" w:rsidRDefault="00954DC2" w:rsidP="00B04AC5">
      <w:pPr>
        <w:pStyle w:val="BodyText"/>
        <w:numPr>
          <w:ilvl w:val="0"/>
          <w:numId w:val="10"/>
        </w:numPr>
      </w:pPr>
      <w:r>
        <w:t>Customer</w:t>
      </w:r>
      <w:r w:rsidR="007717ED">
        <w:t xml:space="preserve"> – The core of the business as this is the body of persons who purchase the products</w:t>
      </w:r>
    </w:p>
    <w:p w14:paraId="3AF9A1BB" w14:textId="4ABF0982" w:rsidR="00954DC2" w:rsidRDefault="00954DC2" w:rsidP="00B04AC5">
      <w:pPr>
        <w:pStyle w:val="BodyText"/>
        <w:numPr>
          <w:ilvl w:val="0"/>
          <w:numId w:val="10"/>
        </w:numPr>
      </w:pPr>
      <w:r>
        <w:t>Merchandizers</w:t>
      </w:r>
      <w:r w:rsidR="007717ED">
        <w:t xml:space="preserve"> – Personnel who visit the stores of </w:t>
      </w:r>
      <w:r w:rsidR="00F67FCA">
        <w:t>customers to ensure the product is being advertised well and is in stock.</w:t>
      </w:r>
    </w:p>
    <w:p w14:paraId="7F0FD221" w14:textId="009E42A8" w:rsidR="00954DC2" w:rsidRDefault="00954DC2" w:rsidP="00B04AC5">
      <w:pPr>
        <w:pStyle w:val="BodyText"/>
        <w:numPr>
          <w:ilvl w:val="0"/>
          <w:numId w:val="10"/>
        </w:numPr>
      </w:pPr>
      <w:r>
        <w:t>Suppliers</w:t>
      </w:r>
      <w:r w:rsidR="00F67FCA">
        <w:t xml:space="preserve"> – These are companies that provide AKI Bakery Services with raw materials needed for production of goods.</w:t>
      </w:r>
    </w:p>
    <w:p w14:paraId="1CFD41F6" w14:textId="4D0737F2" w:rsidR="00954DC2" w:rsidRDefault="00954DC2" w:rsidP="00B04AC5">
      <w:pPr>
        <w:pStyle w:val="BodyText"/>
        <w:numPr>
          <w:ilvl w:val="0"/>
          <w:numId w:val="10"/>
        </w:numPr>
      </w:pPr>
      <w:r>
        <w:t>Bank</w:t>
      </w:r>
      <w:r w:rsidR="00F67FCA">
        <w:t xml:space="preserve"> – The Bank is central in monetary transactions as it is the medium for most large transactions.</w:t>
      </w:r>
    </w:p>
    <w:p w14:paraId="42982E00" w14:textId="77777777" w:rsidR="00954DC2" w:rsidRDefault="00954DC2" w:rsidP="00954DC2">
      <w:pPr>
        <w:pStyle w:val="BodyText"/>
      </w:pPr>
    </w:p>
    <w:p w14:paraId="47D0E995" w14:textId="77777777" w:rsidR="009F50A0" w:rsidRDefault="009F50A0" w:rsidP="00954DC2">
      <w:pPr>
        <w:pStyle w:val="BodyText"/>
      </w:pPr>
    </w:p>
    <w:p w14:paraId="349DE33A" w14:textId="77777777" w:rsidR="009F50A0" w:rsidRDefault="009F50A0" w:rsidP="00954DC2">
      <w:pPr>
        <w:pStyle w:val="BodyText"/>
      </w:pPr>
    </w:p>
    <w:p w14:paraId="282309B4" w14:textId="77777777" w:rsidR="009F50A0" w:rsidRDefault="009F50A0" w:rsidP="00954DC2">
      <w:pPr>
        <w:pStyle w:val="BodyText"/>
      </w:pPr>
    </w:p>
    <w:p w14:paraId="63380BDD" w14:textId="77777777" w:rsidR="009F50A0" w:rsidRPr="00954DC2" w:rsidRDefault="009F50A0" w:rsidP="00954DC2">
      <w:pPr>
        <w:pStyle w:val="BodyText"/>
      </w:pPr>
    </w:p>
    <w:p w14:paraId="04C5F590" w14:textId="77777777" w:rsidR="007102DB" w:rsidRPr="00093290" w:rsidRDefault="00EF302B">
      <w:pPr>
        <w:pStyle w:val="Heading2"/>
        <w:rPr>
          <w:sz w:val="22"/>
        </w:rPr>
      </w:pPr>
      <w:bookmarkStart w:id="31" w:name="_Toc524312840"/>
      <w:bookmarkStart w:id="32" w:name="_Toc400083819"/>
      <w:r w:rsidRPr="00093290">
        <w:rPr>
          <w:sz w:val="22"/>
        </w:rPr>
        <w:lastRenderedPageBreak/>
        <w:t>Roles and Responsibilities</w:t>
      </w:r>
      <w:bookmarkEnd w:id="31"/>
      <w:bookmarkEnd w:id="32"/>
    </w:p>
    <w:p w14:paraId="396A420C" w14:textId="438167B1" w:rsidR="007102DB" w:rsidRPr="00093290" w:rsidRDefault="007102DB">
      <w:pPr>
        <w:pStyle w:val="InfoBlue"/>
        <w:rPr>
          <w:sz w:val="22"/>
        </w:rPr>
      </w:pP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71"/>
        <w:gridCol w:w="3971"/>
      </w:tblGrid>
      <w:tr w:rsidR="007102DB" w:rsidRPr="00093290" w14:paraId="4BC8454C"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C748AB2" w14:textId="77777777" w:rsidR="007102DB" w:rsidRPr="00093290" w:rsidRDefault="00EF302B">
            <w:pPr>
              <w:rPr>
                <w:sz w:val="28"/>
                <w:szCs w:val="24"/>
              </w:rPr>
            </w:pPr>
            <w:r w:rsidRPr="00093290">
              <w:rPr>
                <w:b/>
                <w:bCs/>
                <w:sz w:val="22"/>
              </w:rPr>
              <w:t>Person</w:t>
            </w:r>
          </w:p>
        </w:tc>
        <w:tc>
          <w:tcPr>
            <w:tcW w:w="2472" w:type="pct"/>
            <w:tcBorders>
              <w:top w:val="outset" w:sz="6" w:space="0" w:color="auto"/>
              <w:left w:val="outset" w:sz="6" w:space="0" w:color="auto"/>
              <w:bottom w:val="outset" w:sz="6" w:space="0" w:color="auto"/>
              <w:right w:val="outset" w:sz="6" w:space="0" w:color="auto"/>
            </w:tcBorders>
            <w:vAlign w:val="center"/>
          </w:tcPr>
          <w:p w14:paraId="5DF99B50" w14:textId="32DA9A89" w:rsidR="007102DB" w:rsidRPr="00093290" w:rsidRDefault="005E1466">
            <w:pPr>
              <w:rPr>
                <w:sz w:val="28"/>
                <w:szCs w:val="24"/>
              </w:rPr>
            </w:pPr>
            <w:r>
              <w:rPr>
                <w:b/>
                <w:bCs/>
                <w:sz w:val="22"/>
              </w:rPr>
              <w:t>Project Role</w:t>
            </w:r>
          </w:p>
        </w:tc>
      </w:tr>
      <w:tr w:rsidR="007102DB" w:rsidRPr="00093290" w14:paraId="25FEB613"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5D174A67" w14:textId="5600C915" w:rsidR="007102DB" w:rsidRPr="00093290" w:rsidRDefault="00D83798" w:rsidP="00D83798">
            <w:pPr>
              <w:rPr>
                <w:sz w:val="22"/>
                <w:szCs w:val="24"/>
              </w:rPr>
            </w:pPr>
            <w:r>
              <w:rPr>
                <w:sz w:val="22"/>
              </w:rPr>
              <w:t>Matthew Ganpat</w:t>
            </w:r>
            <w:r w:rsidR="00EF302B" w:rsidRPr="00093290">
              <w:rPr>
                <w:sz w:val="22"/>
              </w:rPr>
              <w:t xml:space="preserve">, </w:t>
            </w:r>
            <w:r>
              <w:rPr>
                <w:sz w:val="22"/>
              </w:rPr>
              <w:t>Group Leader</w:t>
            </w:r>
          </w:p>
        </w:tc>
        <w:tc>
          <w:tcPr>
            <w:tcW w:w="2472" w:type="pct"/>
            <w:tcBorders>
              <w:top w:val="outset" w:sz="6" w:space="0" w:color="auto"/>
              <w:left w:val="outset" w:sz="6" w:space="0" w:color="auto"/>
              <w:bottom w:val="outset" w:sz="6" w:space="0" w:color="auto"/>
              <w:right w:val="outset" w:sz="6" w:space="0" w:color="auto"/>
            </w:tcBorders>
            <w:vAlign w:val="center"/>
          </w:tcPr>
          <w:p w14:paraId="7CC30C70" w14:textId="3EA6A054" w:rsidR="00700E84" w:rsidRDefault="00700E84" w:rsidP="00700E84">
            <w:pPr>
              <w:rPr>
                <w:sz w:val="22"/>
                <w:szCs w:val="24"/>
              </w:rPr>
            </w:pPr>
            <w:r>
              <w:rPr>
                <w:sz w:val="22"/>
              </w:rPr>
              <w:t>Project Manager</w:t>
            </w:r>
            <w:r w:rsidR="00EF302B" w:rsidRPr="00093290">
              <w:rPr>
                <w:sz w:val="22"/>
              </w:rPr>
              <w:br/>
            </w:r>
            <w:r>
              <w:rPr>
                <w:sz w:val="22"/>
                <w:szCs w:val="24"/>
              </w:rPr>
              <w:t>System Analyst</w:t>
            </w:r>
          </w:p>
          <w:p w14:paraId="61C12749" w14:textId="77777777" w:rsidR="00700E84" w:rsidRDefault="00700E84" w:rsidP="00700E84">
            <w:pPr>
              <w:rPr>
                <w:sz w:val="22"/>
                <w:szCs w:val="24"/>
              </w:rPr>
            </w:pPr>
            <w:r>
              <w:rPr>
                <w:sz w:val="22"/>
                <w:szCs w:val="24"/>
              </w:rPr>
              <w:t>System Designer</w:t>
            </w:r>
          </w:p>
          <w:p w14:paraId="618E2A6E" w14:textId="2AA6A9BD" w:rsidR="007102DB" w:rsidRPr="00093290" w:rsidRDefault="0044338B" w:rsidP="00700E84">
            <w:pPr>
              <w:rPr>
                <w:sz w:val="22"/>
                <w:szCs w:val="24"/>
              </w:rPr>
            </w:pPr>
            <w:r>
              <w:rPr>
                <w:sz w:val="22"/>
                <w:szCs w:val="24"/>
              </w:rPr>
              <w:t>General Reviewer</w:t>
            </w:r>
          </w:p>
        </w:tc>
      </w:tr>
      <w:tr w:rsidR="007102DB" w:rsidRPr="00093290" w14:paraId="6923EC85" w14:textId="77777777" w:rsidTr="005E1466">
        <w:trPr>
          <w:tblCellSpacing w:w="15" w:type="dxa"/>
        </w:trPr>
        <w:tc>
          <w:tcPr>
            <w:tcW w:w="2472" w:type="pct"/>
            <w:tcBorders>
              <w:top w:val="outset" w:sz="6" w:space="0" w:color="auto"/>
              <w:left w:val="outset" w:sz="6" w:space="0" w:color="auto"/>
              <w:bottom w:val="outset" w:sz="6" w:space="0" w:color="auto"/>
              <w:right w:val="outset" w:sz="6" w:space="0" w:color="auto"/>
            </w:tcBorders>
            <w:vAlign w:val="center"/>
          </w:tcPr>
          <w:p w14:paraId="379BB0E6" w14:textId="7C20B8B9" w:rsidR="007102DB" w:rsidRPr="00093290" w:rsidRDefault="008E5988">
            <w:pPr>
              <w:rPr>
                <w:sz w:val="22"/>
                <w:szCs w:val="24"/>
              </w:rPr>
            </w:pPr>
            <w:r>
              <w:rPr>
                <w:sz w:val="22"/>
              </w:rPr>
              <w:t>Devindra Mahadeo</w:t>
            </w:r>
            <w:r>
              <w:rPr>
                <w:sz w:val="22"/>
              </w:rPr>
              <w:br/>
              <w:t>Shervonne Cummings</w:t>
            </w:r>
            <w:r>
              <w:rPr>
                <w:sz w:val="22"/>
              </w:rPr>
              <w:br/>
              <w:t>Francis John</w:t>
            </w:r>
          </w:p>
        </w:tc>
        <w:tc>
          <w:tcPr>
            <w:tcW w:w="2472" w:type="pct"/>
            <w:tcBorders>
              <w:top w:val="outset" w:sz="6" w:space="0" w:color="auto"/>
              <w:left w:val="outset" w:sz="6" w:space="0" w:color="auto"/>
              <w:bottom w:val="outset" w:sz="6" w:space="0" w:color="auto"/>
              <w:right w:val="outset" w:sz="6" w:space="0" w:color="auto"/>
            </w:tcBorders>
            <w:vAlign w:val="center"/>
          </w:tcPr>
          <w:p w14:paraId="21B4BE35" w14:textId="2DF1AC14" w:rsidR="00700E84" w:rsidRDefault="00700E84">
            <w:pPr>
              <w:rPr>
                <w:sz w:val="22"/>
                <w:szCs w:val="24"/>
              </w:rPr>
            </w:pPr>
            <w:r>
              <w:rPr>
                <w:sz w:val="22"/>
                <w:szCs w:val="24"/>
              </w:rPr>
              <w:t>System Analyst</w:t>
            </w:r>
          </w:p>
          <w:p w14:paraId="6F100291" w14:textId="77777777" w:rsidR="007102DB" w:rsidRDefault="00700E84">
            <w:pPr>
              <w:rPr>
                <w:sz w:val="22"/>
                <w:szCs w:val="24"/>
              </w:rPr>
            </w:pPr>
            <w:r>
              <w:rPr>
                <w:sz w:val="22"/>
                <w:szCs w:val="24"/>
              </w:rPr>
              <w:t>System Designer</w:t>
            </w:r>
          </w:p>
          <w:p w14:paraId="2776E286" w14:textId="77777777" w:rsidR="00700E84" w:rsidRDefault="00700E84">
            <w:pPr>
              <w:rPr>
                <w:sz w:val="22"/>
                <w:szCs w:val="24"/>
              </w:rPr>
            </w:pPr>
            <w:r>
              <w:rPr>
                <w:sz w:val="22"/>
                <w:szCs w:val="24"/>
              </w:rPr>
              <w:t>Prototype Tester</w:t>
            </w:r>
          </w:p>
          <w:p w14:paraId="6ADE31A8" w14:textId="16DCEC20" w:rsidR="0044338B" w:rsidRPr="00700E84" w:rsidRDefault="0044338B">
            <w:pPr>
              <w:rPr>
                <w:sz w:val="22"/>
                <w:szCs w:val="24"/>
              </w:rPr>
            </w:pPr>
            <w:r>
              <w:rPr>
                <w:sz w:val="22"/>
                <w:szCs w:val="24"/>
              </w:rPr>
              <w:t>General Reviewer</w:t>
            </w:r>
          </w:p>
        </w:tc>
      </w:tr>
    </w:tbl>
    <w:p w14:paraId="4D8E70F1" w14:textId="77777777" w:rsidR="007102DB" w:rsidRPr="00093290" w:rsidRDefault="007102DB">
      <w:pPr>
        <w:pStyle w:val="BodyText"/>
        <w:rPr>
          <w:sz w:val="22"/>
        </w:rPr>
      </w:pPr>
    </w:p>
    <w:p w14:paraId="612BF56F" w14:textId="77777777" w:rsidR="007102DB" w:rsidRPr="00093290" w:rsidRDefault="00EF302B">
      <w:pPr>
        <w:pStyle w:val="Heading1"/>
        <w:rPr>
          <w:sz w:val="28"/>
        </w:rPr>
      </w:pPr>
      <w:bookmarkStart w:id="33" w:name="_Toc524312841"/>
      <w:bookmarkStart w:id="34" w:name="_Toc400083820"/>
      <w:r w:rsidRPr="00093290">
        <w:rPr>
          <w:sz w:val="28"/>
        </w:rPr>
        <w:t>Management Process</w:t>
      </w:r>
      <w:bookmarkEnd w:id="33"/>
      <w:bookmarkEnd w:id="34"/>
    </w:p>
    <w:p w14:paraId="6E738E65" w14:textId="77777777" w:rsidR="007102DB" w:rsidRPr="00093290" w:rsidRDefault="00EF302B">
      <w:pPr>
        <w:pStyle w:val="Heading2"/>
        <w:rPr>
          <w:sz w:val="22"/>
        </w:rPr>
      </w:pPr>
      <w:bookmarkStart w:id="35" w:name="_Toc524312842"/>
      <w:bookmarkStart w:id="36" w:name="_Toc400083821"/>
      <w:r w:rsidRPr="00093290">
        <w:rPr>
          <w:sz w:val="22"/>
        </w:rPr>
        <w:t>Project Estimates</w:t>
      </w:r>
      <w:bookmarkEnd w:id="35"/>
      <w:bookmarkEnd w:id="36"/>
    </w:p>
    <w:p w14:paraId="622AA82F" w14:textId="5C04A84F" w:rsidR="007102DB" w:rsidRDefault="007102DB">
      <w:pPr>
        <w:pStyle w:val="infoblue0"/>
        <w:rPr>
          <w:sz w:val="22"/>
        </w:rPr>
      </w:pPr>
    </w:p>
    <w:p w14:paraId="39B9BD09" w14:textId="223F9C79" w:rsidR="004F4D96" w:rsidRPr="004F4D96" w:rsidRDefault="004F4D96">
      <w:pPr>
        <w:pStyle w:val="infoblue0"/>
        <w:rPr>
          <w:i w:val="0"/>
          <w:color w:val="auto"/>
          <w:sz w:val="22"/>
        </w:rPr>
      </w:pPr>
      <w:r>
        <w:rPr>
          <w:i w:val="0"/>
          <w:color w:val="auto"/>
          <w:sz w:val="22"/>
        </w:rPr>
        <w:t>Estimates for each deliverable in the project is calculated on per task</w:t>
      </w:r>
      <w:r w:rsidR="00806AA1">
        <w:rPr>
          <w:i w:val="0"/>
          <w:color w:val="auto"/>
          <w:sz w:val="22"/>
        </w:rPr>
        <w:t xml:space="preserve">, </w:t>
      </w:r>
      <w:r w:rsidR="00806AA1">
        <w:rPr>
          <w:i w:val="0"/>
          <w:color w:val="auto"/>
          <w:sz w:val="22"/>
        </w:rPr>
        <w:t>per hour</w:t>
      </w:r>
      <w:r>
        <w:rPr>
          <w:i w:val="0"/>
          <w:color w:val="auto"/>
          <w:sz w:val="22"/>
        </w:rPr>
        <w:t xml:space="preserve"> basis which is utilized by each member</w:t>
      </w:r>
      <w:r w:rsidR="00C3487B">
        <w:rPr>
          <w:i w:val="0"/>
          <w:color w:val="auto"/>
          <w:sz w:val="22"/>
        </w:rPr>
        <w:t xml:space="preserve"> of the Project Team.</w:t>
      </w:r>
    </w:p>
    <w:p w14:paraId="1982F7B5" w14:textId="77777777" w:rsidR="007102DB" w:rsidRPr="00093290" w:rsidRDefault="00EF302B">
      <w:pPr>
        <w:pStyle w:val="Heading2"/>
        <w:rPr>
          <w:sz w:val="22"/>
        </w:rPr>
      </w:pPr>
      <w:bookmarkStart w:id="37" w:name="_Toc524312843"/>
      <w:bookmarkStart w:id="38" w:name="_Toc400083822"/>
      <w:r w:rsidRPr="00093290">
        <w:rPr>
          <w:sz w:val="22"/>
        </w:rPr>
        <w:t>Project Plan</w:t>
      </w:r>
      <w:bookmarkEnd w:id="37"/>
      <w:bookmarkEnd w:id="38"/>
    </w:p>
    <w:p w14:paraId="62BAE2DB" w14:textId="77777777" w:rsidR="007102DB" w:rsidRPr="00093290" w:rsidRDefault="00EF302B">
      <w:pPr>
        <w:pStyle w:val="Heading3"/>
        <w:rPr>
          <w:sz w:val="22"/>
        </w:rPr>
      </w:pPr>
      <w:bookmarkStart w:id="39" w:name="_Toc524312844"/>
      <w:bookmarkStart w:id="40" w:name="_Toc400083823"/>
      <w:r w:rsidRPr="00093290">
        <w:rPr>
          <w:sz w:val="22"/>
        </w:rPr>
        <w:t>Phase Plan</w:t>
      </w:r>
      <w:bookmarkEnd w:id="39"/>
      <w:bookmarkEnd w:id="40"/>
    </w:p>
    <w:p w14:paraId="369DC95F" w14:textId="77777777" w:rsidR="007102DB" w:rsidRPr="00093290" w:rsidRDefault="00EF302B">
      <w:pPr>
        <w:pStyle w:val="infoblue0"/>
        <w:rPr>
          <w:sz w:val="22"/>
        </w:rPr>
      </w:pPr>
      <w:r w:rsidRPr="00093290">
        <w:rPr>
          <w:sz w:val="22"/>
        </w:rPr>
        <w:t>[Include the following:</w:t>
      </w:r>
    </w:p>
    <w:p w14:paraId="5E4304DF"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r w:rsidRPr="00093290">
        <w:rPr>
          <w:sz w:val="22"/>
        </w:rPr>
        <w:t>Work Breakdown Structure (WBS) — optional for small projects</w:t>
      </w:r>
    </w:p>
    <w:p w14:paraId="4C1EC42A"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r w:rsidRPr="00093290">
        <w:rPr>
          <w:sz w:val="22"/>
        </w:rPr>
        <w:t>a timeline or Gantt chart showing the allocation of time to the project phases or iterations</w:t>
      </w:r>
    </w:p>
    <w:p w14:paraId="53586157" w14:textId="77777777" w:rsidR="007102DB" w:rsidRPr="00093290" w:rsidRDefault="00EF302B">
      <w:pPr>
        <w:pStyle w:val="infoblue0"/>
        <w:ind w:left="1080" w:hanging="360"/>
        <w:rPr>
          <w:sz w:val="22"/>
        </w:rPr>
      </w:pPr>
      <w:r w:rsidRPr="00093290">
        <w:rPr>
          <w:rFonts w:ascii="Symbol" w:hAnsi="Symbol"/>
          <w:i w:val="0"/>
          <w:iCs w:val="0"/>
          <w:sz w:val="22"/>
        </w:rPr>
        <w:t></w:t>
      </w:r>
      <w:r w:rsidRPr="00093290">
        <w:rPr>
          <w:i w:val="0"/>
          <w:iCs w:val="0"/>
          <w:sz w:val="16"/>
          <w:szCs w:val="14"/>
        </w:rPr>
        <w:t xml:space="preserve">     </w:t>
      </w:r>
      <w:r w:rsidRPr="00093290">
        <w:rPr>
          <w:sz w:val="22"/>
        </w:rPr>
        <w:t>identify major milestones with their achievement criteria</w:t>
      </w:r>
    </w:p>
    <w:p w14:paraId="009B1788" w14:textId="77777777" w:rsidR="007102DB" w:rsidRPr="00093290" w:rsidRDefault="00EF302B">
      <w:pPr>
        <w:pStyle w:val="infoblue0"/>
        <w:rPr>
          <w:sz w:val="22"/>
        </w:rPr>
      </w:pPr>
      <w:r w:rsidRPr="00093290">
        <w:rPr>
          <w:sz w:val="22"/>
        </w:rPr>
        <w:t>Define any important release points and demos.]</w:t>
      </w:r>
    </w:p>
    <w:p w14:paraId="35A4D028" w14:textId="77777777" w:rsidR="00306831" w:rsidRPr="00093290" w:rsidRDefault="00306831" w:rsidP="00306831">
      <w:pPr>
        <w:pStyle w:val="infoblue0"/>
        <w:rPr>
          <w:i w:val="0"/>
          <w:color w:val="auto"/>
          <w:sz w:val="22"/>
        </w:rPr>
      </w:pPr>
      <w:r w:rsidRPr="00093290">
        <w:rPr>
          <w:i w:val="0"/>
          <w:color w:val="auto"/>
          <w:sz w:val="22"/>
        </w:rPr>
        <w:t>The phases for the project are as follows:</w:t>
      </w:r>
    </w:p>
    <w:p w14:paraId="0ED26F6B" w14:textId="77777777" w:rsidR="00306831" w:rsidRPr="00093290" w:rsidRDefault="00306831" w:rsidP="00306831">
      <w:pPr>
        <w:pStyle w:val="infoblue0"/>
        <w:rPr>
          <w:i w:val="0"/>
          <w:color w:val="auto"/>
          <w:sz w:val="22"/>
        </w:rPr>
      </w:pPr>
    </w:p>
    <w:p w14:paraId="3A090A07"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1: Planning and Requirement Analysis</w:t>
      </w:r>
    </w:p>
    <w:p w14:paraId="07D28431"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2: System Design</w:t>
      </w:r>
    </w:p>
    <w:p w14:paraId="3225F084"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3: System Development</w:t>
      </w:r>
    </w:p>
    <w:p w14:paraId="7488D1F0" w14:textId="47D2C5AF"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 xml:space="preserve">Phase 4: </w:t>
      </w:r>
      <w:r w:rsidR="004E4527" w:rsidRPr="00093290">
        <w:rPr>
          <w:i w:val="0"/>
          <w:color w:val="auto"/>
          <w:sz w:val="22"/>
          <w:lang w:val="en-TT"/>
        </w:rPr>
        <w:t>System Testing</w:t>
      </w:r>
    </w:p>
    <w:p w14:paraId="3FEAEA29" w14:textId="77777777" w:rsidR="00306831" w:rsidRPr="00093290" w:rsidRDefault="00306831" w:rsidP="00B04AC5">
      <w:pPr>
        <w:pStyle w:val="infoblue0"/>
        <w:numPr>
          <w:ilvl w:val="0"/>
          <w:numId w:val="6"/>
        </w:numPr>
        <w:rPr>
          <w:i w:val="0"/>
          <w:color w:val="auto"/>
          <w:sz w:val="22"/>
          <w:lang w:val="en-TT"/>
        </w:rPr>
      </w:pPr>
      <w:r w:rsidRPr="00093290">
        <w:rPr>
          <w:i w:val="0"/>
          <w:color w:val="auto"/>
          <w:sz w:val="22"/>
          <w:lang w:val="en-TT"/>
        </w:rPr>
        <w:t>Phase 5: System Implementation and Maintenance</w:t>
      </w:r>
    </w:p>
    <w:p w14:paraId="3225F80B" w14:textId="77777777" w:rsidR="00306831" w:rsidRPr="00093290" w:rsidRDefault="00306831" w:rsidP="00306831">
      <w:pPr>
        <w:pStyle w:val="infoblue0"/>
        <w:rPr>
          <w:i w:val="0"/>
          <w:color w:val="auto"/>
          <w:sz w:val="22"/>
        </w:rPr>
      </w:pPr>
    </w:p>
    <w:p w14:paraId="75A98CF8" w14:textId="77777777" w:rsidR="00306831" w:rsidRPr="00093290" w:rsidRDefault="00306831" w:rsidP="00B04AC5">
      <w:pPr>
        <w:pStyle w:val="infoblue0"/>
        <w:numPr>
          <w:ilvl w:val="0"/>
          <w:numId w:val="7"/>
        </w:numPr>
        <w:rPr>
          <w:i w:val="0"/>
          <w:color w:val="auto"/>
          <w:sz w:val="22"/>
          <w:lang w:val="en-TT"/>
        </w:rPr>
      </w:pPr>
      <w:r w:rsidRPr="00093290">
        <w:rPr>
          <w:i w:val="0"/>
          <w:color w:val="auto"/>
          <w:sz w:val="22"/>
          <w:lang w:val="en-TT"/>
        </w:rPr>
        <w:t>Planning and Requirement Analysis</w:t>
      </w:r>
    </w:p>
    <w:p w14:paraId="0491F12C" w14:textId="262A0727"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 xml:space="preserve">The planning phase consisted extracting information from Dr. Wayne Goodridge regarding all aspects of the Bakery. These are done in weekly sessions and the questions asked are related to all current aspects of the bakery as well as future aspects. After the data has been gathered, </w:t>
      </w:r>
      <w:r w:rsidR="008E2776">
        <w:rPr>
          <w:i w:val="0"/>
          <w:color w:val="auto"/>
          <w:sz w:val="22"/>
          <w:lang w:val="en-TT"/>
        </w:rPr>
        <w:t xml:space="preserve">it will allow the generation of all what is needed to complete the project such as </w:t>
      </w:r>
      <w:r w:rsidR="008E2776">
        <w:rPr>
          <w:i w:val="0"/>
          <w:color w:val="auto"/>
          <w:sz w:val="22"/>
          <w:lang w:val="en-TT"/>
        </w:rPr>
        <w:lastRenderedPageBreak/>
        <w:t>User Requirements, System requirements and Project Requirements. Therefore, this is most important and vital to efficient completion of the Project.</w:t>
      </w:r>
    </w:p>
    <w:p w14:paraId="6DDDC7D3" w14:textId="77777777" w:rsidR="00306831" w:rsidRPr="00093290" w:rsidRDefault="00306831"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Design</w:t>
      </w:r>
    </w:p>
    <w:p w14:paraId="7047D53F" w14:textId="1EA7FEC0" w:rsidR="00306831" w:rsidRPr="00093290" w:rsidRDefault="00306831" w:rsidP="00306831">
      <w:pPr>
        <w:pStyle w:val="infoblue0"/>
        <w:spacing w:line="360" w:lineRule="auto"/>
        <w:ind w:left="1440"/>
        <w:jc w:val="both"/>
        <w:rPr>
          <w:i w:val="0"/>
          <w:color w:val="auto"/>
          <w:sz w:val="22"/>
          <w:lang w:val="en-TT"/>
        </w:rPr>
      </w:pPr>
      <w:r w:rsidRPr="00093290">
        <w:rPr>
          <w:i w:val="0"/>
          <w:color w:val="auto"/>
          <w:sz w:val="22"/>
          <w:lang w:val="en-TT"/>
        </w:rPr>
        <w:t>The design of the software is based upon the requirements acquired. Attributes of the system such as</w:t>
      </w:r>
      <w:r w:rsidR="00C7235D" w:rsidRPr="00093290">
        <w:rPr>
          <w:i w:val="0"/>
          <w:color w:val="auto"/>
          <w:sz w:val="22"/>
          <w:lang w:val="en-TT"/>
        </w:rPr>
        <w:t xml:space="preserve"> its logical build such as</w:t>
      </w:r>
      <w:r w:rsidRPr="00093290">
        <w:rPr>
          <w:i w:val="0"/>
          <w:color w:val="auto"/>
          <w:sz w:val="22"/>
          <w:lang w:val="en-TT"/>
        </w:rPr>
        <w:t xml:space="preserve"> the data to be utilized within the system</w:t>
      </w:r>
      <w:r w:rsidR="001E15F6" w:rsidRPr="00093290">
        <w:rPr>
          <w:i w:val="0"/>
          <w:color w:val="auto"/>
          <w:sz w:val="22"/>
          <w:lang w:val="en-TT"/>
        </w:rPr>
        <w:t xml:space="preserve"> and </w:t>
      </w:r>
      <w:r w:rsidR="00C7235D" w:rsidRPr="00093290">
        <w:rPr>
          <w:i w:val="0"/>
          <w:color w:val="auto"/>
          <w:sz w:val="22"/>
          <w:lang w:val="en-TT"/>
        </w:rPr>
        <w:t>how the requirements are to be achieved</w:t>
      </w:r>
      <w:r w:rsidR="001E15F6" w:rsidRPr="00093290">
        <w:rPr>
          <w:i w:val="0"/>
          <w:color w:val="auto"/>
          <w:sz w:val="22"/>
          <w:lang w:val="en-TT"/>
        </w:rPr>
        <w:t>.</w:t>
      </w:r>
      <w:r w:rsidR="00C7235D" w:rsidRPr="00093290">
        <w:rPr>
          <w:i w:val="0"/>
          <w:color w:val="auto"/>
          <w:sz w:val="22"/>
          <w:lang w:val="en-TT"/>
        </w:rPr>
        <w:t xml:space="preserve"> The design seeks to incorporate the user </w:t>
      </w:r>
      <w:r w:rsidR="00E871C3">
        <w:rPr>
          <w:i w:val="0"/>
          <w:color w:val="auto"/>
          <w:sz w:val="22"/>
          <w:lang w:val="en-TT"/>
        </w:rPr>
        <w:t xml:space="preserve">and system </w:t>
      </w:r>
      <w:r w:rsidR="00F97AE7" w:rsidRPr="00093290">
        <w:rPr>
          <w:i w:val="0"/>
          <w:color w:val="auto"/>
          <w:sz w:val="22"/>
          <w:lang w:val="en-TT"/>
        </w:rPr>
        <w:t>requirements into</w:t>
      </w:r>
      <w:r w:rsidR="00AF6B80" w:rsidRPr="00093290">
        <w:rPr>
          <w:i w:val="0"/>
          <w:color w:val="auto"/>
          <w:sz w:val="22"/>
          <w:lang w:val="en-TT"/>
        </w:rPr>
        <w:t xml:space="preserve"> a functional logical</w:t>
      </w:r>
      <w:r w:rsidR="00E871C3">
        <w:rPr>
          <w:i w:val="0"/>
          <w:color w:val="auto"/>
          <w:sz w:val="22"/>
          <w:lang w:val="en-TT"/>
        </w:rPr>
        <w:t xml:space="preserve"> design which will allow developers and analysts to view </w:t>
      </w:r>
      <w:r w:rsidR="009B3FD8">
        <w:rPr>
          <w:i w:val="0"/>
          <w:color w:val="auto"/>
          <w:sz w:val="22"/>
          <w:lang w:val="en-TT"/>
        </w:rPr>
        <w:t>the project under a microscope.</w:t>
      </w:r>
    </w:p>
    <w:p w14:paraId="1173E1F1" w14:textId="63AD4525" w:rsidR="00F97AE7" w:rsidRPr="00093290" w:rsidRDefault="00F97AE7" w:rsidP="00B04AC5">
      <w:pPr>
        <w:pStyle w:val="infoblue0"/>
        <w:numPr>
          <w:ilvl w:val="0"/>
          <w:numId w:val="7"/>
        </w:numPr>
        <w:spacing w:line="360" w:lineRule="auto"/>
        <w:jc w:val="both"/>
        <w:rPr>
          <w:i w:val="0"/>
          <w:color w:val="auto"/>
          <w:sz w:val="22"/>
          <w:lang w:val="en-TT"/>
        </w:rPr>
      </w:pPr>
      <w:r w:rsidRPr="00093290">
        <w:rPr>
          <w:i w:val="0"/>
          <w:color w:val="auto"/>
          <w:sz w:val="22"/>
          <w:lang w:val="en-TT"/>
        </w:rPr>
        <w:t>System Development</w:t>
      </w:r>
    </w:p>
    <w:p w14:paraId="20C068D8" w14:textId="1082F0A7" w:rsidR="00B35273" w:rsidRPr="00093290" w:rsidRDefault="004E4527" w:rsidP="00B35273">
      <w:pPr>
        <w:pStyle w:val="infoblue0"/>
        <w:spacing w:line="360" w:lineRule="auto"/>
        <w:ind w:firstLine="720"/>
        <w:jc w:val="both"/>
        <w:rPr>
          <w:i w:val="0"/>
          <w:color w:val="auto"/>
          <w:sz w:val="22"/>
          <w:lang w:val="en-TT"/>
        </w:rPr>
      </w:pPr>
      <w:r w:rsidRPr="00093290">
        <w:rPr>
          <w:i w:val="0"/>
          <w:color w:val="auto"/>
          <w:sz w:val="22"/>
          <w:lang w:val="en-TT"/>
        </w:rPr>
        <w:t xml:space="preserve">This is taking the logical structure of the Software system and </w:t>
      </w:r>
      <w:r w:rsidR="00150639" w:rsidRPr="00093290">
        <w:rPr>
          <w:i w:val="0"/>
          <w:color w:val="auto"/>
          <w:sz w:val="22"/>
          <w:lang w:val="en-TT"/>
        </w:rPr>
        <w:t>developing a working model based on developed specifications.</w:t>
      </w:r>
      <w:r w:rsidR="009B3FD8">
        <w:rPr>
          <w:i w:val="0"/>
          <w:color w:val="auto"/>
          <w:sz w:val="22"/>
          <w:lang w:val="en-TT"/>
        </w:rPr>
        <w:t xml:space="preserve"> This is a prerequisite for testing as it provides the tool to be utilized f</w:t>
      </w:r>
      <w:r w:rsidR="00BA66B1">
        <w:rPr>
          <w:i w:val="0"/>
          <w:color w:val="auto"/>
          <w:sz w:val="22"/>
          <w:lang w:val="en-TT"/>
        </w:rPr>
        <w:t>or testing purposes as predetermined data can now be run to determine its accuracy (alpha testing).</w:t>
      </w:r>
    </w:p>
    <w:p w14:paraId="0356ED84" w14:textId="77777777" w:rsidR="000037EC" w:rsidRPr="00093290" w:rsidRDefault="000037EC"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Testing </w:t>
      </w:r>
    </w:p>
    <w:p w14:paraId="2DBD5827" w14:textId="7F0E7EEE" w:rsidR="007847E0" w:rsidRPr="00093290" w:rsidRDefault="007847E0" w:rsidP="007847E0">
      <w:pPr>
        <w:pStyle w:val="infoblue0"/>
        <w:spacing w:line="360" w:lineRule="auto"/>
        <w:ind w:firstLine="720"/>
        <w:jc w:val="both"/>
        <w:rPr>
          <w:i w:val="0"/>
          <w:color w:val="auto"/>
          <w:sz w:val="22"/>
          <w:lang w:val="en-TT"/>
        </w:rPr>
      </w:pPr>
      <w:r w:rsidRPr="00093290">
        <w:rPr>
          <w:i w:val="0"/>
          <w:color w:val="auto"/>
          <w:sz w:val="22"/>
          <w:lang w:val="en-TT"/>
        </w:rPr>
        <w:t xml:space="preserve">Based on predefined test cases, the software system can be put to the test to ensure that all functionality is operating as it should and </w:t>
      </w:r>
      <w:r w:rsidR="00C67EBB" w:rsidRPr="00093290">
        <w:rPr>
          <w:i w:val="0"/>
          <w:color w:val="auto"/>
          <w:sz w:val="22"/>
          <w:lang w:val="en-TT"/>
        </w:rPr>
        <w:t>any mishaps in functionality is documented and fixed.</w:t>
      </w:r>
    </w:p>
    <w:p w14:paraId="61DF0152" w14:textId="77777777" w:rsidR="00150639" w:rsidRPr="00093290" w:rsidRDefault="00150639" w:rsidP="00150639">
      <w:pPr>
        <w:pStyle w:val="infoblue0"/>
        <w:spacing w:line="360" w:lineRule="auto"/>
        <w:jc w:val="both"/>
        <w:rPr>
          <w:i w:val="0"/>
          <w:color w:val="auto"/>
          <w:sz w:val="22"/>
          <w:lang w:val="en-TT"/>
        </w:rPr>
      </w:pPr>
    </w:p>
    <w:p w14:paraId="1EA93E8D" w14:textId="45E875F5" w:rsidR="004E4527" w:rsidRPr="00093290" w:rsidRDefault="004E4527" w:rsidP="00B04AC5">
      <w:pPr>
        <w:pStyle w:val="infoblue0"/>
        <w:numPr>
          <w:ilvl w:val="0"/>
          <w:numId w:val="7"/>
        </w:numPr>
        <w:spacing w:line="360" w:lineRule="auto"/>
        <w:jc w:val="both"/>
        <w:rPr>
          <w:i w:val="0"/>
          <w:color w:val="auto"/>
          <w:sz w:val="22"/>
          <w:lang w:val="en-TT"/>
        </w:rPr>
      </w:pPr>
      <w:r w:rsidRPr="00093290">
        <w:rPr>
          <w:i w:val="0"/>
          <w:color w:val="auto"/>
          <w:sz w:val="22"/>
          <w:lang w:val="en-TT"/>
        </w:rPr>
        <w:t xml:space="preserve">System </w:t>
      </w:r>
      <w:r w:rsidR="000037EC" w:rsidRPr="00093290">
        <w:rPr>
          <w:i w:val="0"/>
          <w:color w:val="auto"/>
          <w:sz w:val="22"/>
          <w:lang w:val="en-TT"/>
        </w:rPr>
        <w:t>Implementation and Maintenance</w:t>
      </w:r>
    </w:p>
    <w:p w14:paraId="297E758F" w14:textId="3E226132" w:rsidR="004E4527" w:rsidRPr="00093290" w:rsidRDefault="00C743BE" w:rsidP="00F97AE7">
      <w:pPr>
        <w:pStyle w:val="infoblue0"/>
        <w:spacing w:line="360" w:lineRule="auto"/>
        <w:ind w:firstLine="720"/>
        <w:jc w:val="both"/>
        <w:rPr>
          <w:i w:val="0"/>
          <w:color w:val="auto"/>
          <w:sz w:val="22"/>
          <w:lang w:val="en-TT"/>
        </w:rPr>
      </w:pPr>
      <w:r w:rsidRPr="00093290">
        <w:rPr>
          <w:i w:val="0"/>
          <w:color w:val="auto"/>
          <w:sz w:val="22"/>
          <w:lang w:val="en-TT"/>
        </w:rPr>
        <w:t xml:space="preserve">The software system is implemented </w:t>
      </w:r>
      <w:r w:rsidR="00F12C34" w:rsidRPr="00093290">
        <w:rPr>
          <w:i w:val="0"/>
          <w:color w:val="auto"/>
          <w:sz w:val="22"/>
          <w:lang w:val="en-TT"/>
        </w:rPr>
        <w:t>into the Bakery and is live and seeks to increase efficiency of the business</w:t>
      </w:r>
      <w:r w:rsidR="00134A20" w:rsidRPr="00093290">
        <w:rPr>
          <w:i w:val="0"/>
          <w:color w:val="auto"/>
          <w:sz w:val="22"/>
          <w:lang w:val="en-TT"/>
        </w:rPr>
        <w:t>.</w:t>
      </w:r>
      <w:r w:rsidR="00F12C34" w:rsidRPr="00093290">
        <w:rPr>
          <w:i w:val="0"/>
          <w:color w:val="auto"/>
          <w:sz w:val="22"/>
          <w:lang w:val="en-TT"/>
        </w:rPr>
        <w:t xml:space="preserve"> </w:t>
      </w:r>
      <w:r w:rsidR="00B35273">
        <w:rPr>
          <w:i w:val="0"/>
          <w:color w:val="auto"/>
          <w:sz w:val="22"/>
          <w:lang w:val="en-TT"/>
        </w:rPr>
        <w:t xml:space="preserve">This live release provides the opportunity for the program to be run with real, live data and so can be monitored for any performance issues, mishaps in processing and various other errors and reduced functionality that may occur. </w:t>
      </w:r>
      <w:r w:rsidR="00C217B8">
        <w:rPr>
          <w:i w:val="0"/>
          <w:color w:val="auto"/>
          <w:sz w:val="22"/>
          <w:lang w:val="en-TT"/>
        </w:rPr>
        <w:t>It is in this way that the system is maintained as these possible instances of poor</w:t>
      </w:r>
      <w:r w:rsidR="00FD6436">
        <w:rPr>
          <w:i w:val="0"/>
          <w:color w:val="auto"/>
          <w:sz w:val="22"/>
          <w:lang w:val="en-TT"/>
        </w:rPr>
        <w:t xml:space="preserve"> functionality will be recorded, solved and then </w:t>
      </w:r>
      <w:r w:rsidR="00AC0162">
        <w:rPr>
          <w:i w:val="0"/>
          <w:color w:val="auto"/>
          <w:sz w:val="22"/>
          <w:lang w:val="en-TT"/>
        </w:rPr>
        <w:t xml:space="preserve">released </w:t>
      </w:r>
      <w:r w:rsidR="001E53C7">
        <w:rPr>
          <w:i w:val="0"/>
          <w:color w:val="auto"/>
          <w:sz w:val="22"/>
          <w:lang w:val="en-TT"/>
        </w:rPr>
        <w:t>once again to the client to replace older versions of the software.</w:t>
      </w:r>
    </w:p>
    <w:p w14:paraId="267FDCD9" w14:textId="77777777" w:rsidR="00C344B9" w:rsidRPr="00093290" w:rsidRDefault="00C344B9" w:rsidP="00C344B9">
      <w:pPr>
        <w:pStyle w:val="infoblue0"/>
        <w:spacing w:line="360" w:lineRule="auto"/>
        <w:jc w:val="both"/>
        <w:rPr>
          <w:i w:val="0"/>
          <w:color w:val="auto"/>
          <w:sz w:val="22"/>
          <w:lang w:val="en-TT"/>
        </w:rPr>
      </w:pPr>
    </w:p>
    <w:p w14:paraId="78DCE71A" w14:textId="77777777" w:rsidR="00306831" w:rsidRPr="00093290" w:rsidRDefault="00306831">
      <w:pPr>
        <w:pStyle w:val="infoblue0"/>
        <w:rPr>
          <w:sz w:val="22"/>
        </w:rPr>
      </w:pPr>
    </w:p>
    <w:p w14:paraId="58E27679" w14:textId="77777777" w:rsidR="007102DB" w:rsidRPr="00093290" w:rsidRDefault="00EF302B">
      <w:pPr>
        <w:pStyle w:val="Heading3"/>
        <w:rPr>
          <w:sz w:val="22"/>
        </w:rPr>
      </w:pPr>
      <w:bookmarkStart w:id="41" w:name="_Toc524312845"/>
      <w:bookmarkStart w:id="42" w:name="_Toc400083824"/>
      <w:r w:rsidRPr="00093290">
        <w:rPr>
          <w:sz w:val="22"/>
        </w:rPr>
        <w:t>Iteration Objectives</w:t>
      </w:r>
      <w:bookmarkEnd w:id="41"/>
      <w:bookmarkEnd w:id="42"/>
    </w:p>
    <w:p w14:paraId="02E7F766" w14:textId="77777777" w:rsidR="007102DB" w:rsidRPr="00093290" w:rsidRDefault="00EF302B">
      <w:pPr>
        <w:pStyle w:val="infoblue0"/>
        <w:rPr>
          <w:sz w:val="22"/>
        </w:rPr>
      </w:pPr>
      <w:r w:rsidRPr="00093290">
        <w:rPr>
          <w:sz w:val="22"/>
        </w:rPr>
        <w:t>[List the objectives to be accomplished for each of the iterations.]</w:t>
      </w:r>
    </w:p>
    <w:p w14:paraId="7F46028F" w14:textId="77777777" w:rsidR="00162582" w:rsidRDefault="00162582">
      <w:pPr>
        <w:pStyle w:val="infoblue0"/>
        <w:rPr>
          <w:sz w:val="22"/>
        </w:rPr>
      </w:pPr>
    </w:p>
    <w:p w14:paraId="3CFAACD6" w14:textId="77777777" w:rsidR="00930B64" w:rsidRPr="00093290" w:rsidRDefault="00930B64">
      <w:pPr>
        <w:pStyle w:val="infoblue0"/>
        <w:rPr>
          <w:sz w:val="22"/>
        </w:rPr>
      </w:pPr>
    </w:p>
    <w:p w14:paraId="180AB12A" w14:textId="77777777" w:rsidR="007102DB" w:rsidRDefault="00EF302B">
      <w:pPr>
        <w:pStyle w:val="Heading3"/>
        <w:rPr>
          <w:sz w:val="22"/>
        </w:rPr>
      </w:pPr>
      <w:bookmarkStart w:id="43" w:name="_Toc524312846"/>
      <w:bookmarkStart w:id="44" w:name="_Toc400083825"/>
      <w:r w:rsidRPr="00093290">
        <w:rPr>
          <w:sz w:val="22"/>
        </w:rPr>
        <w:lastRenderedPageBreak/>
        <w:t>Releases</w:t>
      </w:r>
      <w:bookmarkEnd w:id="43"/>
      <w:bookmarkEnd w:id="44"/>
    </w:p>
    <w:p w14:paraId="6B9C8732" w14:textId="77777777" w:rsidR="00D4058F" w:rsidRPr="00D4058F" w:rsidRDefault="00D4058F" w:rsidP="00D4058F"/>
    <w:p w14:paraId="3D25C15E" w14:textId="544A6FA6" w:rsidR="00DC1ECE" w:rsidRDefault="00162582" w:rsidP="00DC1ECE">
      <w:pPr>
        <w:pStyle w:val="infoblue0"/>
        <w:rPr>
          <w:i w:val="0"/>
          <w:color w:val="auto"/>
          <w:sz w:val="22"/>
        </w:rPr>
      </w:pPr>
      <w:r w:rsidRPr="00093290">
        <w:rPr>
          <w:i w:val="0"/>
          <w:color w:val="auto"/>
          <w:sz w:val="22"/>
        </w:rPr>
        <w:t xml:space="preserve">AKI Pro </w:t>
      </w:r>
      <w:r w:rsidR="00D4058F">
        <w:rPr>
          <w:i w:val="0"/>
          <w:color w:val="auto"/>
          <w:sz w:val="22"/>
        </w:rPr>
        <w:t>–</w:t>
      </w:r>
      <w:r w:rsidRPr="00093290">
        <w:rPr>
          <w:i w:val="0"/>
          <w:color w:val="auto"/>
          <w:sz w:val="22"/>
        </w:rPr>
        <w:t xml:space="preserve"> </w:t>
      </w:r>
      <w:r w:rsidR="00D4058F">
        <w:rPr>
          <w:i w:val="0"/>
          <w:color w:val="auto"/>
          <w:sz w:val="22"/>
        </w:rPr>
        <w:t xml:space="preserve">AKI Pro was released in </w:t>
      </w:r>
      <w:r w:rsidRPr="00093290">
        <w:rPr>
          <w:i w:val="0"/>
          <w:color w:val="auto"/>
          <w:sz w:val="22"/>
        </w:rPr>
        <w:t>2004</w:t>
      </w:r>
      <w:r w:rsidR="00D4058F">
        <w:rPr>
          <w:i w:val="0"/>
          <w:color w:val="auto"/>
          <w:sz w:val="22"/>
        </w:rPr>
        <w:t xml:space="preserve"> to </w:t>
      </w:r>
      <w:r w:rsidR="00DC1ECE">
        <w:rPr>
          <w:i w:val="0"/>
          <w:color w:val="auto"/>
          <w:sz w:val="22"/>
        </w:rPr>
        <w:t>increase efficiency in most business processes within AKI Bakery Services.</w:t>
      </w:r>
    </w:p>
    <w:p w14:paraId="186420C9" w14:textId="77777777" w:rsidR="00DC1ECE" w:rsidRDefault="00DC1ECE" w:rsidP="00DC1ECE">
      <w:pPr>
        <w:pStyle w:val="infoblue0"/>
        <w:rPr>
          <w:i w:val="0"/>
          <w:color w:val="auto"/>
          <w:sz w:val="22"/>
        </w:rPr>
      </w:pPr>
    </w:p>
    <w:p w14:paraId="5DFBBA73" w14:textId="77777777" w:rsidR="009F71CF" w:rsidRDefault="009F71CF" w:rsidP="00DC1ECE">
      <w:pPr>
        <w:pStyle w:val="infoblue0"/>
        <w:rPr>
          <w:i w:val="0"/>
          <w:color w:val="auto"/>
          <w:sz w:val="22"/>
        </w:rPr>
      </w:pPr>
    </w:p>
    <w:p w14:paraId="0B8770D0" w14:textId="77777777" w:rsidR="009F71CF" w:rsidRDefault="009F71CF" w:rsidP="00DC1ECE">
      <w:pPr>
        <w:pStyle w:val="infoblue0"/>
        <w:rPr>
          <w:i w:val="0"/>
          <w:color w:val="auto"/>
          <w:sz w:val="22"/>
        </w:rPr>
      </w:pPr>
    </w:p>
    <w:p w14:paraId="65FF8A04" w14:textId="77777777" w:rsidR="009F71CF" w:rsidRPr="00093290" w:rsidRDefault="009F71CF" w:rsidP="00DC1ECE">
      <w:pPr>
        <w:pStyle w:val="infoblue0"/>
        <w:rPr>
          <w:i w:val="0"/>
          <w:color w:val="auto"/>
          <w:sz w:val="22"/>
        </w:rPr>
      </w:pPr>
    </w:p>
    <w:p w14:paraId="18D4FCF4" w14:textId="77777777" w:rsidR="007102DB" w:rsidRPr="00093290" w:rsidRDefault="00EF302B">
      <w:pPr>
        <w:pStyle w:val="Heading3"/>
        <w:rPr>
          <w:sz w:val="22"/>
        </w:rPr>
      </w:pPr>
      <w:bookmarkStart w:id="45" w:name="_Toc524312847"/>
      <w:bookmarkStart w:id="46" w:name="_Toc400083826"/>
      <w:r w:rsidRPr="00093290">
        <w:rPr>
          <w:sz w:val="22"/>
        </w:rPr>
        <w:t>Project Schedule</w:t>
      </w:r>
      <w:bookmarkEnd w:id="45"/>
      <w:bookmarkEnd w:id="46"/>
    </w:p>
    <w:p w14:paraId="3DF8E865" w14:textId="175EACF9" w:rsidR="007102DB" w:rsidRPr="00093290" w:rsidRDefault="007102DB">
      <w:pPr>
        <w:pStyle w:val="infoblue0"/>
        <w:rPr>
          <w:sz w:val="22"/>
        </w:rPr>
      </w:pPr>
    </w:p>
    <w:tbl>
      <w:tblPr>
        <w:tblStyle w:val="TableGrid"/>
        <w:tblW w:w="0" w:type="auto"/>
        <w:tblInd w:w="720" w:type="dxa"/>
        <w:tblLook w:val="04A0" w:firstRow="1" w:lastRow="0" w:firstColumn="1" w:lastColumn="0" w:noHBand="0" w:noVBand="1"/>
      </w:tblPr>
      <w:tblGrid>
        <w:gridCol w:w="1685"/>
        <w:gridCol w:w="2634"/>
        <w:gridCol w:w="2181"/>
        <w:gridCol w:w="2130"/>
      </w:tblGrid>
      <w:tr w:rsidR="00E945EF" w:rsidRPr="00093290" w14:paraId="61788533" w14:textId="77777777" w:rsidTr="00B608A3">
        <w:tc>
          <w:tcPr>
            <w:tcW w:w="1685" w:type="dxa"/>
          </w:tcPr>
          <w:p w14:paraId="2931B703" w14:textId="77777777" w:rsidR="00E945EF" w:rsidRPr="00283043" w:rsidRDefault="00E945EF" w:rsidP="00247FEE">
            <w:pPr>
              <w:pStyle w:val="BodyText"/>
              <w:ind w:left="0"/>
              <w:rPr>
                <w:sz w:val="22"/>
              </w:rPr>
            </w:pPr>
            <w:r w:rsidRPr="00283043">
              <w:rPr>
                <w:sz w:val="22"/>
              </w:rPr>
              <w:t>Version</w:t>
            </w:r>
          </w:p>
        </w:tc>
        <w:tc>
          <w:tcPr>
            <w:tcW w:w="2634" w:type="dxa"/>
          </w:tcPr>
          <w:p w14:paraId="7346AB27" w14:textId="77777777" w:rsidR="00E945EF" w:rsidRPr="00283043" w:rsidRDefault="00E945EF" w:rsidP="00247FEE">
            <w:pPr>
              <w:pStyle w:val="BodyText"/>
              <w:ind w:left="0"/>
              <w:rPr>
                <w:sz w:val="22"/>
              </w:rPr>
            </w:pPr>
            <w:r w:rsidRPr="00283043">
              <w:rPr>
                <w:sz w:val="22"/>
              </w:rPr>
              <w:t>Primary Author(s)</w:t>
            </w:r>
          </w:p>
        </w:tc>
        <w:tc>
          <w:tcPr>
            <w:tcW w:w="2181" w:type="dxa"/>
          </w:tcPr>
          <w:p w14:paraId="7920F8CA" w14:textId="77777777" w:rsidR="00E945EF" w:rsidRPr="00283043" w:rsidRDefault="00E945EF" w:rsidP="00247FEE">
            <w:pPr>
              <w:pStyle w:val="BodyText"/>
              <w:ind w:left="0"/>
              <w:rPr>
                <w:sz w:val="22"/>
              </w:rPr>
            </w:pPr>
            <w:r w:rsidRPr="00283043">
              <w:rPr>
                <w:sz w:val="22"/>
              </w:rPr>
              <w:t>Description of Version</w:t>
            </w:r>
          </w:p>
        </w:tc>
        <w:tc>
          <w:tcPr>
            <w:tcW w:w="2130" w:type="dxa"/>
          </w:tcPr>
          <w:p w14:paraId="00F566E1" w14:textId="77777777" w:rsidR="00E945EF" w:rsidRPr="00283043" w:rsidRDefault="00E945EF" w:rsidP="00247FEE">
            <w:pPr>
              <w:pStyle w:val="BodyText"/>
              <w:ind w:left="0"/>
              <w:rPr>
                <w:sz w:val="22"/>
              </w:rPr>
            </w:pPr>
            <w:r w:rsidRPr="00283043">
              <w:rPr>
                <w:sz w:val="22"/>
              </w:rPr>
              <w:t>Date Expected</w:t>
            </w:r>
          </w:p>
        </w:tc>
      </w:tr>
      <w:tr w:rsidR="00E945EF" w:rsidRPr="00093290" w14:paraId="25D050FA" w14:textId="77777777" w:rsidTr="00B608A3">
        <w:tc>
          <w:tcPr>
            <w:tcW w:w="1685" w:type="dxa"/>
          </w:tcPr>
          <w:p w14:paraId="679AEFF6" w14:textId="77777777" w:rsidR="00E945EF" w:rsidRPr="00283043" w:rsidRDefault="00E945EF" w:rsidP="00247FEE">
            <w:pPr>
              <w:pStyle w:val="BodyText"/>
              <w:ind w:left="0"/>
              <w:rPr>
                <w:sz w:val="22"/>
              </w:rPr>
            </w:pPr>
            <w:r w:rsidRPr="00283043">
              <w:rPr>
                <w:sz w:val="22"/>
              </w:rPr>
              <w:t>Draft</w:t>
            </w:r>
          </w:p>
        </w:tc>
        <w:tc>
          <w:tcPr>
            <w:tcW w:w="2634" w:type="dxa"/>
          </w:tcPr>
          <w:p w14:paraId="07524DEA" w14:textId="77777777" w:rsidR="00B608A3" w:rsidRPr="00283043" w:rsidRDefault="00E945EF" w:rsidP="00B608A3">
            <w:pPr>
              <w:pStyle w:val="BodyText"/>
              <w:ind w:left="0"/>
              <w:rPr>
                <w:sz w:val="22"/>
              </w:rPr>
            </w:pPr>
            <w:r w:rsidRPr="00283043">
              <w:rPr>
                <w:sz w:val="22"/>
              </w:rPr>
              <w:t>M</w:t>
            </w:r>
            <w:r w:rsidR="00B608A3" w:rsidRPr="00283043">
              <w:rPr>
                <w:sz w:val="22"/>
              </w:rPr>
              <w:t>atthew Ganpat</w:t>
            </w:r>
          </w:p>
          <w:p w14:paraId="0A0E7872" w14:textId="7AAAF342" w:rsidR="00B608A3" w:rsidRPr="00283043" w:rsidRDefault="00E945EF" w:rsidP="00B608A3">
            <w:pPr>
              <w:pStyle w:val="BodyText"/>
              <w:ind w:left="0"/>
              <w:rPr>
                <w:sz w:val="22"/>
              </w:rPr>
            </w:pPr>
            <w:r w:rsidRPr="00283043">
              <w:rPr>
                <w:sz w:val="22"/>
              </w:rPr>
              <w:t xml:space="preserve">Devindra Mahadeo </w:t>
            </w:r>
          </w:p>
          <w:p w14:paraId="52C4F584" w14:textId="682F53B3" w:rsidR="00B608A3" w:rsidRPr="00283043" w:rsidRDefault="001E15F6" w:rsidP="00B608A3">
            <w:pPr>
              <w:pStyle w:val="BodyText"/>
              <w:ind w:left="0"/>
              <w:rPr>
                <w:sz w:val="22"/>
              </w:rPr>
            </w:pPr>
            <w:r w:rsidRPr="00283043">
              <w:rPr>
                <w:sz w:val="22"/>
              </w:rPr>
              <w:t>Shervonne</w:t>
            </w:r>
            <w:r w:rsidR="00E945EF" w:rsidRPr="00283043">
              <w:rPr>
                <w:sz w:val="22"/>
              </w:rPr>
              <w:t xml:space="preserve"> Cummings </w:t>
            </w:r>
          </w:p>
          <w:p w14:paraId="3DF48E07" w14:textId="690BA005" w:rsidR="00E945EF" w:rsidRPr="00283043" w:rsidRDefault="00E945EF" w:rsidP="00B608A3">
            <w:pPr>
              <w:pStyle w:val="BodyText"/>
              <w:ind w:left="0"/>
              <w:rPr>
                <w:sz w:val="22"/>
              </w:rPr>
            </w:pPr>
            <w:r w:rsidRPr="00283043">
              <w:rPr>
                <w:sz w:val="22"/>
              </w:rPr>
              <w:t xml:space="preserve">Francis </w:t>
            </w:r>
            <w:r w:rsidR="007F75FC" w:rsidRPr="00283043">
              <w:rPr>
                <w:sz w:val="22"/>
              </w:rPr>
              <w:t>John</w:t>
            </w:r>
          </w:p>
        </w:tc>
        <w:tc>
          <w:tcPr>
            <w:tcW w:w="2181" w:type="dxa"/>
          </w:tcPr>
          <w:p w14:paraId="69F97E54" w14:textId="6262F0C1" w:rsidR="00E945EF" w:rsidRPr="00283043" w:rsidRDefault="00E945EF" w:rsidP="00247FEE">
            <w:pPr>
              <w:pStyle w:val="BodyText"/>
              <w:ind w:left="0"/>
              <w:rPr>
                <w:sz w:val="22"/>
              </w:rPr>
            </w:pPr>
            <w:r w:rsidRPr="00283043">
              <w:rPr>
                <w:sz w:val="22"/>
              </w:rPr>
              <w:t xml:space="preserve">Initial draft created for distribution and review </w:t>
            </w:r>
            <w:r w:rsidR="0015782C" w:rsidRPr="00283043">
              <w:rPr>
                <w:sz w:val="22"/>
              </w:rPr>
              <w:t>comments</w:t>
            </w:r>
            <w:r w:rsidRPr="00283043">
              <w:rPr>
                <w:sz w:val="22"/>
              </w:rPr>
              <w:t>.</w:t>
            </w:r>
          </w:p>
        </w:tc>
        <w:tc>
          <w:tcPr>
            <w:tcW w:w="2130" w:type="dxa"/>
          </w:tcPr>
          <w:p w14:paraId="237049EA" w14:textId="77777777" w:rsidR="00E945EF" w:rsidRPr="00283043" w:rsidRDefault="00E945EF" w:rsidP="00247FEE">
            <w:pPr>
              <w:pStyle w:val="BodyText"/>
              <w:ind w:left="0"/>
              <w:rPr>
                <w:sz w:val="22"/>
              </w:rPr>
            </w:pPr>
            <w:r w:rsidRPr="00283043">
              <w:rPr>
                <w:sz w:val="22"/>
              </w:rPr>
              <w:t>03/10/14</w:t>
            </w:r>
          </w:p>
        </w:tc>
      </w:tr>
      <w:tr w:rsidR="00E945EF" w:rsidRPr="00093290" w14:paraId="0B612F86" w14:textId="77777777" w:rsidTr="00B608A3">
        <w:tc>
          <w:tcPr>
            <w:tcW w:w="1685" w:type="dxa"/>
          </w:tcPr>
          <w:p w14:paraId="43BF5EC9" w14:textId="7B83CAF8" w:rsidR="00E945EF" w:rsidRPr="00283043" w:rsidRDefault="00E945EF" w:rsidP="00247FEE">
            <w:pPr>
              <w:pStyle w:val="BodyText"/>
              <w:ind w:left="0"/>
              <w:rPr>
                <w:sz w:val="22"/>
              </w:rPr>
            </w:pPr>
            <w:r w:rsidRPr="00283043">
              <w:rPr>
                <w:sz w:val="22"/>
              </w:rPr>
              <w:t>Preliminary</w:t>
            </w:r>
          </w:p>
        </w:tc>
        <w:tc>
          <w:tcPr>
            <w:tcW w:w="2634" w:type="dxa"/>
          </w:tcPr>
          <w:p w14:paraId="4163714F" w14:textId="77777777" w:rsidR="00B608A3" w:rsidRPr="00283043" w:rsidRDefault="00B608A3" w:rsidP="00B608A3">
            <w:pPr>
              <w:pStyle w:val="BodyText"/>
              <w:ind w:left="0"/>
              <w:rPr>
                <w:sz w:val="22"/>
              </w:rPr>
            </w:pPr>
            <w:r w:rsidRPr="00283043">
              <w:rPr>
                <w:sz w:val="22"/>
              </w:rPr>
              <w:t>Matthew Ganpat</w:t>
            </w:r>
          </w:p>
          <w:p w14:paraId="1EFEA8C9" w14:textId="77777777" w:rsidR="00B608A3" w:rsidRPr="00283043" w:rsidRDefault="00B608A3" w:rsidP="00B608A3">
            <w:pPr>
              <w:pStyle w:val="BodyText"/>
              <w:ind w:left="0"/>
              <w:rPr>
                <w:sz w:val="22"/>
              </w:rPr>
            </w:pPr>
            <w:r w:rsidRPr="00283043">
              <w:rPr>
                <w:sz w:val="22"/>
              </w:rPr>
              <w:t xml:space="preserve">Devindra Mahadeo </w:t>
            </w:r>
          </w:p>
          <w:p w14:paraId="2A9DECA1" w14:textId="77777777" w:rsidR="00B608A3" w:rsidRPr="00283043" w:rsidRDefault="00B608A3" w:rsidP="00B608A3">
            <w:pPr>
              <w:pStyle w:val="BodyText"/>
              <w:ind w:left="0"/>
              <w:rPr>
                <w:sz w:val="22"/>
              </w:rPr>
            </w:pPr>
            <w:r w:rsidRPr="00283043">
              <w:rPr>
                <w:sz w:val="22"/>
              </w:rPr>
              <w:t xml:space="preserve">Shervonne Cummings </w:t>
            </w:r>
          </w:p>
          <w:p w14:paraId="1FA4284D" w14:textId="078BAC84" w:rsidR="00E945EF" w:rsidRPr="00283043" w:rsidRDefault="00B608A3" w:rsidP="00B608A3">
            <w:pPr>
              <w:pStyle w:val="BodyText"/>
              <w:ind w:left="0"/>
              <w:rPr>
                <w:sz w:val="22"/>
              </w:rPr>
            </w:pPr>
            <w:r w:rsidRPr="00283043">
              <w:rPr>
                <w:sz w:val="22"/>
              </w:rPr>
              <w:t>Francis John</w:t>
            </w:r>
          </w:p>
        </w:tc>
        <w:tc>
          <w:tcPr>
            <w:tcW w:w="2181" w:type="dxa"/>
          </w:tcPr>
          <w:p w14:paraId="77AADF4C" w14:textId="77777777" w:rsidR="00E945EF" w:rsidRPr="00283043" w:rsidRDefault="00E945EF" w:rsidP="00247FEE">
            <w:pPr>
              <w:pStyle w:val="BodyText"/>
              <w:ind w:left="0"/>
              <w:rPr>
                <w:sz w:val="22"/>
              </w:rPr>
            </w:pPr>
            <w:r w:rsidRPr="00283043">
              <w:rPr>
                <w:sz w:val="22"/>
              </w:rPr>
              <w:t>Second draft incorporating initial review comments, distributed for final review</w:t>
            </w:r>
          </w:p>
        </w:tc>
        <w:tc>
          <w:tcPr>
            <w:tcW w:w="2130" w:type="dxa"/>
          </w:tcPr>
          <w:p w14:paraId="714551D4" w14:textId="77777777" w:rsidR="00E945EF" w:rsidRPr="00283043" w:rsidRDefault="00E945EF" w:rsidP="00247FEE">
            <w:pPr>
              <w:pStyle w:val="BodyText"/>
              <w:ind w:left="0"/>
              <w:rPr>
                <w:sz w:val="22"/>
              </w:rPr>
            </w:pPr>
            <w:r w:rsidRPr="00283043">
              <w:rPr>
                <w:sz w:val="22"/>
              </w:rPr>
              <w:t>16/10/14</w:t>
            </w:r>
          </w:p>
        </w:tc>
      </w:tr>
      <w:tr w:rsidR="00E945EF" w:rsidRPr="00093290" w14:paraId="79880195" w14:textId="77777777" w:rsidTr="00B608A3">
        <w:tc>
          <w:tcPr>
            <w:tcW w:w="1685" w:type="dxa"/>
          </w:tcPr>
          <w:p w14:paraId="2A68E4BF" w14:textId="77777777" w:rsidR="00E945EF" w:rsidRPr="00283043" w:rsidRDefault="00E945EF" w:rsidP="00247FEE">
            <w:pPr>
              <w:pStyle w:val="BodyText"/>
              <w:ind w:left="0"/>
              <w:rPr>
                <w:sz w:val="22"/>
              </w:rPr>
            </w:pPr>
            <w:r w:rsidRPr="00283043">
              <w:rPr>
                <w:sz w:val="22"/>
              </w:rPr>
              <w:t>Final</w:t>
            </w:r>
          </w:p>
        </w:tc>
        <w:tc>
          <w:tcPr>
            <w:tcW w:w="2634" w:type="dxa"/>
          </w:tcPr>
          <w:p w14:paraId="26C68927" w14:textId="77777777" w:rsidR="00B608A3" w:rsidRPr="00283043" w:rsidRDefault="00B608A3" w:rsidP="00B608A3">
            <w:pPr>
              <w:pStyle w:val="BodyText"/>
              <w:ind w:left="0"/>
              <w:rPr>
                <w:sz w:val="22"/>
              </w:rPr>
            </w:pPr>
            <w:r w:rsidRPr="00283043">
              <w:rPr>
                <w:sz w:val="22"/>
              </w:rPr>
              <w:t>Matthew Ganpat</w:t>
            </w:r>
          </w:p>
          <w:p w14:paraId="298860AE" w14:textId="77777777" w:rsidR="00B608A3" w:rsidRPr="00283043" w:rsidRDefault="00B608A3" w:rsidP="00B608A3">
            <w:pPr>
              <w:pStyle w:val="BodyText"/>
              <w:ind w:left="0"/>
              <w:rPr>
                <w:sz w:val="22"/>
              </w:rPr>
            </w:pPr>
            <w:r w:rsidRPr="00283043">
              <w:rPr>
                <w:sz w:val="22"/>
              </w:rPr>
              <w:t xml:space="preserve">Devindra Mahadeo </w:t>
            </w:r>
          </w:p>
          <w:p w14:paraId="6FF1BFEF" w14:textId="77777777" w:rsidR="00B608A3" w:rsidRPr="00283043" w:rsidRDefault="00B608A3" w:rsidP="00B608A3">
            <w:pPr>
              <w:pStyle w:val="BodyText"/>
              <w:ind w:left="0"/>
              <w:rPr>
                <w:sz w:val="22"/>
              </w:rPr>
            </w:pPr>
            <w:r w:rsidRPr="00283043">
              <w:rPr>
                <w:sz w:val="22"/>
              </w:rPr>
              <w:t xml:space="preserve">Shervonne Cummings </w:t>
            </w:r>
          </w:p>
          <w:p w14:paraId="151C4EA7" w14:textId="285D3407" w:rsidR="00E945EF" w:rsidRPr="00283043" w:rsidRDefault="00B608A3" w:rsidP="00B608A3">
            <w:pPr>
              <w:pStyle w:val="BodyText"/>
              <w:ind w:left="0"/>
              <w:rPr>
                <w:sz w:val="22"/>
              </w:rPr>
            </w:pPr>
            <w:r w:rsidRPr="00283043">
              <w:rPr>
                <w:sz w:val="22"/>
              </w:rPr>
              <w:t>Francis John</w:t>
            </w:r>
          </w:p>
        </w:tc>
        <w:tc>
          <w:tcPr>
            <w:tcW w:w="2181" w:type="dxa"/>
          </w:tcPr>
          <w:p w14:paraId="7A021948" w14:textId="77777777" w:rsidR="00E945EF" w:rsidRPr="00283043" w:rsidRDefault="00E945EF" w:rsidP="00247FEE">
            <w:pPr>
              <w:pStyle w:val="BodyText"/>
              <w:ind w:left="0"/>
              <w:rPr>
                <w:sz w:val="22"/>
              </w:rPr>
            </w:pPr>
            <w:r w:rsidRPr="00283043">
              <w:rPr>
                <w:sz w:val="22"/>
              </w:rPr>
              <w:t>First complete draft, which is placed under change control</w:t>
            </w:r>
          </w:p>
        </w:tc>
        <w:tc>
          <w:tcPr>
            <w:tcW w:w="2130" w:type="dxa"/>
          </w:tcPr>
          <w:p w14:paraId="3D90DD56" w14:textId="77777777" w:rsidR="00E945EF" w:rsidRPr="00283043" w:rsidRDefault="00E945EF" w:rsidP="00247FEE">
            <w:pPr>
              <w:pStyle w:val="BodyText"/>
              <w:ind w:left="0"/>
              <w:rPr>
                <w:sz w:val="22"/>
              </w:rPr>
            </w:pPr>
            <w:r w:rsidRPr="00283043">
              <w:rPr>
                <w:sz w:val="22"/>
              </w:rPr>
              <w:t>TBD</w:t>
            </w:r>
          </w:p>
        </w:tc>
      </w:tr>
      <w:tr w:rsidR="00E945EF" w:rsidRPr="00093290" w14:paraId="38EE5E5B" w14:textId="77777777" w:rsidTr="00B608A3">
        <w:tc>
          <w:tcPr>
            <w:tcW w:w="1685" w:type="dxa"/>
          </w:tcPr>
          <w:p w14:paraId="71B1AD0F" w14:textId="77777777" w:rsidR="00E945EF" w:rsidRPr="00283043" w:rsidRDefault="00E945EF" w:rsidP="00247FEE">
            <w:pPr>
              <w:pStyle w:val="BodyText"/>
              <w:ind w:left="0"/>
              <w:rPr>
                <w:sz w:val="22"/>
              </w:rPr>
            </w:pPr>
            <w:r w:rsidRPr="00283043">
              <w:rPr>
                <w:sz w:val="22"/>
              </w:rPr>
              <w:t xml:space="preserve">Revision </w:t>
            </w:r>
          </w:p>
        </w:tc>
        <w:tc>
          <w:tcPr>
            <w:tcW w:w="2634" w:type="dxa"/>
          </w:tcPr>
          <w:p w14:paraId="48490312" w14:textId="77777777" w:rsidR="00E945EF" w:rsidRPr="00283043" w:rsidRDefault="00E945EF" w:rsidP="00247FEE">
            <w:pPr>
              <w:pStyle w:val="BodyText"/>
              <w:ind w:left="0"/>
              <w:rPr>
                <w:sz w:val="22"/>
              </w:rPr>
            </w:pPr>
            <w:r w:rsidRPr="00283043">
              <w:rPr>
                <w:sz w:val="22"/>
              </w:rPr>
              <w:t>TBD</w:t>
            </w:r>
          </w:p>
        </w:tc>
        <w:tc>
          <w:tcPr>
            <w:tcW w:w="2181" w:type="dxa"/>
          </w:tcPr>
          <w:p w14:paraId="3407B5A9" w14:textId="77777777" w:rsidR="00E945EF" w:rsidRPr="00283043" w:rsidRDefault="00E945EF" w:rsidP="00247FEE">
            <w:pPr>
              <w:pStyle w:val="BodyText"/>
              <w:ind w:left="0"/>
              <w:rPr>
                <w:sz w:val="22"/>
              </w:rPr>
            </w:pPr>
            <w:r w:rsidRPr="00283043">
              <w:rPr>
                <w:sz w:val="22"/>
              </w:rPr>
              <w:t>First complete draft, which is placed under change control</w:t>
            </w:r>
          </w:p>
        </w:tc>
        <w:tc>
          <w:tcPr>
            <w:tcW w:w="2130" w:type="dxa"/>
          </w:tcPr>
          <w:p w14:paraId="26D0F25B" w14:textId="77777777" w:rsidR="00E945EF" w:rsidRPr="00283043" w:rsidRDefault="00E945EF" w:rsidP="00247FEE">
            <w:pPr>
              <w:pStyle w:val="BodyText"/>
              <w:ind w:left="0"/>
              <w:rPr>
                <w:sz w:val="22"/>
              </w:rPr>
            </w:pPr>
            <w:r w:rsidRPr="00283043">
              <w:rPr>
                <w:sz w:val="22"/>
              </w:rPr>
              <w:t>TBD</w:t>
            </w:r>
          </w:p>
        </w:tc>
      </w:tr>
    </w:tbl>
    <w:p w14:paraId="7780F486" w14:textId="77777777" w:rsidR="00E945EF" w:rsidRPr="00093290" w:rsidRDefault="00E945EF">
      <w:pPr>
        <w:pStyle w:val="infoblue0"/>
        <w:rPr>
          <w:sz w:val="22"/>
        </w:rPr>
      </w:pPr>
    </w:p>
    <w:p w14:paraId="10F836AC" w14:textId="77777777" w:rsidR="007102DB" w:rsidRPr="00093290" w:rsidRDefault="00EF302B">
      <w:pPr>
        <w:pStyle w:val="Heading3"/>
        <w:rPr>
          <w:sz w:val="22"/>
        </w:rPr>
      </w:pPr>
      <w:bookmarkStart w:id="47" w:name="_Toc524312848"/>
      <w:bookmarkStart w:id="48" w:name="_Toc400083827"/>
      <w:r w:rsidRPr="00093290">
        <w:rPr>
          <w:sz w:val="22"/>
        </w:rPr>
        <w:t>Project Resourcing</w:t>
      </w:r>
      <w:bookmarkEnd w:id="47"/>
      <w:bookmarkEnd w:id="48"/>
    </w:p>
    <w:p w14:paraId="1D561F01" w14:textId="77777777" w:rsidR="007102DB" w:rsidRPr="00093290" w:rsidRDefault="00EF302B">
      <w:pPr>
        <w:pStyle w:val="infoblue0"/>
        <w:rPr>
          <w:sz w:val="22"/>
        </w:rPr>
      </w:pPr>
      <w:r w:rsidRPr="00093290">
        <w:rPr>
          <w:sz w:val="22"/>
        </w:rPr>
        <w:t> [Identify the numbers and type of staff required here, including any special skills or experience, scheduled by project phase or iteration.</w:t>
      </w:r>
    </w:p>
    <w:p w14:paraId="0BF03DE3" w14:textId="77777777" w:rsidR="007102DB" w:rsidRPr="00093290" w:rsidRDefault="00EF302B">
      <w:pPr>
        <w:pStyle w:val="infoblue0"/>
        <w:rPr>
          <w:sz w:val="22"/>
        </w:rPr>
      </w:pPr>
      <w:r w:rsidRPr="00093290">
        <w:rPr>
          <w:sz w:val="22"/>
        </w:rPr>
        <w:t> Describe how you will approach finding and acquiring the staff needed for the project.</w:t>
      </w:r>
    </w:p>
    <w:p w14:paraId="1A82DCBF" w14:textId="77777777" w:rsidR="007102DB" w:rsidRPr="00093290" w:rsidRDefault="00EF302B">
      <w:pPr>
        <w:pStyle w:val="infoblue0"/>
        <w:rPr>
          <w:sz w:val="22"/>
        </w:rPr>
      </w:pPr>
      <w:r w:rsidRPr="00093290">
        <w:rPr>
          <w:sz w:val="22"/>
        </w:rPr>
        <w:t> List any special training project team members will require, with target dates for when this training should be completed.</w:t>
      </w:r>
    </w:p>
    <w:p w14:paraId="295B5677" w14:textId="77777777" w:rsidR="007102DB" w:rsidRPr="00093290" w:rsidRDefault="00EF302B">
      <w:pPr>
        <w:pStyle w:val="infoblue0"/>
        <w:rPr>
          <w:sz w:val="22"/>
        </w:rPr>
      </w:pPr>
      <w:r w:rsidRPr="00093290">
        <w:rPr>
          <w:sz w:val="22"/>
        </w:rPr>
        <w:t> Allocation of costs against the WBS and the Phase Plan.]</w:t>
      </w:r>
    </w:p>
    <w:p w14:paraId="3010ED38" w14:textId="3C6C5F58" w:rsidR="007102DB" w:rsidRPr="00093290" w:rsidRDefault="00EF302B">
      <w:pPr>
        <w:pStyle w:val="Heading2"/>
        <w:rPr>
          <w:sz w:val="22"/>
        </w:rPr>
      </w:pPr>
      <w:bookmarkStart w:id="49" w:name="_Toc447095892"/>
      <w:bookmarkStart w:id="50" w:name="_Toc512930361"/>
      <w:bookmarkStart w:id="51" w:name="_Toc447095893"/>
      <w:bookmarkStart w:id="52" w:name="_Toc512930362"/>
      <w:bookmarkStart w:id="53" w:name="_Toc430447687"/>
      <w:bookmarkStart w:id="54" w:name="_Toc447095894"/>
      <w:bookmarkStart w:id="55" w:name="_Toc512930363"/>
      <w:bookmarkStart w:id="56" w:name="_Toc430447688"/>
      <w:bookmarkStart w:id="57" w:name="_Toc430447689"/>
      <w:bookmarkStart w:id="58" w:name="_Toc447095895"/>
      <w:bookmarkStart w:id="59" w:name="_Toc512930364"/>
      <w:bookmarkStart w:id="60" w:name="_Toc430447690"/>
      <w:bookmarkStart w:id="61" w:name="_Toc447095896"/>
      <w:bookmarkStart w:id="62" w:name="_Toc512930365"/>
      <w:bookmarkStart w:id="63" w:name="_Toc447095897"/>
      <w:bookmarkStart w:id="64" w:name="_Toc512930366"/>
      <w:bookmarkStart w:id="65" w:name="_Toc430447691"/>
      <w:bookmarkStart w:id="66" w:name="_Toc447095898"/>
      <w:bookmarkStart w:id="67" w:name="_Toc512930367"/>
      <w:bookmarkStart w:id="68" w:name="_Toc447095908"/>
      <w:bookmarkStart w:id="69" w:name="_Toc512930368"/>
      <w:bookmarkStart w:id="70" w:name="_Toc513004379"/>
      <w:bookmarkStart w:id="71" w:name="_Toc400083828"/>
      <w:bookmarkEnd w:id="0"/>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093290">
        <w:rPr>
          <w:sz w:val="22"/>
        </w:rPr>
        <w:t>Project Monitoring and Control</w:t>
      </w:r>
      <w:bookmarkEnd w:id="70"/>
      <w:bookmarkEnd w:id="71"/>
    </w:p>
    <w:p w14:paraId="14695CF5" w14:textId="77777777" w:rsidR="007102DB" w:rsidRPr="00093290" w:rsidRDefault="00EF302B">
      <w:pPr>
        <w:pStyle w:val="infoblue0"/>
        <w:rPr>
          <w:sz w:val="22"/>
        </w:rPr>
      </w:pPr>
      <w:bookmarkStart w:id="72" w:name="_Toc447095909"/>
      <w:r w:rsidRPr="00093290">
        <w:rPr>
          <w:sz w:val="22"/>
        </w:rPr>
        <w:t> [The following is a checklist of items to consider:</w:t>
      </w:r>
    </w:p>
    <w:p w14:paraId="291FCDCA" w14:textId="77777777" w:rsidR="007102DB" w:rsidRPr="00093290" w:rsidRDefault="00EF302B" w:rsidP="00B04AC5">
      <w:pPr>
        <w:pStyle w:val="infoblue0"/>
        <w:numPr>
          <w:ilvl w:val="0"/>
          <w:numId w:val="3"/>
        </w:numPr>
        <w:rPr>
          <w:sz w:val="22"/>
        </w:rPr>
      </w:pPr>
      <w:r w:rsidRPr="00093290">
        <w:rPr>
          <w:sz w:val="22"/>
        </w:rPr>
        <w:lastRenderedPageBreak/>
        <w:t>Requirements Management : Specify the information and control mechanisms which will be collected and used for measuring, reporting, and controlling changes to the product requirements.</w:t>
      </w:r>
    </w:p>
    <w:p w14:paraId="44268D5B" w14:textId="77777777" w:rsidR="007102DB" w:rsidRPr="00093290" w:rsidRDefault="00EF302B" w:rsidP="00B04AC5">
      <w:pPr>
        <w:pStyle w:val="infoblue0"/>
        <w:numPr>
          <w:ilvl w:val="0"/>
          <w:numId w:val="3"/>
        </w:numPr>
        <w:rPr>
          <w:sz w:val="22"/>
        </w:rPr>
      </w:pPr>
      <w:r w:rsidRPr="00093290">
        <w:rPr>
          <w:sz w:val="22"/>
        </w:rPr>
        <w:t xml:space="preserve">Schedule and Budget Control:Describe the approach to be taken to monitor spending against the project budget and progress against the planned schedule. Describe how to take corrective action when required. </w:t>
      </w:r>
    </w:p>
    <w:p w14:paraId="1609C722" w14:textId="77777777" w:rsidR="007102DB" w:rsidRPr="00093290" w:rsidRDefault="00EF302B" w:rsidP="00B04AC5">
      <w:pPr>
        <w:pStyle w:val="infoblue0"/>
        <w:numPr>
          <w:ilvl w:val="0"/>
          <w:numId w:val="3"/>
        </w:numPr>
        <w:rPr>
          <w:sz w:val="22"/>
        </w:rPr>
      </w:pPr>
      <w:r w:rsidRPr="00093290">
        <w:rPr>
          <w:sz w:val="22"/>
        </w:rPr>
        <w:t>Quality Control:Describe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14:paraId="10292C7C" w14:textId="77777777" w:rsidR="007102DB" w:rsidRPr="00093290" w:rsidRDefault="00EF302B" w:rsidP="00B04AC5">
      <w:pPr>
        <w:pStyle w:val="infoblue0"/>
        <w:numPr>
          <w:ilvl w:val="0"/>
          <w:numId w:val="3"/>
        </w:numPr>
        <w:rPr>
          <w:sz w:val="22"/>
        </w:rPr>
      </w:pPr>
      <w:r w:rsidRPr="00093290">
        <w:rPr>
          <w:sz w:val="22"/>
        </w:rPr>
        <w:t>Reporting and Measurement: Describe internal and external reports to be generated, and the frequency and distribution of publication. Specify which metrics should be collected and why.</w:t>
      </w:r>
    </w:p>
    <w:p w14:paraId="169C4F51" w14:textId="77777777" w:rsidR="007102DB" w:rsidRPr="00093290" w:rsidRDefault="00EF302B" w:rsidP="00B04AC5">
      <w:pPr>
        <w:pStyle w:val="infoblue0"/>
        <w:numPr>
          <w:ilvl w:val="0"/>
          <w:numId w:val="3"/>
        </w:numPr>
        <w:rPr>
          <w:sz w:val="22"/>
        </w:rPr>
      </w:pPr>
      <w:r w:rsidRPr="00093290">
        <w:rPr>
          <w:sz w:val="22"/>
        </w:rPr>
        <w:t>Risk Management: Describe the approach that will be used to identify, analyze, prioritize, monitor and mitigate risks. Include a list of risks and their current status.</w:t>
      </w:r>
    </w:p>
    <w:p w14:paraId="059B87BC" w14:textId="77777777" w:rsidR="007102DB" w:rsidRPr="00093290" w:rsidRDefault="00EF302B" w:rsidP="00B04AC5">
      <w:pPr>
        <w:pStyle w:val="infoblue0"/>
        <w:numPr>
          <w:ilvl w:val="0"/>
          <w:numId w:val="3"/>
        </w:numPr>
        <w:rPr>
          <w:sz w:val="22"/>
        </w:rPr>
      </w:pPr>
      <w:r w:rsidRPr="00093290">
        <w:rPr>
          <w:sz w:val="22"/>
        </w:rPr>
        <w:t>Project Close-out: Describe the activities for the orderly completion of the project, including staff reassignment, archiving of project materials, post-mortem debriefings and reports, and so forth.</w:t>
      </w:r>
    </w:p>
    <w:p w14:paraId="3AB2D857" w14:textId="77777777" w:rsidR="007102DB" w:rsidRPr="00093290" w:rsidRDefault="00EF302B" w:rsidP="00B04AC5">
      <w:pPr>
        <w:pStyle w:val="infoblue0"/>
        <w:numPr>
          <w:ilvl w:val="0"/>
          <w:numId w:val="3"/>
        </w:numPr>
        <w:rPr>
          <w:sz w:val="22"/>
        </w:rPr>
      </w:pPr>
      <w:r w:rsidRPr="00093290">
        <w:rPr>
          <w:sz w:val="22"/>
        </w:rP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7A225F6A" w14:textId="77777777" w:rsidR="007102DB" w:rsidRPr="00093290" w:rsidRDefault="00EF302B" w:rsidP="00B04AC5">
      <w:pPr>
        <w:pStyle w:val="infoblue0"/>
        <w:numPr>
          <w:ilvl w:val="0"/>
          <w:numId w:val="3"/>
        </w:numPr>
        <w:rPr>
          <w:sz w:val="22"/>
        </w:rPr>
      </w:pPr>
      <w:r w:rsidRPr="00093290">
        <w:rPr>
          <w:sz w:val="22"/>
        </w:rPr>
        <w:t xml:space="preserve">Problem Resolution: Describe the approach to be taken to resolve disagreements with the customer, including how to handle schedule slips, scope, and contractual disagreements. </w:t>
      </w:r>
    </w:p>
    <w:p w14:paraId="13B34F3C" w14:textId="77777777" w:rsidR="007102DB" w:rsidRPr="00093290" w:rsidRDefault="00EF302B" w:rsidP="00B04AC5">
      <w:pPr>
        <w:pStyle w:val="infoblue0"/>
        <w:numPr>
          <w:ilvl w:val="0"/>
          <w:numId w:val="3"/>
        </w:numPr>
        <w:rPr>
          <w:sz w:val="22"/>
        </w:rPr>
      </w:pPr>
      <w:r w:rsidRPr="00093290">
        <w:rPr>
          <w:sz w:val="22"/>
        </w:rPr>
        <w:t>Subcontractor Management: Describe how subcontractors will be managed.</w:t>
      </w:r>
    </w:p>
    <w:p w14:paraId="60F36FA9" w14:textId="77777777" w:rsidR="007102DB" w:rsidRPr="00093290" w:rsidRDefault="00EF302B" w:rsidP="00B04AC5">
      <w:pPr>
        <w:pStyle w:val="infoblue0"/>
        <w:numPr>
          <w:ilvl w:val="0"/>
          <w:numId w:val="3"/>
        </w:numPr>
        <w:rPr>
          <w:sz w:val="22"/>
        </w:rPr>
      </w:pPr>
      <w:r w:rsidRPr="00093290">
        <w:rPr>
          <w:sz w:val="22"/>
        </w:rPr>
        <w:t>Process Improvement Plan: Describe how the effectiveness of the process will be assessed and improved.</w:t>
      </w:r>
    </w:p>
    <w:p w14:paraId="760F8F71" w14:textId="77777777" w:rsidR="007102DB" w:rsidRDefault="00EF302B">
      <w:pPr>
        <w:pStyle w:val="infoblue0"/>
        <w:rPr>
          <w:sz w:val="22"/>
        </w:rPr>
      </w:pPr>
      <w:r w:rsidRPr="00093290">
        <w:rPr>
          <w:sz w:val="22"/>
        </w:rPr>
        <w:t>The text that follows is provided as an example.]</w:t>
      </w:r>
    </w:p>
    <w:p w14:paraId="1A5EBF00" w14:textId="7D52AE59" w:rsidR="00573C6B" w:rsidRPr="00093290" w:rsidRDefault="00573C6B" w:rsidP="00573C6B">
      <w:pPr>
        <w:pStyle w:val="BodyText"/>
        <w:rPr>
          <w:rStyle w:val="Strong"/>
          <w:sz w:val="22"/>
        </w:rPr>
      </w:pPr>
      <w:r>
        <w:rPr>
          <w:rStyle w:val="Strong"/>
          <w:sz w:val="22"/>
        </w:rPr>
        <w:t>Project</w:t>
      </w:r>
      <w:r w:rsidRPr="00093290">
        <w:rPr>
          <w:rStyle w:val="Strong"/>
          <w:sz w:val="22"/>
        </w:rPr>
        <w:t xml:space="preserve"> Management</w:t>
      </w:r>
    </w:p>
    <w:p w14:paraId="7CCE88B0" w14:textId="6D5DC7A6" w:rsidR="00573C6B" w:rsidRDefault="00573C6B">
      <w:pPr>
        <w:pStyle w:val="infoblue0"/>
        <w:rPr>
          <w:i w:val="0"/>
          <w:color w:val="auto"/>
          <w:sz w:val="22"/>
        </w:rPr>
      </w:pPr>
      <w:r>
        <w:rPr>
          <w:i w:val="0"/>
          <w:color w:val="auto"/>
          <w:sz w:val="22"/>
        </w:rPr>
        <w:t>In order for successful completion of the project, it must be monitored closely and every step be documented.</w:t>
      </w:r>
      <w:bookmarkStart w:id="73" w:name="_GoBack"/>
      <w:bookmarkEnd w:id="73"/>
    </w:p>
    <w:p w14:paraId="70037DA6" w14:textId="77777777" w:rsidR="00573C6B" w:rsidRDefault="00573C6B">
      <w:pPr>
        <w:pStyle w:val="infoblue0"/>
        <w:rPr>
          <w:i w:val="0"/>
          <w:color w:val="auto"/>
          <w:sz w:val="22"/>
        </w:rPr>
      </w:pPr>
    </w:p>
    <w:p w14:paraId="689D278F" w14:textId="77777777" w:rsidR="00573C6B" w:rsidRPr="00573C6B" w:rsidRDefault="00573C6B">
      <w:pPr>
        <w:pStyle w:val="infoblue0"/>
        <w:rPr>
          <w:i w:val="0"/>
          <w:color w:val="auto"/>
          <w:sz w:val="22"/>
        </w:rPr>
      </w:pPr>
    </w:p>
    <w:p w14:paraId="4DFED537" w14:textId="77777777" w:rsidR="007102DB" w:rsidRPr="00093290" w:rsidRDefault="00EF302B">
      <w:pPr>
        <w:pStyle w:val="BodyText"/>
        <w:rPr>
          <w:rStyle w:val="Strong"/>
          <w:sz w:val="22"/>
        </w:rPr>
      </w:pPr>
      <w:r w:rsidRPr="00093290">
        <w:rPr>
          <w:rStyle w:val="Strong"/>
          <w:sz w:val="22"/>
        </w:rPr>
        <w:t>Requirements Management</w:t>
      </w:r>
      <w:bookmarkEnd w:id="72"/>
    </w:p>
    <w:p w14:paraId="44467FDD" w14:textId="518729A9" w:rsidR="007102DB" w:rsidRPr="00093290" w:rsidRDefault="00930B64">
      <w:pPr>
        <w:pStyle w:val="BodyText"/>
        <w:rPr>
          <w:sz w:val="22"/>
        </w:rPr>
      </w:pPr>
      <w:bookmarkStart w:id="74" w:name="_Toc447095910"/>
      <w:r>
        <w:rPr>
          <w:sz w:val="22"/>
        </w:rPr>
        <w:t>The Requirements Document serves as the central repository for all requirements gathered. Any changes to be made to these requirements will be recorded within this document.</w:t>
      </w:r>
    </w:p>
    <w:p w14:paraId="5FA415CD" w14:textId="77777777" w:rsidR="007102DB" w:rsidRPr="00093290" w:rsidRDefault="00EF302B">
      <w:pPr>
        <w:pStyle w:val="BodyText"/>
        <w:rPr>
          <w:rStyle w:val="Strong"/>
          <w:sz w:val="22"/>
        </w:rPr>
      </w:pPr>
      <w:r w:rsidRPr="00093290">
        <w:rPr>
          <w:rStyle w:val="Strong"/>
          <w:sz w:val="22"/>
        </w:rPr>
        <w:t>Schedule and Budget Control</w:t>
      </w:r>
      <w:bookmarkEnd w:id="74"/>
    </w:p>
    <w:p w14:paraId="34E5557B" w14:textId="77777777" w:rsidR="007102DB" w:rsidRPr="00093290" w:rsidRDefault="00EF302B">
      <w:pPr>
        <w:pStyle w:val="BodyText"/>
        <w:rPr>
          <w:sz w:val="22"/>
        </w:rPr>
      </w:pPr>
      <w:bookmarkStart w:id="75" w:name="_Toc447095911"/>
      <w:r w:rsidRPr="00093290">
        <w:rPr>
          <w:sz w:val="22"/>
        </w:rPr>
        <w:lastRenderedPageBreak/>
        <w:t>Expenses are monitored by the project manager, and reported and assessed monthly. (See Reporting and Measurement below).</w:t>
      </w:r>
    </w:p>
    <w:p w14:paraId="5D0D1AC3" w14:textId="77777777" w:rsidR="007102DB" w:rsidRPr="00093290" w:rsidRDefault="00EF302B">
      <w:pPr>
        <w:pStyle w:val="BodyText"/>
        <w:rPr>
          <w:sz w:val="22"/>
        </w:rPr>
      </w:pPr>
      <w:r w:rsidRPr="00093290">
        <w:rPr>
          <w:sz w:val="22"/>
        </w:rPr>
        <w:t>The project manager maintains a schedule showing the expected date of each milestone. The line items in the schedule include work packages assigned to individuals. Each individual who is assigned a work package provides %completion information to the project manager on a weekly basis. Changes in the schedule will be escalated to the project sponsors, who will then decide whether to alter scope in order to preserve target completion dates.</w:t>
      </w:r>
    </w:p>
    <w:p w14:paraId="5AC884D4" w14:textId="77777777" w:rsidR="007102DB" w:rsidRPr="00093290" w:rsidRDefault="00EF302B">
      <w:pPr>
        <w:pStyle w:val="BodyText"/>
        <w:rPr>
          <w:rStyle w:val="Strong"/>
          <w:sz w:val="22"/>
        </w:rPr>
      </w:pPr>
      <w:bookmarkStart w:id="76" w:name="_Toc447095912"/>
      <w:bookmarkEnd w:id="75"/>
      <w:r w:rsidRPr="00093290">
        <w:rPr>
          <w:rStyle w:val="Strong"/>
          <w:sz w:val="22"/>
        </w:rPr>
        <w:t>Quality Control</w:t>
      </w:r>
      <w:bookmarkEnd w:id="76"/>
    </w:p>
    <w:p w14:paraId="599C989F" w14:textId="77777777" w:rsidR="007102DB" w:rsidRPr="00093290" w:rsidRDefault="00EF302B">
      <w:pPr>
        <w:pStyle w:val="BodyText"/>
        <w:rPr>
          <w:sz w:val="22"/>
        </w:rPr>
      </w:pPr>
      <w:bookmarkStart w:id="77" w:name="_Toc447095913"/>
      <w:r w:rsidRPr="00093290">
        <w:rPr>
          <w:sz w:val="22"/>
        </w:rPr>
        <w:t>Defects will be recorded and tracked as Change Requests, and defect metrics will be gathered (see Reporting and Measurement below).</w:t>
      </w:r>
    </w:p>
    <w:p w14:paraId="67980345" w14:textId="77777777" w:rsidR="007102DB" w:rsidRPr="00093290" w:rsidRDefault="00EF302B">
      <w:pPr>
        <w:pStyle w:val="BodyText"/>
        <w:rPr>
          <w:sz w:val="22"/>
        </w:rPr>
      </w:pPr>
      <w:r w:rsidRPr="00093290">
        <w:rPr>
          <w:sz w:val="22"/>
        </w:rPr>
        <w:t xml:space="preserve"> All deliverables are required to go through the appropriate review process, as described in the Development Case. The review is required to ensure that each deliverable is of acceptable quality, using guidelines described in the RUP for Small Projects review guidelines and checklists.</w:t>
      </w:r>
    </w:p>
    <w:p w14:paraId="4DC26367" w14:textId="77777777" w:rsidR="007102DB" w:rsidRPr="00093290" w:rsidRDefault="00EF302B">
      <w:pPr>
        <w:pStyle w:val="BodyText"/>
        <w:rPr>
          <w:sz w:val="22"/>
        </w:rPr>
      </w:pPr>
      <w:r w:rsidRPr="00093290">
        <w:rPr>
          <w:sz w:val="22"/>
        </w:rPr>
        <w:t>Any defects found during review which are not corrected prior to releasing for integration must be captured as Change Requests so that they are not forgotten.</w:t>
      </w:r>
    </w:p>
    <w:p w14:paraId="356C517E" w14:textId="77777777" w:rsidR="007102DB" w:rsidRPr="00093290" w:rsidRDefault="00EF302B">
      <w:pPr>
        <w:pStyle w:val="BodyText"/>
        <w:rPr>
          <w:rStyle w:val="Strong"/>
          <w:sz w:val="22"/>
        </w:rPr>
      </w:pPr>
      <w:r w:rsidRPr="00093290">
        <w:rPr>
          <w:rStyle w:val="Strong"/>
          <w:sz w:val="22"/>
        </w:rPr>
        <w:t xml:space="preserve">Reporting </w:t>
      </w:r>
      <w:bookmarkEnd w:id="77"/>
      <w:r w:rsidRPr="00093290">
        <w:rPr>
          <w:rStyle w:val="Strong"/>
          <w:sz w:val="22"/>
        </w:rPr>
        <w:t>and Measurement</w:t>
      </w:r>
    </w:p>
    <w:p w14:paraId="177F17E8" w14:textId="77777777" w:rsidR="007102DB" w:rsidRPr="00093290" w:rsidRDefault="00EF302B">
      <w:pPr>
        <w:pStyle w:val="BodyText"/>
        <w:rPr>
          <w:sz w:val="22"/>
        </w:rPr>
      </w:pPr>
      <w:bookmarkStart w:id="78" w:name="_Toc447095914"/>
      <w:r w:rsidRPr="00093290">
        <w:rPr>
          <w:sz w:val="22"/>
        </w:rPr>
        <w:t>Updated cost and schedule estimates, and metrics summary reports, will be generated at the end of each iteration.</w:t>
      </w:r>
    </w:p>
    <w:bookmarkEnd w:id="78"/>
    <w:p w14:paraId="01C4DD8D" w14:textId="6C693787" w:rsidR="007102DB" w:rsidRPr="00093290" w:rsidRDefault="00EF302B">
      <w:pPr>
        <w:pStyle w:val="BodyText"/>
        <w:rPr>
          <w:sz w:val="22"/>
        </w:rPr>
      </w:pPr>
      <w:r w:rsidRPr="00093290">
        <w:rPr>
          <w:sz w:val="22"/>
        </w:rPr>
        <w:t xml:space="preserve">The Minimal Set of Metrics, as described in the RUP </w:t>
      </w:r>
      <w:hyperlink r:id="rId10" w:history="1">
        <w:r w:rsidRPr="00093290">
          <w:rPr>
            <w:rStyle w:val="Hyperlink"/>
            <w:sz w:val="22"/>
          </w:rPr>
          <w:t>Guidelines: Metrics</w:t>
        </w:r>
      </w:hyperlink>
      <w:r w:rsidRPr="00093290">
        <w:rPr>
          <w:sz w:val="22"/>
        </w:rPr>
        <w:t>, will be gathered on a weekly basis.  These include:</w:t>
      </w:r>
    </w:p>
    <w:p w14:paraId="78741B86" w14:textId="77777777" w:rsidR="007102DB" w:rsidRPr="00093290" w:rsidRDefault="00EF302B">
      <w:pPr>
        <w:pStyle w:val="BodyText"/>
        <w:rPr>
          <w:sz w:val="22"/>
        </w:rPr>
      </w:pPr>
      <w:r w:rsidRPr="00093290">
        <w:rPr>
          <w:sz w:val="22"/>
        </w:rPr>
        <w:t xml:space="preserve">Earned value for completed tasks. This is used to re-estimate the schedule and budget for the remainder of the project, and/or to identify need for scope changes. </w:t>
      </w:r>
    </w:p>
    <w:p w14:paraId="1950D174" w14:textId="77777777" w:rsidR="007102DB" w:rsidRPr="00093290" w:rsidRDefault="00EF302B">
      <w:pPr>
        <w:pStyle w:val="BodyText"/>
        <w:rPr>
          <w:sz w:val="22"/>
        </w:rPr>
      </w:pPr>
      <w:r w:rsidRPr="00093290">
        <w:rPr>
          <w:sz w:val="22"/>
        </w:rPr>
        <w:t xml:space="preserve">Total defects open and closed – shown as a trend graph. This is used to help estimate the effort remaining to correct defects. </w:t>
      </w:r>
    </w:p>
    <w:p w14:paraId="4C801D97" w14:textId="77777777" w:rsidR="007102DB" w:rsidRPr="00093290" w:rsidRDefault="00EF302B">
      <w:pPr>
        <w:pStyle w:val="BodyText"/>
        <w:rPr>
          <w:sz w:val="22"/>
        </w:rPr>
      </w:pPr>
      <w:r w:rsidRPr="00093290">
        <w:rPr>
          <w:sz w:val="22"/>
        </w:rPr>
        <w:t>Acceptance test cases passing – shown as a trend graph. This is used to demonstrate progress to stakeholders.</w:t>
      </w:r>
    </w:p>
    <w:p w14:paraId="69FC0A83" w14:textId="77777777" w:rsidR="007102DB" w:rsidRPr="00093290" w:rsidRDefault="00EF302B">
      <w:pPr>
        <w:pStyle w:val="BodyText"/>
        <w:rPr>
          <w:sz w:val="22"/>
        </w:rPr>
      </w:pPr>
      <w:r w:rsidRPr="00093290">
        <w:rPr>
          <w:sz w:val="22"/>
        </w:rPr>
        <w:t>In addition, overall costs will be monitored against the project budget.</w:t>
      </w:r>
    </w:p>
    <w:p w14:paraId="052C2992" w14:textId="77777777" w:rsidR="007102DB" w:rsidRPr="00093290" w:rsidRDefault="00EF302B">
      <w:pPr>
        <w:pStyle w:val="BodyText"/>
        <w:rPr>
          <w:rStyle w:val="Strong"/>
          <w:sz w:val="22"/>
        </w:rPr>
      </w:pPr>
      <w:bookmarkStart w:id="79" w:name="_Toc447095915"/>
      <w:r w:rsidRPr="00093290">
        <w:rPr>
          <w:rStyle w:val="Strong"/>
          <w:sz w:val="22"/>
        </w:rPr>
        <w:t xml:space="preserve">Risk Management </w:t>
      </w:r>
      <w:bookmarkEnd w:id="79"/>
    </w:p>
    <w:p w14:paraId="0A4381B0" w14:textId="77777777" w:rsidR="007102DB" w:rsidRPr="00093290" w:rsidRDefault="00EF302B">
      <w:pPr>
        <w:pStyle w:val="BodyText"/>
        <w:rPr>
          <w:sz w:val="22"/>
        </w:rPr>
      </w:pPr>
      <w:bookmarkStart w:id="80" w:name="_Toc447095916"/>
      <w:r w:rsidRPr="00093290">
        <w:rPr>
          <w:sz w:val="22"/>
        </w:rP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336"/>
        <w:gridCol w:w="3904"/>
        <w:gridCol w:w="4104"/>
      </w:tblGrid>
      <w:tr w:rsidR="007102DB" w:rsidRPr="00093290" w14:paraId="4C4A52AF"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D2E087" w14:textId="77777777" w:rsidR="007102DB" w:rsidRPr="00093290" w:rsidRDefault="00EF302B">
            <w:pPr>
              <w:rPr>
                <w:sz w:val="18"/>
                <w:szCs w:val="24"/>
              </w:rPr>
            </w:pPr>
            <w:r w:rsidRPr="00093290">
              <w:rPr>
                <w:rStyle w:val="Strong"/>
                <w:rFonts w:ascii="Arial" w:hAnsi="Arial" w:cs="Arial"/>
                <w:sz w:val="18"/>
              </w:rPr>
              <w:t>Risk Ranking (High, Medium, Low)</w:t>
            </w:r>
          </w:p>
        </w:tc>
        <w:tc>
          <w:tcPr>
            <w:tcW w:w="2073" w:type="pct"/>
            <w:tcBorders>
              <w:top w:val="outset" w:sz="6" w:space="0" w:color="auto"/>
              <w:left w:val="outset" w:sz="6" w:space="0" w:color="auto"/>
              <w:bottom w:val="outset" w:sz="6" w:space="0" w:color="auto"/>
              <w:right w:val="outset" w:sz="6" w:space="0" w:color="auto"/>
            </w:tcBorders>
          </w:tcPr>
          <w:p w14:paraId="66FC7F98" w14:textId="77777777" w:rsidR="007102DB" w:rsidRPr="00093290" w:rsidRDefault="00EF302B">
            <w:pPr>
              <w:rPr>
                <w:sz w:val="18"/>
                <w:szCs w:val="24"/>
              </w:rPr>
            </w:pPr>
            <w:r w:rsidRPr="00093290">
              <w:rPr>
                <w:rFonts w:ascii="Arial" w:hAnsi="Arial" w:cs="Arial"/>
                <w:b/>
                <w:bCs/>
                <w:sz w:val="18"/>
              </w:rPr>
              <w:t>Risk Description and Impact</w:t>
            </w:r>
          </w:p>
        </w:tc>
        <w:tc>
          <w:tcPr>
            <w:tcW w:w="2172" w:type="pct"/>
            <w:tcBorders>
              <w:top w:val="outset" w:sz="6" w:space="0" w:color="auto"/>
              <w:left w:val="outset" w:sz="6" w:space="0" w:color="auto"/>
              <w:bottom w:val="outset" w:sz="6" w:space="0" w:color="auto"/>
              <w:right w:val="outset" w:sz="6" w:space="0" w:color="auto"/>
            </w:tcBorders>
          </w:tcPr>
          <w:p w14:paraId="7FB7E147" w14:textId="77777777" w:rsidR="007102DB" w:rsidRPr="00093290" w:rsidRDefault="00EF302B">
            <w:pPr>
              <w:rPr>
                <w:sz w:val="18"/>
                <w:szCs w:val="24"/>
              </w:rPr>
            </w:pPr>
            <w:r w:rsidRPr="00093290">
              <w:rPr>
                <w:rFonts w:ascii="Arial" w:hAnsi="Arial" w:cs="Arial"/>
                <w:b/>
                <w:bCs/>
                <w:sz w:val="18"/>
              </w:rPr>
              <w:t>Mitigation Strategy and/or Contingency Plan</w:t>
            </w:r>
          </w:p>
        </w:tc>
      </w:tr>
      <w:tr w:rsidR="007102DB" w:rsidRPr="00093290" w14:paraId="6B736867" w14:textId="77777777">
        <w:trPr>
          <w:tblCellSpacing w:w="15" w:type="dxa"/>
          <w:jc w:val="center"/>
        </w:trPr>
        <w:tc>
          <w:tcPr>
            <w:tcW w:w="691" w:type="pct"/>
            <w:tcBorders>
              <w:top w:val="outset" w:sz="6" w:space="0" w:color="auto"/>
              <w:left w:val="outset" w:sz="6" w:space="0" w:color="auto"/>
              <w:bottom w:val="outset" w:sz="6" w:space="0" w:color="auto"/>
              <w:right w:val="outset" w:sz="6" w:space="0" w:color="auto"/>
            </w:tcBorders>
          </w:tcPr>
          <w:p w14:paraId="5A52E102" w14:textId="77777777" w:rsidR="007102DB" w:rsidRPr="00093290" w:rsidRDefault="007102DB">
            <w:pPr>
              <w:rPr>
                <w:sz w:val="18"/>
                <w:szCs w:val="24"/>
              </w:rPr>
            </w:pPr>
          </w:p>
        </w:tc>
        <w:tc>
          <w:tcPr>
            <w:tcW w:w="2073" w:type="pct"/>
            <w:tcBorders>
              <w:top w:val="outset" w:sz="6" w:space="0" w:color="auto"/>
              <w:left w:val="outset" w:sz="6" w:space="0" w:color="auto"/>
              <w:bottom w:val="outset" w:sz="6" w:space="0" w:color="auto"/>
              <w:right w:val="outset" w:sz="6" w:space="0" w:color="auto"/>
            </w:tcBorders>
          </w:tcPr>
          <w:p w14:paraId="388EF6F9" w14:textId="77777777" w:rsidR="007102DB" w:rsidRPr="00093290" w:rsidRDefault="007102DB">
            <w:pPr>
              <w:rPr>
                <w:sz w:val="18"/>
                <w:szCs w:val="24"/>
              </w:rPr>
            </w:pPr>
          </w:p>
        </w:tc>
        <w:tc>
          <w:tcPr>
            <w:tcW w:w="2172" w:type="pct"/>
            <w:tcBorders>
              <w:top w:val="outset" w:sz="6" w:space="0" w:color="auto"/>
              <w:left w:val="outset" w:sz="6" w:space="0" w:color="auto"/>
              <w:bottom w:val="outset" w:sz="6" w:space="0" w:color="auto"/>
              <w:right w:val="outset" w:sz="6" w:space="0" w:color="auto"/>
            </w:tcBorders>
          </w:tcPr>
          <w:p w14:paraId="5FA581DA" w14:textId="77777777" w:rsidR="007102DB" w:rsidRPr="00093290" w:rsidRDefault="007102DB">
            <w:pPr>
              <w:rPr>
                <w:sz w:val="18"/>
                <w:szCs w:val="24"/>
              </w:rPr>
            </w:pPr>
          </w:p>
        </w:tc>
      </w:tr>
    </w:tbl>
    <w:p w14:paraId="457919F3" w14:textId="77777777" w:rsidR="007102DB" w:rsidRPr="00093290" w:rsidRDefault="007102DB">
      <w:pPr>
        <w:pStyle w:val="BodyText"/>
        <w:rPr>
          <w:sz w:val="28"/>
          <w:szCs w:val="24"/>
        </w:rPr>
      </w:pPr>
    </w:p>
    <w:p w14:paraId="51E553B9" w14:textId="77777777" w:rsidR="007102DB" w:rsidRPr="00093290" w:rsidRDefault="00EF302B">
      <w:pPr>
        <w:pStyle w:val="BodyText"/>
        <w:rPr>
          <w:rStyle w:val="Strong"/>
          <w:sz w:val="22"/>
        </w:rPr>
      </w:pPr>
      <w:r w:rsidRPr="00093290">
        <w:rPr>
          <w:rStyle w:val="Strong"/>
          <w:sz w:val="22"/>
        </w:rPr>
        <w:t>Configuration Management</w:t>
      </w:r>
    </w:p>
    <w:p w14:paraId="65C9AEE1" w14:textId="77777777" w:rsidR="007102DB" w:rsidRPr="00093290" w:rsidRDefault="00EF302B">
      <w:pPr>
        <w:pStyle w:val="BodyText"/>
        <w:rPr>
          <w:sz w:val="22"/>
          <w:szCs w:val="24"/>
        </w:rPr>
      </w:pPr>
      <w:r w:rsidRPr="00093290">
        <w:rPr>
          <w:sz w:val="22"/>
        </w:rPr>
        <w:t xml:space="preserve">Appropriate tools will be selected which provide a database of Change Requests and a controlled versioned repository of project artifacts. </w:t>
      </w:r>
    </w:p>
    <w:p w14:paraId="0546E34E" w14:textId="77777777" w:rsidR="007102DB" w:rsidRPr="00093290" w:rsidRDefault="00EF302B">
      <w:pPr>
        <w:pStyle w:val="BodyText"/>
        <w:rPr>
          <w:sz w:val="22"/>
          <w:szCs w:val="24"/>
        </w:rPr>
      </w:pPr>
      <w:r w:rsidRPr="00093290">
        <w:rPr>
          <w:sz w:val="22"/>
          <w:szCs w:val="24"/>
        </w:rPr>
        <w:lastRenderedPageBreak/>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B8ADA97" w14:textId="77777777" w:rsidR="007102DB" w:rsidRPr="00093290" w:rsidRDefault="00EF302B">
      <w:pPr>
        <w:pStyle w:val="BodyText"/>
        <w:rPr>
          <w:sz w:val="22"/>
          <w:szCs w:val="24"/>
        </w:rPr>
      </w:pPr>
      <w:r w:rsidRPr="00093290">
        <w:rPr>
          <w:sz w:val="22"/>
          <w:szCs w:val="24"/>
        </w:rPr>
        <w:t xml:space="preserve">The Change Requests are reviewed and approved by one member of the project, the Change Control Manager role. </w:t>
      </w:r>
    </w:p>
    <w:p w14:paraId="68F08F9F" w14:textId="77777777" w:rsidR="007102DB" w:rsidRPr="00093290" w:rsidRDefault="00EF302B">
      <w:pPr>
        <w:pStyle w:val="BodyText"/>
        <w:rPr>
          <w:sz w:val="22"/>
        </w:rPr>
      </w:pPr>
      <w:r w:rsidRPr="00093290">
        <w:rPr>
          <w:sz w:val="22"/>
          <w:szCs w:val="24"/>
        </w:rPr>
        <w:t xml:space="preserve">Full backups are performed monthly and incrementals are performed nightly. </w:t>
      </w:r>
      <w:bookmarkEnd w:id="80"/>
    </w:p>
    <w:p w14:paraId="6FC2AC83" w14:textId="77777777" w:rsidR="007102DB" w:rsidRPr="00093290" w:rsidRDefault="00EF302B">
      <w:pPr>
        <w:pStyle w:val="Heading1"/>
        <w:rPr>
          <w:sz w:val="28"/>
        </w:rPr>
      </w:pPr>
      <w:bookmarkStart w:id="81" w:name="_Toc447095917"/>
      <w:bookmarkStart w:id="82" w:name="_Toc512930369"/>
      <w:bookmarkStart w:id="83" w:name="_Toc447095932"/>
      <w:bookmarkStart w:id="84" w:name="_Toc512930370"/>
      <w:bookmarkStart w:id="85" w:name="_Toc513004381"/>
      <w:bookmarkStart w:id="86" w:name="_Toc400083829"/>
      <w:bookmarkEnd w:id="81"/>
      <w:bookmarkEnd w:id="82"/>
      <w:bookmarkEnd w:id="83"/>
      <w:bookmarkEnd w:id="84"/>
      <w:r w:rsidRPr="00093290">
        <w:rPr>
          <w:sz w:val="28"/>
        </w:rPr>
        <w:t>Annexes</w:t>
      </w:r>
      <w:bookmarkEnd w:id="85"/>
      <w:bookmarkEnd w:id="86"/>
    </w:p>
    <w:p w14:paraId="1A61110F" w14:textId="77777777" w:rsidR="007102DB" w:rsidRPr="00093290" w:rsidRDefault="00EF302B">
      <w:pPr>
        <w:pStyle w:val="infoblue0"/>
        <w:rPr>
          <w:sz w:val="22"/>
        </w:rPr>
      </w:pPr>
      <w:r w:rsidRPr="00093290">
        <w:rPr>
          <w:sz w:val="22"/>
        </w:rPr>
        <w:t xml:space="preserve">[Additional material of use to the reader of the </w:t>
      </w:r>
      <w:r w:rsidRPr="00093290">
        <w:rPr>
          <w:b/>
          <w:bCs/>
          <w:sz w:val="22"/>
        </w:rPr>
        <w:t>Software Development Plan</w:t>
      </w:r>
      <w:r w:rsidRPr="00093290">
        <w:rPr>
          <w:sz w:val="22"/>
        </w:rPr>
        <w:t>. Reference or include any project technical standards and plans which apply to this project. This typically includes the Development Case, plans for infrastructure, and product acceptance. It also typically includes Programming Guidelines, Design Guidelines, and other process guidelines. The text that follows is provided as an example.]</w:t>
      </w:r>
    </w:p>
    <w:p w14:paraId="18D81C7B" w14:textId="77777777" w:rsidR="007102DB" w:rsidRPr="00093290" w:rsidRDefault="00EF302B">
      <w:pPr>
        <w:pStyle w:val="BodyText"/>
        <w:rPr>
          <w:sz w:val="22"/>
        </w:rPr>
      </w:pPr>
      <w:r w:rsidRPr="00093290">
        <w:rPr>
          <w:sz w:val="22"/>
        </w:rPr>
        <w:t>The project will follow the RUP for Small Projects process, as tailored by the project Development Case.</w:t>
      </w:r>
    </w:p>
    <w:p w14:paraId="35C95EB8" w14:textId="77777777" w:rsidR="007102DB" w:rsidRPr="00093290" w:rsidRDefault="00EF302B">
      <w:pPr>
        <w:pStyle w:val="BodyText"/>
        <w:rPr>
          <w:sz w:val="22"/>
        </w:rPr>
      </w:pPr>
      <w:r w:rsidRPr="00093290">
        <w:rPr>
          <w:sz w:val="22"/>
        </w:rPr>
        <w:t>Other applicable process plans are listed in the references section, including Programming Guidelines.</w:t>
      </w:r>
    </w:p>
    <w:p w14:paraId="09438FFD" w14:textId="77777777" w:rsidR="009D1DC8" w:rsidRPr="00093290" w:rsidRDefault="009D1DC8">
      <w:pPr>
        <w:pStyle w:val="BodyText"/>
        <w:rPr>
          <w:sz w:val="22"/>
        </w:rPr>
      </w:pPr>
    </w:p>
    <w:p w14:paraId="7FF799E6" w14:textId="77777777" w:rsidR="00120EBB" w:rsidRPr="00093290" w:rsidRDefault="00120EBB">
      <w:pPr>
        <w:pStyle w:val="BodyText"/>
        <w:rPr>
          <w:sz w:val="22"/>
        </w:rPr>
      </w:pPr>
    </w:p>
    <w:p w14:paraId="727A4646" w14:textId="4559EB7D" w:rsidR="00487CD5" w:rsidRPr="00093290" w:rsidRDefault="00487CD5">
      <w:pPr>
        <w:pStyle w:val="BodyText"/>
        <w:rPr>
          <w:b/>
          <w:color w:val="00B050"/>
          <w:sz w:val="36"/>
        </w:rPr>
      </w:pPr>
    </w:p>
    <w:sectPr w:rsidR="00487CD5" w:rsidRPr="00093290">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46C575" w14:textId="77777777" w:rsidR="00B04AC5" w:rsidRDefault="00B04AC5">
      <w:pPr>
        <w:spacing w:line="240" w:lineRule="auto"/>
      </w:pPr>
      <w:r>
        <w:separator/>
      </w:r>
    </w:p>
  </w:endnote>
  <w:endnote w:type="continuationSeparator" w:id="0">
    <w:p w14:paraId="483DF6DE" w14:textId="77777777" w:rsidR="00B04AC5" w:rsidRDefault="00B04A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7D02F" w14:textId="77777777" w:rsidR="00A967A8" w:rsidRDefault="00A967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AA5EE3" w14:textId="77777777" w:rsidR="00A967A8" w:rsidRDefault="00A967A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967A8" w14:paraId="5B9673C2" w14:textId="77777777">
      <w:tc>
        <w:tcPr>
          <w:tcW w:w="3162" w:type="dxa"/>
          <w:tcBorders>
            <w:top w:val="nil"/>
            <w:left w:val="nil"/>
            <w:bottom w:val="nil"/>
            <w:right w:val="nil"/>
          </w:tcBorders>
        </w:tcPr>
        <w:p w14:paraId="73258DAF" w14:textId="77777777" w:rsidR="00A967A8" w:rsidRDefault="00A967A8">
          <w:pPr>
            <w:ind w:right="360"/>
          </w:pPr>
          <w:r>
            <w:t>Confidential</w:t>
          </w:r>
        </w:p>
      </w:tc>
      <w:tc>
        <w:tcPr>
          <w:tcW w:w="3162" w:type="dxa"/>
          <w:tcBorders>
            <w:top w:val="nil"/>
            <w:left w:val="nil"/>
            <w:bottom w:val="nil"/>
            <w:right w:val="nil"/>
          </w:tcBorders>
        </w:tcPr>
        <w:p w14:paraId="02B95628" w14:textId="2B937E97" w:rsidR="00A967A8" w:rsidRDefault="00A967A8" w:rsidP="00C15E8C">
          <w:pPr>
            <w:jc w:val="center"/>
          </w:pPr>
          <w:r>
            <w:sym w:font="Symbol" w:char="F0D3"/>
          </w:r>
          <w:r w:rsidR="00C15E8C">
            <w:t xml:space="preserve">AKI Bakery Services </w:t>
          </w:r>
          <w:r>
            <w:t xml:space="preserve">, </w:t>
          </w:r>
          <w:r>
            <w:fldChar w:fldCharType="begin"/>
          </w:r>
          <w:r>
            <w:instrText xml:space="preserve"> DATE \@ "yyyy" </w:instrText>
          </w:r>
          <w:r>
            <w:fldChar w:fldCharType="separate"/>
          </w:r>
          <w:r w:rsidR="00D711EB">
            <w:rPr>
              <w:noProof/>
            </w:rPr>
            <w:t>2014</w:t>
          </w:r>
          <w:r>
            <w:fldChar w:fldCharType="end"/>
          </w:r>
        </w:p>
      </w:tc>
      <w:tc>
        <w:tcPr>
          <w:tcW w:w="3162" w:type="dxa"/>
          <w:tcBorders>
            <w:top w:val="nil"/>
            <w:left w:val="nil"/>
            <w:bottom w:val="nil"/>
            <w:right w:val="nil"/>
          </w:tcBorders>
        </w:tcPr>
        <w:p w14:paraId="1B2AFF72" w14:textId="77777777" w:rsidR="00A967A8" w:rsidRDefault="00A967A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73C6B">
            <w:rPr>
              <w:rStyle w:val="PageNumber"/>
              <w:noProof/>
            </w:rPr>
            <w:t>12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73C6B">
            <w:rPr>
              <w:rStyle w:val="PageNumber"/>
              <w:noProof/>
            </w:rPr>
            <w:t>13</w:t>
          </w:r>
          <w:r>
            <w:rPr>
              <w:rStyle w:val="PageNumber"/>
            </w:rPr>
            <w:fldChar w:fldCharType="end"/>
          </w:r>
        </w:p>
      </w:tc>
    </w:tr>
  </w:tbl>
  <w:p w14:paraId="35E3C4ED" w14:textId="77777777" w:rsidR="00A967A8" w:rsidRDefault="00A967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A4FE8A" w14:textId="77777777" w:rsidR="00A967A8" w:rsidRDefault="00A96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E53332" w14:textId="77777777" w:rsidR="00B04AC5" w:rsidRDefault="00B04AC5">
      <w:pPr>
        <w:spacing w:line="240" w:lineRule="auto"/>
      </w:pPr>
      <w:r>
        <w:separator/>
      </w:r>
    </w:p>
  </w:footnote>
  <w:footnote w:type="continuationSeparator" w:id="0">
    <w:p w14:paraId="0CD5754B" w14:textId="77777777" w:rsidR="00B04AC5" w:rsidRDefault="00B04A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EFA64" w14:textId="77777777" w:rsidR="00A967A8" w:rsidRDefault="00A967A8">
    <w:pPr>
      <w:rPr>
        <w:sz w:val="24"/>
      </w:rPr>
    </w:pPr>
  </w:p>
  <w:p w14:paraId="2E78A579" w14:textId="77777777" w:rsidR="00A967A8" w:rsidRDefault="00A967A8">
    <w:pPr>
      <w:pBdr>
        <w:top w:val="single" w:sz="6" w:space="1" w:color="auto"/>
      </w:pBdr>
      <w:rPr>
        <w:sz w:val="24"/>
      </w:rPr>
    </w:pPr>
  </w:p>
  <w:p w14:paraId="6570CFF2" w14:textId="419CA8C7" w:rsidR="00A967A8" w:rsidRDefault="00715D9D">
    <w:pPr>
      <w:pBdr>
        <w:bottom w:val="single" w:sz="6" w:space="1" w:color="auto"/>
      </w:pBdr>
      <w:jc w:val="right"/>
      <w:rPr>
        <w:rFonts w:ascii="Arial" w:hAnsi="Arial"/>
        <w:b/>
        <w:sz w:val="36"/>
      </w:rPr>
    </w:pPr>
    <w:r>
      <w:rPr>
        <w:rFonts w:ascii="Arial" w:hAnsi="Arial"/>
        <w:b/>
        <w:sz w:val="36"/>
      </w:rPr>
      <w:t xml:space="preserve">AKI Bakery Services </w:t>
    </w:r>
  </w:p>
  <w:p w14:paraId="33E67193" w14:textId="77777777" w:rsidR="00A967A8" w:rsidRDefault="00A967A8">
    <w:pPr>
      <w:pBdr>
        <w:bottom w:val="single" w:sz="6" w:space="1" w:color="auto"/>
      </w:pBdr>
      <w:jc w:val="right"/>
      <w:rPr>
        <w:sz w:val="24"/>
      </w:rPr>
    </w:pPr>
  </w:p>
  <w:p w14:paraId="2A9FD524" w14:textId="77777777" w:rsidR="00A967A8" w:rsidRDefault="00A967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967A8" w14:paraId="07109142" w14:textId="77777777" w:rsidTr="00CE2C1A">
      <w:tc>
        <w:tcPr>
          <w:tcW w:w="6379" w:type="dxa"/>
        </w:tcPr>
        <w:p w14:paraId="34B37EBF" w14:textId="7FCB284B" w:rsidR="00A967A8" w:rsidRDefault="00CE2C1A">
          <w:r>
            <w:t>AKI Pro Plus Software Upgrade</w:t>
          </w:r>
        </w:p>
      </w:tc>
      <w:tc>
        <w:tcPr>
          <w:tcW w:w="3179" w:type="dxa"/>
        </w:tcPr>
        <w:p w14:paraId="6512388E" w14:textId="613312EF" w:rsidR="00A967A8" w:rsidRDefault="00CE2C1A" w:rsidP="00CE2C1A">
          <w:pPr>
            <w:tabs>
              <w:tab w:val="left" w:pos="1135"/>
            </w:tabs>
            <w:spacing w:before="40"/>
            <w:ind w:right="68"/>
          </w:pPr>
          <w:r>
            <w:t xml:space="preserve"> Version:          1.0</w:t>
          </w:r>
        </w:p>
      </w:tc>
    </w:tr>
    <w:tr w:rsidR="00A967A8" w14:paraId="21FF6336" w14:textId="77777777" w:rsidTr="00CE2C1A">
      <w:tc>
        <w:tcPr>
          <w:tcW w:w="6379" w:type="dxa"/>
        </w:tcPr>
        <w:p w14:paraId="21A13325" w14:textId="77777777" w:rsidR="00A967A8" w:rsidRDefault="00B04AC5">
          <w:r>
            <w:fldChar w:fldCharType="begin"/>
          </w:r>
          <w:r>
            <w:instrText xml:space="preserve"> TITLE  \* MERGEFORMAT </w:instrText>
          </w:r>
          <w:r>
            <w:fldChar w:fldCharType="separate"/>
          </w:r>
          <w:r w:rsidR="00A967A8">
            <w:t>Software Development Plan (Small Project)</w:t>
          </w:r>
          <w:r>
            <w:fldChar w:fldCharType="end"/>
          </w:r>
        </w:p>
      </w:tc>
      <w:tc>
        <w:tcPr>
          <w:tcW w:w="3179" w:type="dxa"/>
        </w:tcPr>
        <w:p w14:paraId="4033E5B0" w14:textId="2D1EF9A2" w:rsidR="00A967A8" w:rsidRDefault="00A967A8" w:rsidP="00CE2C1A">
          <w:r>
            <w:t xml:space="preserve">  Date: </w:t>
          </w:r>
          <w:r w:rsidR="00CE2C1A">
            <w:t>15/Sep/2014</w:t>
          </w:r>
        </w:p>
      </w:tc>
    </w:tr>
  </w:tbl>
  <w:p w14:paraId="147F2503" w14:textId="77777777" w:rsidR="00A967A8" w:rsidRDefault="00A967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158C7" w14:textId="77777777" w:rsidR="00A967A8" w:rsidRDefault="00A967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6581A3E"/>
    <w:multiLevelType w:val="hybridMultilevel"/>
    <w:tmpl w:val="C9F2E258"/>
    <w:lvl w:ilvl="0" w:tplc="409060EE">
      <w:start w:val="3"/>
      <w:numFmt w:val="bullet"/>
      <w:lvlText w:val="-"/>
      <w:lvlJc w:val="left"/>
      <w:pPr>
        <w:ind w:left="1440" w:hanging="360"/>
      </w:pPr>
      <w:rPr>
        <w:rFonts w:ascii="Calibri" w:eastAsiaTheme="minorHAnsi" w:hAnsi="Calibri" w:cstheme="minorBidi" w:hint="default"/>
      </w:rPr>
    </w:lvl>
    <w:lvl w:ilvl="1" w:tplc="2C090003">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2">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F25237C"/>
    <w:multiLevelType w:val="hybridMultilevel"/>
    <w:tmpl w:val="FA285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2B2375"/>
    <w:multiLevelType w:val="hybridMultilevel"/>
    <w:tmpl w:val="FC96C030"/>
    <w:lvl w:ilvl="0" w:tplc="409060EE">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E844BF"/>
    <w:multiLevelType w:val="multilevel"/>
    <w:tmpl w:val="4F2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101176"/>
    <w:multiLevelType w:val="hybridMultilevel"/>
    <w:tmpl w:val="49940CAC"/>
    <w:lvl w:ilvl="0" w:tplc="2C090003">
      <w:start w:val="1"/>
      <w:numFmt w:val="bullet"/>
      <w:lvlText w:val="o"/>
      <w:lvlJc w:val="left"/>
      <w:pPr>
        <w:ind w:left="720" w:hanging="360"/>
      </w:pPr>
      <w:rPr>
        <w:rFonts w:ascii="Courier New" w:hAnsi="Courier New" w:cs="Courier New"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nsid w:val="47AE1A2C"/>
    <w:multiLevelType w:val="hybridMultilevel"/>
    <w:tmpl w:val="E8C210CE"/>
    <w:lvl w:ilvl="0" w:tplc="ADAAF664">
      <w:start w:val="3"/>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5"/>
  </w:num>
  <w:num w:numId="3">
    <w:abstractNumId w:val="9"/>
  </w:num>
  <w:num w:numId="4">
    <w:abstractNumId w:val="2"/>
  </w:num>
  <w:num w:numId="5">
    <w:abstractNumId w:val="3"/>
  </w:num>
  <w:num w:numId="6">
    <w:abstractNumId w:val="6"/>
  </w:num>
  <w:num w:numId="7">
    <w:abstractNumId w:val="7"/>
  </w:num>
  <w:num w:numId="8">
    <w:abstractNumId w:val="4"/>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DC8"/>
    <w:rsid w:val="000037EC"/>
    <w:rsid w:val="00093290"/>
    <w:rsid w:val="000E2086"/>
    <w:rsid w:val="00120EBB"/>
    <w:rsid w:val="00134A20"/>
    <w:rsid w:val="00150639"/>
    <w:rsid w:val="0015782C"/>
    <w:rsid w:val="00162582"/>
    <w:rsid w:val="001A340C"/>
    <w:rsid w:val="001E15F6"/>
    <w:rsid w:val="001E53C7"/>
    <w:rsid w:val="00213810"/>
    <w:rsid w:val="00242301"/>
    <w:rsid w:val="00256E7D"/>
    <w:rsid w:val="00283043"/>
    <w:rsid w:val="00306831"/>
    <w:rsid w:val="0044338B"/>
    <w:rsid w:val="004529BB"/>
    <w:rsid w:val="00487CD5"/>
    <w:rsid w:val="004E4527"/>
    <w:rsid w:val="004F4D96"/>
    <w:rsid w:val="004F765B"/>
    <w:rsid w:val="00503AF3"/>
    <w:rsid w:val="00573C6B"/>
    <w:rsid w:val="005C29FE"/>
    <w:rsid w:val="005E1466"/>
    <w:rsid w:val="005E4454"/>
    <w:rsid w:val="00677313"/>
    <w:rsid w:val="006B64D0"/>
    <w:rsid w:val="006C7D26"/>
    <w:rsid w:val="00700E84"/>
    <w:rsid w:val="007102DB"/>
    <w:rsid w:val="00715D9D"/>
    <w:rsid w:val="007717ED"/>
    <w:rsid w:val="007847E0"/>
    <w:rsid w:val="007909E4"/>
    <w:rsid w:val="007B39DF"/>
    <w:rsid w:val="007B7E83"/>
    <w:rsid w:val="007F75FC"/>
    <w:rsid w:val="00806AA1"/>
    <w:rsid w:val="00872545"/>
    <w:rsid w:val="008C5A56"/>
    <w:rsid w:val="008D4A04"/>
    <w:rsid w:val="008E2776"/>
    <w:rsid w:val="008E5988"/>
    <w:rsid w:val="0091120B"/>
    <w:rsid w:val="00930B64"/>
    <w:rsid w:val="0094081E"/>
    <w:rsid w:val="00954DC2"/>
    <w:rsid w:val="0097653E"/>
    <w:rsid w:val="00981EFB"/>
    <w:rsid w:val="009B0FC3"/>
    <w:rsid w:val="009B3FD8"/>
    <w:rsid w:val="009D1DC8"/>
    <w:rsid w:val="009E2A8F"/>
    <w:rsid w:val="009E738F"/>
    <w:rsid w:val="009F50A0"/>
    <w:rsid w:val="009F71CF"/>
    <w:rsid w:val="00A70232"/>
    <w:rsid w:val="00A75AF8"/>
    <w:rsid w:val="00A760F6"/>
    <w:rsid w:val="00A967A8"/>
    <w:rsid w:val="00AB54F9"/>
    <w:rsid w:val="00AC0162"/>
    <w:rsid w:val="00AF6B80"/>
    <w:rsid w:val="00B04AC5"/>
    <w:rsid w:val="00B20B10"/>
    <w:rsid w:val="00B35273"/>
    <w:rsid w:val="00B47AB3"/>
    <w:rsid w:val="00B608A3"/>
    <w:rsid w:val="00B94C05"/>
    <w:rsid w:val="00BA66B1"/>
    <w:rsid w:val="00C15E8C"/>
    <w:rsid w:val="00C217B8"/>
    <w:rsid w:val="00C344B9"/>
    <w:rsid w:val="00C3487B"/>
    <w:rsid w:val="00C5001F"/>
    <w:rsid w:val="00C658DB"/>
    <w:rsid w:val="00C67EBB"/>
    <w:rsid w:val="00C7235D"/>
    <w:rsid w:val="00C743BE"/>
    <w:rsid w:val="00CB7CBB"/>
    <w:rsid w:val="00CE2C1A"/>
    <w:rsid w:val="00CF1055"/>
    <w:rsid w:val="00CF5A84"/>
    <w:rsid w:val="00D142DF"/>
    <w:rsid w:val="00D4058F"/>
    <w:rsid w:val="00D711EB"/>
    <w:rsid w:val="00D83798"/>
    <w:rsid w:val="00D870DE"/>
    <w:rsid w:val="00DC1ECE"/>
    <w:rsid w:val="00DC63A7"/>
    <w:rsid w:val="00DD7BF6"/>
    <w:rsid w:val="00DE5A1B"/>
    <w:rsid w:val="00E20BB6"/>
    <w:rsid w:val="00E871C3"/>
    <w:rsid w:val="00E945EF"/>
    <w:rsid w:val="00EF302B"/>
    <w:rsid w:val="00F12C34"/>
    <w:rsid w:val="00F16049"/>
    <w:rsid w:val="00F67FCA"/>
    <w:rsid w:val="00F762F7"/>
    <w:rsid w:val="00F97AE7"/>
    <w:rsid w:val="00FB3B14"/>
    <w:rsid w:val="00FB62FE"/>
    <w:rsid w:val="00FD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413EBF"/>
  <w15:docId w15:val="{B2FDE902-454B-4C84-A669-48C8403C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6B64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93290"/>
    <w:pPr>
      <w:widowControl/>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process\modguide\md_metri.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69019-C782-4145-B8BB-0929C0445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Template>
  <TotalTime>131</TotalTime>
  <Pages>13</Pages>
  <Words>3097</Words>
  <Characters>17658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20714</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Matthew</cp:lastModifiedBy>
  <cp:revision>70</cp:revision>
  <cp:lastPrinted>2014-09-11T14:42:00Z</cp:lastPrinted>
  <dcterms:created xsi:type="dcterms:W3CDTF">2014-10-03T03:36:00Z</dcterms:created>
  <dcterms:modified xsi:type="dcterms:W3CDTF">2014-10-03T12:39:00Z</dcterms:modified>
</cp:coreProperties>
</file>