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rsidP="00CF624D">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rsidP="00CF624D">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rsidP="00CF624D">
      <w:pPr>
        <w:pStyle w:val="Title"/>
        <w:jc w:val="right"/>
        <w:rPr>
          <w:sz w:val="32"/>
        </w:rPr>
      </w:pPr>
      <w:r w:rsidRPr="00093290">
        <w:rPr>
          <w:sz w:val="32"/>
        </w:rPr>
        <w:t>Version 1.0</w:t>
      </w:r>
    </w:p>
    <w:p w14:paraId="0A93C5F7" w14:textId="77777777" w:rsidR="007102DB" w:rsidRPr="00093290" w:rsidRDefault="007102DB" w:rsidP="00CF624D">
      <w:pPr>
        <w:pStyle w:val="Title"/>
        <w:jc w:val="right"/>
        <w:rPr>
          <w:sz w:val="32"/>
        </w:rPr>
      </w:pPr>
    </w:p>
    <w:p w14:paraId="621E594A" w14:textId="77777777" w:rsidR="007102DB" w:rsidRPr="00093290" w:rsidRDefault="007102DB" w:rsidP="00CF624D">
      <w:pPr>
        <w:jc w:val="right"/>
        <w:rPr>
          <w:sz w:val="22"/>
        </w:rPr>
      </w:pPr>
    </w:p>
    <w:p w14:paraId="6A7A6519" w14:textId="77777777" w:rsidR="007102DB" w:rsidRPr="00093290" w:rsidRDefault="007102DB" w:rsidP="00F52325">
      <w:pPr>
        <w:jc w:val="both"/>
        <w:rPr>
          <w:sz w:val="22"/>
        </w:rPr>
        <w:sectPr w:rsidR="007102DB" w:rsidRPr="0009329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748550BD" w14:textId="77777777" w:rsidR="007102DB" w:rsidRPr="00093290" w:rsidRDefault="00EF302B" w:rsidP="00F52325">
      <w:pPr>
        <w:pStyle w:val="Title"/>
        <w:jc w:val="both"/>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rsidP="00F52325">
            <w:pPr>
              <w:pStyle w:val="Tabletext"/>
              <w:jc w:val="both"/>
              <w:rPr>
                <w:b/>
                <w:sz w:val="22"/>
              </w:rPr>
            </w:pPr>
            <w:r w:rsidRPr="00093290">
              <w:rPr>
                <w:b/>
                <w:sz w:val="22"/>
              </w:rPr>
              <w:t>Date</w:t>
            </w:r>
          </w:p>
        </w:tc>
        <w:tc>
          <w:tcPr>
            <w:tcW w:w="1152" w:type="dxa"/>
          </w:tcPr>
          <w:p w14:paraId="302A774C" w14:textId="77777777" w:rsidR="007102DB" w:rsidRPr="00093290" w:rsidRDefault="00EF302B" w:rsidP="00F52325">
            <w:pPr>
              <w:pStyle w:val="Tabletext"/>
              <w:jc w:val="both"/>
              <w:rPr>
                <w:b/>
                <w:sz w:val="22"/>
              </w:rPr>
            </w:pPr>
            <w:r w:rsidRPr="00093290">
              <w:rPr>
                <w:b/>
                <w:sz w:val="22"/>
              </w:rPr>
              <w:t>Version</w:t>
            </w:r>
          </w:p>
        </w:tc>
        <w:tc>
          <w:tcPr>
            <w:tcW w:w="3744" w:type="dxa"/>
          </w:tcPr>
          <w:p w14:paraId="682F6F88" w14:textId="77777777" w:rsidR="007102DB" w:rsidRPr="00093290" w:rsidRDefault="00EF302B" w:rsidP="00F52325">
            <w:pPr>
              <w:pStyle w:val="Tabletext"/>
              <w:jc w:val="both"/>
              <w:rPr>
                <w:b/>
                <w:sz w:val="22"/>
              </w:rPr>
            </w:pPr>
            <w:r w:rsidRPr="00093290">
              <w:rPr>
                <w:b/>
                <w:sz w:val="22"/>
              </w:rPr>
              <w:t>Description</w:t>
            </w:r>
          </w:p>
        </w:tc>
        <w:tc>
          <w:tcPr>
            <w:tcW w:w="2304" w:type="dxa"/>
          </w:tcPr>
          <w:p w14:paraId="7ED694D6" w14:textId="77777777" w:rsidR="007102DB" w:rsidRPr="00093290" w:rsidRDefault="00EF302B" w:rsidP="00F52325">
            <w:pPr>
              <w:pStyle w:val="Tabletext"/>
              <w:jc w:val="both"/>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rsidP="00F52325">
            <w:pPr>
              <w:pStyle w:val="Tabletext"/>
              <w:jc w:val="both"/>
              <w:rPr>
                <w:sz w:val="22"/>
              </w:rPr>
            </w:pPr>
            <w:r w:rsidRPr="00093290">
              <w:rPr>
                <w:sz w:val="22"/>
              </w:rPr>
              <w:t>15/Sep/2014</w:t>
            </w:r>
          </w:p>
        </w:tc>
        <w:tc>
          <w:tcPr>
            <w:tcW w:w="1152" w:type="dxa"/>
          </w:tcPr>
          <w:p w14:paraId="43AD8C6A" w14:textId="1A0A128F" w:rsidR="007102DB" w:rsidRPr="00093290" w:rsidRDefault="00CE2C1A" w:rsidP="00F52325">
            <w:pPr>
              <w:pStyle w:val="Tabletext"/>
              <w:jc w:val="both"/>
              <w:rPr>
                <w:sz w:val="22"/>
              </w:rPr>
            </w:pPr>
            <w:r w:rsidRPr="00093290">
              <w:rPr>
                <w:sz w:val="22"/>
              </w:rPr>
              <w:t>1.0</w:t>
            </w:r>
          </w:p>
        </w:tc>
        <w:tc>
          <w:tcPr>
            <w:tcW w:w="3744" w:type="dxa"/>
          </w:tcPr>
          <w:p w14:paraId="73F0A562" w14:textId="05CDC1D2" w:rsidR="007102DB" w:rsidRPr="00093290" w:rsidRDefault="00587B6B" w:rsidP="00F52325">
            <w:pPr>
              <w:pStyle w:val="Tabletext"/>
              <w:jc w:val="both"/>
              <w:rPr>
                <w:sz w:val="22"/>
              </w:rPr>
            </w:pPr>
            <w:r>
              <w:rPr>
                <w:sz w:val="22"/>
              </w:rPr>
              <w:t>First Draft</w:t>
            </w:r>
          </w:p>
        </w:tc>
        <w:tc>
          <w:tcPr>
            <w:tcW w:w="2304" w:type="dxa"/>
          </w:tcPr>
          <w:p w14:paraId="72058980" w14:textId="59B78272" w:rsidR="007102DB" w:rsidRPr="00093290" w:rsidRDefault="00CE2C1A" w:rsidP="00F52325">
            <w:pPr>
              <w:pStyle w:val="Tabletext"/>
              <w:jc w:val="both"/>
              <w:rPr>
                <w:sz w:val="22"/>
              </w:rPr>
            </w:pPr>
            <w:r w:rsidRPr="00093290">
              <w:rPr>
                <w:sz w:val="22"/>
              </w:rPr>
              <w:t>Matthew Ganpat, Devindra Mahadeo, Shervonne Cummings</w:t>
            </w:r>
          </w:p>
        </w:tc>
      </w:tr>
      <w:tr w:rsidR="007102DB" w:rsidRPr="00093290" w14:paraId="147883B3" w14:textId="77777777">
        <w:tc>
          <w:tcPr>
            <w:tcW w:w="2304" w:type="dxa"/>
          </w:tcPr>
          <w:p w14:paraId="0C1F40B3" w14:textId="453E5C16" w:rsidR="007102DB" w:rsidRPr="00093290" w:rsidRDefault="00DF7AD5" w:rsidP="00F52325">
            <w:pPr>
              <w:pStyle w:val="Tabletext"/>
              <w:jc w:val="both"/>
              <w:rPr>
                <w:sz w:val="22"/>
              </w:rPr>
            </w:pPr>
            <w:r>
              <w:rPr>
                <w:sz w:val="22"/>
              </w:rPr>
              <w:t>12/November/2014</w:t>
            </w:r>
          </w:p>
        </w:tc>
        <w:tc>
          <w:tcPr>
            <w:tcW w:w="1152" w:type="dxa"/>
          </w:tcPr>
          <w:p w14:paraId="2601C070" w14:textId="045F8493" w:rsidR="007102DB" w:rsidRPr="00093290" w:rsidRDefault="00DF7AD5" w:rsidP="00F52325">
            <w:pPr>
              <w:pStyle w:val="Tabletext"/>
              <w:jc w:val="both"/>
              <w:rPr>
                <w:sz w:val="22"/>
              </w:rPr>
            </w:pPr>
            <w:r>
              <w:rPr>
                <w:sz w:val="22"/>
              </w:rPr>
              <w:t>1.1</w:t>
            </w:r>
          </w:p>
        </w:tc>
        <w:tc>
          <w:tcPr>
            <w:tcW w:w="3744" w:type="dxa"/>
          </w:tcPr>
          <w:p w14:paraId="2C403F03" w14:textId="7CC508DE" w:rsidR="007102DB" w:rsidRPr="00093290" w:rsidRDefault="006C0BC3" w:rsidP="00F52325">
            <w:pPr>
              <w:pStyle w:val="Tabletext"/>
              <w:jc w:val="both"/>
              <w:rPr>
                <w:sz w:val="22"/>
              </w:rPr>
            </w:pPr>
            <w:r>
              <w:rPr>
                <w:sz w:val="22"/>
              </w:rPr>
              <w:t xml:space="preserve">Final </w:t>
            </w:r>
          </w:p>
        </w:tc>
        <w:tc>
          <w:tcPr>
            <w:tcW w:w="2304" w:type="dxa"/>
          </w:tcPr>
          <w:p w14:paraId="37BE2404" w14:textId="31FE2346" w:rsidR="007102DB" w:rsidRPr="00093290" w:rsidRDefault="006C0BC3" w:rsidP="00F52325">
            <w:pPr>
              <w:pStyle w:val="Tabletext"/>
              <w:jc w:val="both"/>
              <w:rPr>
                <w:sz w:val="22"/>
              </w:rPr>
            </w:pPr>
            <w:r w:rsidRPr="00093290">
              <w:rPr>
                <w:sz w:val="22"/>
              </w:rPr>
              <w:t>Matthew Ganpat, Devindra Mahadeo, Shervonne Cummings</w:t>
            </w:r>
          </w:p>
        </w:tc>
      </w:tr>
      <w:tr w:rsidR="007102DB" w:rsidRPr="00093290" w14:paraId="2F6027D2" w14:textId="77777777">
        <w:tc>
          <w:tcPr>
            <w:tcW w:w="2304" w:type="dxa"/>
          </w:tcPr>
          <w:p w14:paraId="6E612020" w14:textId="77777777" w:rsidR="007102DB" w:rsidRPr="00093290" w:rsidRDefault="007102DB" w:rsidP="00F52325">
            <w:pPr>
              <w:pStyle w:val="Tabletext"/>
              <w:jc w:val="both"/>
              <w:rPr>
                <w:sz w:val="22"/>
              </w:rPr>
            </w:pPr>
          </w:p>
        </w:tc>
        <w:tc>
          <w:tcPr>
            <w:tcW w:w="1152" w:type="dxa"/>
          </w:tcPr>
          <w:p w14:paraId="1F1A4B03" w14:textId="77777777" w:rsidR="007102DB" w:rsidRPr="00093290" w:rsidRDefault="007102DB" w:rsidP="00F52325">
            <w:pPr>
              <w:pStyle w:val="Tabletext"/>
              <w:jc w:val="both"/>
              <w:rPr>
                <w:sz w:val="22"/>
              </w:rPr>
            </w:pPr>
          </w:p>
        </w:tc>
        <w:tc>
          <w:tcPr>
            <w:tcW w:w="3744" w:type="dxa"/>
          </w:tcPr>
          <w:p w14:paraId="4EBC6E68" w14:textId="77777777" w:rsidR="007102DB" w:rsidRPr="00093290" w:rsidRDefault="007102DB" w:rsidP="00F52325">
            <w:pPr>
              <w:pStyle w:val="Tabletext"/>
              <w:jc w:val="both"/>
              <w:rPr>
                <w:sz w:val="22"/>
              </w:rPr>
            </w:pPr>
          </w:p>
        </w:tc>
        <w:tc>
          <w:tcPr>
            <w:tcW w:w="2304" w:type="dxa"/>
          </w:tcPr>
          <w:p w14:paraId="2DE46E17" w14:textId="77777777" w:rsidR="007102DB" w:rsidRPr="00093290" w:rsidRDefault="007102DB" w:rsidP="00F52325">
            <w:pPr>
              <w:pStyle w:val="Tabletext"/>
              <w:jc w:val="both"/>
              <w:rPr>
                <w:sz w:val="22"/>
              </w:rPr>
            </w:pPr>
          </w:p>
        </w:tc>
      </w:tr>
      <w:tr w:rsidR="007102DB" w:rsidRPr="00093290" w14:paraId="0D75F63B" w14:textId="77777777">
        <w:tc>
          <w:tcPr>
            <w:tcW w:w="2304" w:type="dxa"/>
          </w:tcPr>
          <w:p w14:paraId="16E4775D" w14:textId="77777777" w:rsidR="007102DB" w:rsidRPr="00093290" w:rsidRDefault="007102DB" w:rsidP="00F52325">
            <w:pPr>
              <w:pStyle w:val="Tabletext"/>
              <w:jc w:val="both"/>
              <w:rPr>
                <w:sz w:val="22"/>
              </w:rPr>
            </w:pPr>
          </w:p>
        </w:tc>
        <w:tc>
          <w:tcPr>
            <w:tcW w:w="1152" w:type="dxa"/>
          </w:tcPr>
          <w:p w14:paraId="55C3D69E" w14:textId="77777777" w:rsidR="007102DB" w:rsidRPr="00093290" w:rsidRDefault="007102DB" w:rsidP="00F52325">
            <w:pPr>
              <w:pStyle w:val="Tabletext"/>
              <w:jc w:val="both"/>
              <w:rPr>
                <w:sz w:val="22"/>
              </w:rPr>
            </w:pPr>
          </w:p>
        </w:tc>
        <w:tc>
          <w:tcPr>
            <w:tcW w:w="3744" w:type="dxa"/>
          </w:tcPr>
          <w:p w14:paraId="550D4F34" w14:textId="77777777" w:rsidR="007102DB" w:rsidRPr="00093290" w:rsidRDefault="007102DB" w:rsidP="00F52325">
            <w:pPr>
              <w:pStyle w:val="Tabletext"/>
              <w:jc w:val="both"/>
              <w:rPr>
                <w:sz w:val="22"/>
              </w:rPr>
            </w:pPr>
          </w:p>
        </w:tc>
        <w:tc>
          <w:tcPr>
            <w:tcW w:w="2304" w:type="dxa"/>
          </w:tcPr>
          <w:p w14:paraId="7AA455A1" w14:textId="77777777" w:rsidR="007102DB" w:rsidRPr="00093290" w:rsidRDefault="007102DB" w:rsidP="00F52325">
            <w:pPr>
              <w:pStyle w:val="Tabletext"/>
              <w:jc w:val="both"/>
              <w:rPr>
                <w:sz w:val="22"/>
              </w:rPr>
            </w:pPr>
          </w:p>
        </w:tc>
      </w:tr>
    </w:tbl>
    <w:p w14:paraId="0173E8EA" w14:textId="77777777" w:rsidR="007102DB" w:rsidRPr="00093290" w:rsidRDefault="007102DB" w:rsidP="00F52325">
      <w:pPr>
        <w:jc w:val="both"/>
        <w:rPr>
          <w:sz w:val="22"/>
        </w:rPr>
      </w:pPr>
    </w:p>
    <w:p w14:paraId="56BB0451" w14:textId="77777777" w:rsidR="007102DB" w:rsidRPr="00093290" w:rsidRDefault="00EF302B" w:rsidP="00F52325">
      <w:pPr>
        <w:pStyle w:val="Title"/>
        <w:jc w:val="both"/>
        <w:rPr>
          <w:sz w:val="40"/>
        </w:rPr>
      </w:pPr>
      <w:r w:rsidRPr="00093290">
        <w:rPr>
          <w:sz w:val="40"/>
        </w:rPr>
        <w:br w:type="page"/>
      </w:r>
      <w:r w:rsidRPr="00093290">
        <w:rPr>
          <w:sz w:val="40"/>
        </w:rPr>
        <w:lastRenderedPageBreak/>
        <w:t>Table of Contents</w:t>
      </w:r>
    </w:p>
    <w:p w14:paraId="5A706F3D" w14:textId="77777777" w:rsidR="005C29FE" w:rsidRPr="00093290" w:rsidRDefault="005C29FE"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3436C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3436C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3436C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3436C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3436C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3436C4"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3436C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3436C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3436C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3436C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3436C4"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3436C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3436C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3436C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3436C4"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3436C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3436C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3436C4"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3436C4"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3436C4"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3436C4"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3436C4"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3436C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3436C4"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rsidP="00F52325">
      <w:pPr>
        <w:pStyle w:val="Title"/>
        <w:jc w:val="both"/>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p>
    <w:p w14:paraId="06FA7175" w14:textId="77777777" w:rsidR="007102DB" w:rsidRPr="00093290" w:rsidRDefault="007102DB" w:rsidP="00F52325">
      <w:pPr>
        <w:pStyle w:val="Heading1"/>
        <w:numPr>
          <w:ilvl w:val="0"/>
          <w:numId w:val="0"/>
        </w:numPr>
        <w:jc w:val="both"/>
        <w:rPr>
          <w:sz w:val="28"/>
        </w:rPr>
      </w:pPr>
      <w:bookmarkStart w:id="0" w:name="_Toc447095880"/>
    </w:p>
    <w:p w14:paraId="50DF5857" w14:textId="77777777" w:rsidR="007102DB" w:rsidRPr="00093290" w:rsidRDefault="00EF302B" w:rsidP="00F52325">
      <w:pPr>
        <w:pStyle w:val="Heading1"/>
        <w:jc w:val="both"/>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B98205C" w14:textId="35BC98DB" w:rsidR="008071D8" w:rsidRDefault="00EF302B" w:rsidP="00F52325">
      <w:pPr>
        <w:pStyle w:val="Heading2"/>
        <w:jc w:val="both"/>
        <w:rPr>
          <w:sz w:val="22"/>
        </w:rPr>
      </w:pPr>
      <w:bookmarkStart w:id="5" w:name="_Toc524312827"/>
      <w:bookmarkStart w:id="6" w:name="_Toc400083806"/>
      <w:r w:rsidRPr="00093290">
        <w:rPr>
          <w:sz w:val="22"/>
        </w:rPr>
        <w:t>Purpose</w:t>
      </w:r>
      <w:bookmarkEnd w:id="5"/>
      <w:bookmarkEnd w:id="6"/>
    </w:p>
    <w:p w14:paraId="6450BD04" w14:textId="77777777" w:rsidR="008071D8" w:rsidRDefault="008071D8" w:rsidP="00F52325">
      <w:pPr>
        <w:jc w:val="both"/>
      </w:pPr>
    </w:p>
    <w:p w14:paraId="087023DD" w14:textId="2D1ED508" w:rsidR="008071D8" w:rsidRPr="008071D8" w:rsidRDefault="008071D8" w:rsidP="00F52325">
      <w:pPr>
        <w:spacing w:line="276" w:lineRule="auto"/>
        <w:ind w:left="720"/>
        <w:jc w:val="both"/>
      </w:pPr>
      <w:r w:rsidRPr="00610AB1">
        <w:rPr>
          <w:sz w:val="22"/>
        </w:rPr>
        <w:t xml:space="preserve">The purpose of this software development plan is to provide all the necessary information about the new software to be developed that would be implemented to replace the current system and explain how it should be used by </w:t>
      </w:r>
      <w:r>
        <w:rPr>
          <w:sz w:val="22"/>
        </w:rPr>
        <w:t>the software development</w:t>
      </w:r>
      <w:r w:rsidRPr="00610AB1">
        <w:rPr>
          <w:sz w:val="22"/>
        </w:rPr>
        <w:t xml:space="preserve"> to regulate and control processes associated with their company. This software development plan would also be used to provide the project manager with information that would allow them to plan the project schedule and resource needs </w:t>
      </w:r>
      <w:r w:rsidR="00BB65C6">
        <w:rPr>
          <w:sz w:val="22"/>
        </w:rPr>
        <w:t xml:space="preserve">as well as </w:t>
      </w:r>
      <w:r w:rsidRPr="00610AB1">
        <w:rPr>
          <w:sz w:val="22"/>
        </w:rPr>
        <w:t>to track progress against the schedule. It would further assist team members in understanding their purpose and the activities which each of them are dependent on</w:t>
      </w:r>
    </w:p>
    <w:p w14:paraId="64F8E0E0" w14:textId="77777777" w:rsidR="007102DB" w:rsidRDefault="00EF302B" w:rsidP="00F52325">
      <w:pPr>
        <w:pStyle w:val="Heading2"/>
        <w:spacing w:line="276" w:lineRule="auto"/>
        <w:jc w:val="both"/>
        <w:rPr>
          <w:sz w:val="22"/>
        </w:rPr>
      </w:pPr>
      <w:bookmarkStart w:id="7" w:name="_Toc524312828"/>
      <w:bookmarkStart w:id="8" w:name="_Toc400083807"/>
      <w:r w:rsidRPr="00093290">
        <w:rPr>
          <w:sz w:val="22"/>
        </w:rPr>
        <w:t>Scope</w:t>
      </w:r>
      <w:bookmarkEnd w:id="7"/>
      <w:bookmarkEnd w:id="8"/>
    </w:p>
    <w:p w14:paraId="583F9FFD" w14:textId="77777777" w:rsidR="008071D8" w:rsidRDefault="008071D8" w:rsidP="00F52325">
      <w:pPr>
        <w:spacing w:line="276" w:lineRule="auto"/>
        <w:jc w:val="both"/>
      </w:pPr>
    </w:p>
    <w:p w14:paraId="705C80C2" w14:textId="71200781" w:rsidR="00653CFB" w:rsidRDefault="00653CFB" w:rsidP="00F52325">
      <w:pPr>
        <w:spacing w:line="276" w:lineRule="auto"/>
        <w:ind w:left="720"/>
        <w:jc w:val="both"/>
        <w:rPr>
          <w:sz w:val="22"/>
        </w:rPr>
      </w:pPr>
      <w:r w:rsidRPr="00610AB1">
        <w:rPr>
          <w:sz w:val="22"/>
        </w:rPr>
        <w:t>This project will consist of ways that will provide management and staff of AKI Bakery Services with the ability to cope with the high levels of daily operations, competition and business processes. As this project</w:t>
      </w:r>
      <w:r w:rsidR="00146E87">
        <w:rPr>
          <w:sz w:val="22"/>
        </w:rPr>
        <w:t xml:space="preserve"> is under development to</w:t>
      </w:r>
      <w:r w:rsidRPr="00610AB1">
        <w:rPr>
          <w:sz w:val="22"/>
        </w:rPr>
        <w:t xml:space="preserve"> provide computer integration between staff and their processes such as daily orders, producing recipes and syncing van drivers with their routes and orders through an automated system</w:t>
      </w:r>
      <w:r w:rsidR="00146E87">
        <w:rPr>
          <w:sz w:val="22"/>
        </w:rPr>
        <w:t>, all in a web based format</w:t>
      </w:r>
      <w:r w:rsidR="00E97BED">
        <w:rPr>
          <w:sz w:val="22"/>
        </w:rPr>
        <w:t>.</w:t>
      </w:r>
      <w:r w:rsidRPr="00610AB1">
        <w:rPr>
          <w:sz w:val="22"/>
        </w:rPr>
        <w:t xml:space="preserve"> </w:t>
      </w:r>
      <w:r w:rsidR="005360AE">
        <w:rPr>
          <w:sz w:val="22"/>
        </w:rPr>
        <w:t>The current scope of the project includes the follow modules:</w:t>
      </w:r>
    </w:p>
    <w:p w14:paraId="1C3AAC9E" w14:textId="77777777" w:rsidR="005360AE" w:rsidRPr="005360AE" w:rsidRDefault="005360AE" w:rsidP="00F52325">
      <w:pPr>
        <w:numPr>
          <w:ilvl w:val="0"/>
          <w:numId w:val="13"/>
        </w:numPr>
        <w:spacing w:line="276" w:lineRule="auto"/>
        <w:jc w:val="both"/>
        <w:rPr>
          <w:sz w:val="22"/>
        </w:rPr>
      </w:pPr>
      <w:r w:rsidRPr="005360AE">
        <w:rPr>
          <w:sz w:val="22"/>
        </w:rPr>
        <w:t>Order Processing</w:t>
      </w:r>
    </w:p>
    <w:p w14:paraId="11FCD83B" w14:textId="77777777" w:rsidR="005360AE" w:rsidRPr="005360AE" w:rsidRDefault="005360AE" w:rsidP="00F52325">
      <w:pPr>
        <w:numPr>
          <w:ilvl w:val="0"/>
          <w:numId w:val="13"/>
        </w:numPr>
        <w:spacing w:line="276" w:lineRule="auto"/>
        <w:jc w:val="both"/>
        <w:rPr>
          <w:sz w:val="22"/>
        </w:rPr>
      </w:pPr>
      <w:r w:rsidRPr="005360AE">
        <w:rPr>
          <w:sz w:val="22"/>
        </w:rPr>
        <w:t>Production Management</w:t>
      </w:r>
    </w:p>
    <w:p w14:paraId="2C001711" w14:textId="77777777" w:rsidR="005360AE" w:rsidRPr="005360AE" w:rsidRDefault="005360AE" w:rsidP="00F52325">
      <w:pPr>
        <w:numPr>
          <w:ilvl w:val="0"/>
          <w:numId w:val="13"/>
        </w:numPr>
        <w:spacing w:line="276" w:lineRule="auto"/>
        <w:jc w:val="both"/>
        <w:rPr>
          <w:sz w:val="22"/>
        </w:rPr>
      </w:pPr>
      <w:r w:rsidRPr="005360AE">
        <w:rPr>
          <w:sz w:val="22"/>
        </w:rPr>
        <w:t>Customer Accounts</w:t>
      </w:r>
    </w:p>
    <w:p w14:paraId="1A81B388" w14:textId="77777777" w:rsidR="005360AE" w:rsidRPr="005360AE" w:rsidRDefault="005360AE" w:rsidP="00F52325">
      <w:pPr>
        <w:numPr>
          <w:ilvl w:val="0"/>
          <w:numId w:val="13"/>
        </w:numPr>
        <w:spacing w:line="276" w:lineRule="auto"/>
        <w:jc w:val="both"/>
        <w:rPr>
          <w:sz w:val="22"/>
        </w:rPr>
      </w:pPr>
      <w:r w:rsidRPr="005360AE">
        <w:rPr>
          <w:sz w:val="22"/>
        </w:rPr>
        <w:t xml:space="preserve">Collection Management </w:t>
      </w:r>
    </w:p>
    <w:p w14:paraId="7CD11F66" w14:textId="77777777" w:rsidR="005360AE" w:rsidRPr="005360AE" w:rsidRDefault="005360AE" w:rsidP="00F52325">
      <w:pPr>
        <w:numPr>
          <w:ilvl w:val="0"/>
          <w:numId w:val="13"/>
        </w:numPr>
        <w:spacing w:line="276" w:lineRule="auto"/>
        <w:jc w:val="both"/>
        <w:rPr>
          <w:sz w:val="22"/>
        </w:rPr>
      </w:pPr>
      <w:r w:rsidRPr="005360AE">
        <w:rPr>
          <w:sz w:val="22"/>
        </w:rPr>
        <w:t>Adjustments</w:t>
      </w:r>
    </w:p>
    <w:p w14:paraId="7DAE98B1" w14:textId="77777777" w:rsidR="005360AE" w:rsidRPr="005360AE" w:rsidRDefault="005360AE" w:rsidP="00F52325">
      <w:pPr>
        <w:numPr>
          <w:ilvl w:val="0"/>
          <w:numId w:val="13"/>
        </w:numPr>
        <w:spacing w:line="276" w:lineRule="auto"/>
        <w:jc w:val="both"/>
        <w:rPr>
          <w:sz w:val="22"/>
        </w:rPr>
      </w:pPr>
      <w:r w:rsidRPr="005360AE">
        <w:rPr>
          <w:sz w:val="22"/>
        </w:rPr>
        <w:t>Purchase Orders</w:t>
      </w:r>
    </w:p>
    <w:p w14:paraId="2E24BC42" w14:textId="77777777" w:rsidR="005360AE" w:rsidRPr="005360AE" w:rsidRDefault="005360AE" w:rsidP="00F52325">
      <w:pPr>
        <w:numPr>
          <w:ilvl w:val="0"/>
          <w:numId w:val="13"/>
        </w:numPr>
        <w:spacing w:line="276" w:lineRule="auto"/>
        <w:jc w:val="both"/>
        <w:rPr>
          <w:sz w:val="22"/>
        </w:rPr>
      </w:pPr>
      <w:r w:rsidRPr="005360AE">
        <w:rPr>
          <w:sz w:val="22"/>
        </w:rPr>
        <w:t>Delivery Management</w:t>
      </w:r>
    </w:p>
    <w:p w14:paraId="5256F07D" w14:textId="6378ABA7" w:rsidR="005360AE" w:rsidRPr="005360AE" w:rsidRDefault="005360AE" w:rsidP="00F52325">
      <w:pPr>
        <w:numPr>
          <w:ilvl w:val="0"/>
          <w:numId w:val="13"/>
        </w:numPr>
        <w:spacing w:line="276" w:lineRule="auto"/>
        <w:jc w:val="both"/>
        <w:rPr>
          <w:sz w:val="22"/>
        </w:rPr>
      </w:pPr>
      <w:r w:rsidRPr="005360AE">
        <w:rPr>
          <w:sz w:val="22"/>
        </w:rPr>
        <w:t>Sales Representative</w:t>
      </w:r>
      <w:r w:rsidR="00893783">
        <w:rPr>
          <w:sz w:val="22"/>
        </w:rPr>
        <w:t xml:space="preserve"> </w:t>
      </w:r>
    </w:p>
    <w:p w14:paraId="43E2DC08" w14:textId="77777777" w:rsidR="005360AE" w:rsidRPr="00610AB1" w:rsidRDefault="005360AE" w:rsidP="00F52325">
      <w:pPr>
        <w:spacing w:line="276" w:lineRule="auto"/>
        <w:ind w:left="720"/>
        <w:jc w:val="both"/>
        <w:rPr>
          <w:sz w:val="22"/>
        </w:rPr>
      </w:pPr>
    </w:p>
    <w:p w14:paraId="1BE98B3F" w14:textId="77777777" w:rsidR="008071D8" w:rsidRDefault="008071D8" w:rsidP="00F52325">
      <w:pPr>
        <w:spacing w:line="276" w:lineRule="auto"/>
        <w:ind w:left="720"/>
        <w:jc w:val="both"/>
      </w:pPr>
    </w:p>
    <w:p w14:paraId="698FBDA9" w14:textId="77777777" w:rsidR="008071D8" w:rsidRPr="008071D8" w:rsidRDefault="008071D8" w:rsidP="00F52325">
      <w:pPr>
        <w:spacing w:line="276" w:lineRule="auto"/>
        <w:jc w:val="both"/>
      </w:pPr>
    </w:p>
    <w:p w14:paraId="3A8D91FB" w14:textId="77777777" w:rsidR="007102DB" w:rsidRPr="00093290" w:rsidRDefault="00EF302B" w:rsidP="00F52325">
      <w:pPr>
        <w:pStyle w:val="Heading2"/>
        <w:spacing w:line="276" w:lineRule="auto"/>
        <w:jc w:val="both"/>
        <w:rPr>
          <w:sz w:val="22"/>
        </w:rPr>
      </w:pPr>
      <w:bookmarkStart w:id="9" w:name="_Toc524312829"/>
      <w:bookmarkStart w:id="10" w:name="_Toc400083808"/>
      <w:r w:rsidRPr="00093290">
        <w:rPr>
          <w:sz w:val="22"/>
        </w:rPr>
        <w:t>Definitions, Acronyms, and Abbreviations</w:t>
      </w:r>
      <w:bookmarkEnd w:id="9"/>
      <w:bookmarkEnd w:id="10"/>
    </w:p>
    <w:p w14:paraId="55A75477" w14:textId="77777777" w:rsidR="00501D8B" w:rsidRPr="00610AB1" w:rsidRDefault="00501D8B" w:rsidP="00F52325">
      <w:pPr>
        <w:spacing w:line="276" w:lineRule="auto"/>
        <w:ind w:left="720"/>
        <w:jc w:val="both"/>
        <w:rPr>
          <w:sz w:val="22"/>
        </w:rPr>
      </w:pPr>
      <w:r w:rsidRPr="00610AB1">
        <w:rPr>
          <w:sz w:val="22"/>
        </w:rPr>
        <w:t>CIS- Computer Integrated System</w:t>
      </w:r>
    </w:p>
    <w:p w14:paraId="0F603758" w14:textId="77777777" w:rsidR="00501D8B" w:rsidRPr="00610AB1" w:rsidRDefault="00501D8B" w:rsidP="00F52325">
      <w:pPr>
        <w:spacing w:line="276" w:lineRule="auto"/>
        <w:ind w:left="720"/>
        <w:jc w:val="both"/>
        <w:rPr>
          <w:sz w:val="22"/>
        </w:rPr>
      </w:pPr>
      <w:r w:rsidRPr="00610AB1">
        <w:rPr>
          <w:sz w:val="22"/>
        </w:rPr>
        <w:t>STP- Software Test Plan</w:t>
      </w:r>
    </w:p>
    <w:p w14:paraId="7937E3D6" w14:textId="77777777" w:rsidR="00501D8B" w:rsidRPr="00610AB1" w:rsidRDefault="00501D8B" w:rsidP="00F52325">
      <w:pPr>
        <w:spacing w:line="276" w:lineRule="auto"/>
        <w:ind w:left="720"/>
        <w:jc w:val="both"/>
        <w:rPr>
          <w:sz w:val="22"/>
        </w:rPr>
      </w:pPr>
      <w:r w:rsidRPr="00610AB1">
        <w:rPr>
          <w:sz w:val="22"/>
        </w:rPr>
        <w:t xml:space="preserve">SRS- Software Requirement Specification </w:t>
      </w:r>
    </w:p>
    <w:p w14:paraId="702C83C6" w14:textId="77777777" w:rsidR="00501D8B" w:rsidRPr="00610AB1" w:rsidRDefault="00501D8B" w:rsidP="00F52325">
      <w:pPr>
        <w:spacing w:line="276" w:lineRule="auto"/>
        <w:ind w:left="720"/>
        <w:jc w:val="both"/>
        <w:rPr>
          <w:sz w:val="22"/>
        </w:rPr>
      </w:pPr>
      <w:r w:rsidRPr="00610AB1">
        <w:rPr>
          <w:sz w:val="22"/>
        </w:rPr>
        <w:t>CMP – Configuration Management process</w:t>
      </w:r>
    </w:p>
    <w:p w14:paraId="76C826A8" w14:textId="77777777" w:rsidR="00501D8B" w:rsidRPr="00610AB1" w:rsidRDefault="00501D8B" w:rsidP="00F52325">
      <w:pPr>
        <w:spacing w:line="276" w:lineRule="auto"/>
        <w:ind w:left="720"/>
        <w:jc w:val="both"/>
        <w:rPr>
          <w:sz w:val="22"/>
        </w:rPr>
      </w:pPr>
      <w:r w:rsidRPr="00610AB1">
        <w:rPr>
          <w:sz w:val="22"/>
        </w:rPr>
        <w:t>Sprint – is a set period of time during which specific work has to be completed and made ready for review.</w:t>
      </w:r>
    </w:p>
    <w:p w14:paraId="777FF23D" w14:textId="77777777" w:rsidR="00501D8B" w:rsidRPr="00610AB1" w:rsidRDefault="00501D8B" w:rsidP="00F52325">
      <w:pPr>
        <w:spacing w:line="276" w:lineRule="auto"/>
        <w:ind w:left="720"/>
        <w:jc w:val="both"/>
        <w:rPr>
          <w:sz w:val="22"/>
        </w:rPr>
      </w:pPr>
      <w:r w:rsidRPr="00610AB1">
        <w:rPr>
          <w:sz w:val="22"/>
        </w:rPr>
        <w:t>TBD – To be determined</w:t>
      </w:r>
    </w:p>
    <w:p w14:paraId="027D0E11" w14:textId="77777777" w:rsidR="00501D8B" w:rsidRPr="00610AB1" w:rsidRDefault="00501D8B" w:rsidP="00F52325">
      <w:pPr>
        <w:ind w:left="720"/>
        <w:jc w:val="both"/>
        <w:rPr>
          <w:sz w:val="22"/>
        </w:rPr>
      </w:pPr>
    </w:p>
    <w:p w14:paraId="4F6A9637" w14:textId="77777777" w:rsidR="00E92E4F" w:rsidRPr="00093290" w:rsidRDefault="00E92E4F" w:rsidP="00F52325">
      <w:pPr>
        <w:pStyle w:val="BodyText"/>
        <w:ind w:left="0"/>
        <w:jc w:val="both"/>
        <w:rPr>
          <w:sz w:val="22"/>
        </w:rPr>
      </w:pPr>
    </w:p>
    <w:p w14:paraId="46587225" w14:textId="77777777" w:rsidR="007102DB" w:rsidRPr="00093290" w:rsidRDefault="00EF302B" w:rsidP="00F52325">
      <w:pPr>
        <w:pStyle w:val="Heading2"/>
        <w:jc w:val="both"/>
        <w:rPr>
          <w:sz w:val="22"/>
        </w:rPr>
      </w:pPr>
      <w:bookmarkStart w:id="11" w:name="_Toc524312830"/>
      <w:bookmarkStart w:id="12" w:name="_Toc400083809"/>
      <w:r w:rsidRPr="00093290">
        <w:rPr>
          <w:sz w:val="22"/>
        </w:rPr>
        <w:lastRenderedPageBreak/>
        <w:t>References</w:t>
      </w:r>
      <w:bookmarkEnd w:id="11"/>
      <w:bookmarkEnd w:id="12"/>
    </w:p>
    <w:p w14:paraId="17A80B2F" w14:textId="1EFAA749" w:rsidR="007102DB" w:rsidRPr="00501D8B" w:rsidRDefault="004C3D44" w:rsidP="00F52325">
      <w:pPr>
        <w:pStyle w:val="BodyText"/>
        <w:jc w:val="both"/>
        <w:rPr>
          <w:sz w:val="22"/>
        </w:rPr>
      </w:pPr>
      <w:r w:rsidRPr="00501D8B">
        <w:rPr>
          <w:sz w:val="22"/>
        </w:rPr>
        <w:t>TBD</w:t>
      </w:r>
    </w:p>
    <w:p w14:paraId="2D2E2053" w14:textId="77777777" w:rsidR="00634E61" w:rsidRDefault="00634E61" w:rsidP="00F52325">
      <w:pPr>
        <w:pStyle w:val="BodyText"/>
        <w:jc w:val="both"/>
        <w:rPr>
          <w:sz w:val="22"/>
        </w:rPr>
      </w:pPr>
    </w:p>
    <w:p w14:paraId="7DBD2075" w14:textId="77777777" w:rsidR="00501D8B" w:rsidRDefault="00501D8B" w:rsidP="00F52325">
      <w:pPr>
        <w:pStyle w:val="BodyText"/>
        <w:jc w:val="both"/>
        <w:rPr>
          <w:sz w:val="22"/>
        </w:rPr>
      </w:pPr>
    </w:p>
    <w:p w14:paraId="282CF5EB" w14:textId="77777777" w:rsidR="00501D8B" w:rsidRDefault="00501D8B" w:rsidP="00F52325">
      <w:pPr>
        <w:pStyle w:val="BodyText"/>
        <w:jc w:val="both"/>
        <w:rPr>
          <w:sz w:val="22"/>
        </w:rPr>
      </w:pPr>
    </w:p>
    <w:p w14:paraId="5FE3065F" w14:textId="77777777" w:rsidR="00501D8B" w:rsidRPr="00093290" w:rsidRDefault="00501D8B" w:rsidP="00F52325">
      <w:pPr>
        <w:pStyle w:val="BodyText"/>
        <w:jc w:val="both"/>
        <w:rPr>
          <w:sz w:val="22"/>
        </w:rPr>
      </w:pPr>
    </w:p>
    <w:p w14:paraId="24C1D1EF" w14:textId="77777777" w:rsidR="007102DB" w:rsidRDefault="00EF302B" w:rsidP="00F52325">
      <w:pPr>
        <w:pStyle w:val="Heading2"/>
        <w:jc w:val="both"/>
        <w:rPr>
          <w:sz w:val="22"/>
        </w:rPr>
      </w:pPr>
      <w:bookmarkStart w:id="13" w:name="_Toc524312831"/>
      <w:bookmarkStart w:id="14" w:name="_Toc400083810"/>
      <w:r w:rsidRPr="00093290">
        <w:rPr>
          <w:sz w:val="22"/>
        </w:rPr>
        <w:t>Overview</w:t>
      </w:r>
      <w:bookmarkEnd w:id="13"/>
      <w:bookmarkEnd w:id="14"/>
    </w:p>
    <w:p w14:paraId="7ACBB645" w14:textId="77777777" w:rsidR="00501D8B" w:rsidRDefault="00501D8B" w:rsidP="00F52325">
      <w:pPr>
        <w:jc w:val="both"/>
      </w:pPr>
    </w:p>
    <w:p w14:paraId="0283CD20" w14:textId="70DA84C5" w:rsidR="00501D8B" w:rsidRDefault="00C91F0B" w:rsidP="00F52325">
      <w:pPr>
        <w:pStyle w:val="ListParagraph"/>
        <w:jc w:val="both"/>
        <w:rPr>
          <w:rFonts w:ascii="Times New Roman" w:hAnsi="Times New Roman" w:cs="Times New Roman"/>
        </w:rPr>
      </w:pPr>
      <w:r>
        <w:rPr>
          <w:rFonts w:ascii="Times New Roman" w:hAnsi="Times New Roman" w:cs="Times New Roman"/>
        </w:rPr>
        <w:t>The project plan seeks to detail the</w:t>
      </w:r>
      <w:r w:rsidR="00501D8B" w:rsidRPr="00501D8B">
        <w:rPr>
          <w:rFonts w:ascii="Times New Roman" w:hAnsi="Times New Roman" w:cs="Times New Roman"/>
        </w:rPr>
        <w:t xml:space="preserve"> purpose, scope and objectives</w:t>
      </w:r>
      <w:r>
        <w:rPr>
          <w:rFonts w:ascii="Times New Roman" w:hAnsi="Times New Roman" w:cs="Times New Roman"/>
        </w:rPr>
        <w:t xml:space="preserve"> of the project in relation to how AKI Pro Plus will be developed and distributed.</w:t>
      </w:r>
      <w:r w:rsidR="00A2726B">
        <w:rPr>
          <w:rFonts w:ascii="Times New Roman" w:hAnsi="Times New Roman" w:cs="Times New Roman"/>
        </w:rPr>
        <w:t xml:space="preserve"> The </w:t>
      </w:r>
      <w:r w:rsidR="00501D8B" w:rsidRPr="00501D8B">
        <w:rPr>
          <w:rFonts w:ascii="Times New Roman" w:hAnsi="Times New Roman" w:cs="Times New Roman"/>
        </w:rPr>
        <w:t>project assumptions and constraints, the deliverables at which the project plans to deliver and the evolution of the software development plan.</w:t>
      </w:r>
    </w:p>
    <w:p w14:paraId="414296B2" w14:textId="77777777" w:rsidR="008F510B" w:rsidRPr="00501D8B" w:rsidRDefault="008F510B" w:rsidP="00F52325">
      <w:pPr>
        <w:pStyle w:val="ListParagraph"/>
        <w:jc w:val="both"/>
        <w:rPr>
          <w:rFonts w:ascii="Times New Roman" w:hAnsi="Times New Roman" w:cs="Times New Roman"/>
        </w:rPr>
      </w:pPr>
    </w:p>
    <w:p w14:paraId="1560F99A" w14:textId="2D845070" w:rsidR="00501D8B" w:rsidRDefault="003E66D4" w:rsidP="00F52325">
      <w:pPr>
        <w:pStyle w:val="ListParagraph"/>
        <w:jc w:val="both"/>
        <w:rPr>
          <w:rFonts w:ascii="Times New Roman" w:hAnsi="Times New Roman" w:cs="Times New Roman"/>
        </w:rPr>
      </w:pPr>
      <w:r>
        <w:rPr>
          <w:rFonts w:ascii="Times New Roman" w:hAnsi="Times New Roman" w:cs="Times New Roman"/>
        </w:rPr>
        <w:t>Project Organization</w:t>
      </w:r>
      <w:r w:rsidR="00501D8B" w:rsidRPr="00501D8B">
        <w:rPr>
          <w:rFonts w:ascii="Times New Roman" w:hAnsi="Times New Roman" w:cs="Times New Roman"/>
        </w:rPr>
        <w:t xml:space="preserve"> describes the organizational structure of the project team, including management and other review authorities. It describes how the project plans on interfacing with external groups including the responsibilities related to deployment and acceptance of the product. It further goes into identifying the roles and responsibility for each of the disciplines, workflow details and supporting processes.</w:t>
      </w:r>
    </w:p>
    <w:p w14:paraId="2C68C77B" w14:textId="77777777" w:rsidR="008F510B" w:rsidRPr="00501D8B" w:rsidRDefault="008F510B" w:rsidP="00F52325">
      <w:pPr>
        <w:pStyle w:val="ListParagraph"/>
        <w:jc w:val="both"/>
        <w:rPr>
          <w:rFonts w:ascii="Times New Roman" w:hAnsi="Times New Roman" w:cs="Times New Roman"/>
        </w:rPr>
      </w:pPr>
    </w:p>
    <w:p w14:paraId="44544C88" w14:textId="446505E3" w:rsidR="00501D8B" w:rsidRPr="00501D8B" w:rsidRDefault="001C75B2" w:rsidP="00F52325">
      <w:pPr>
        <w:pStyle w:val="ListParagraph"/>
        <w:jc w:val="both"/>
        <w:rPr>
          <w:rFonts w:ascii="Times New Roman" w:hAnsi="Times New Roman" w:cs="Times New Roman"/>
        </w:rPr>
      </w:pPr>
      <w:r>
        <w:rPr>
          <w:rFonts w:ascii="Times New Roman" w:hAnsi="Times New Roman" w:cs="Times New Roman"/>
        </w:rPr>
        <w:t>Management Processes</w:t>
      </w:r>
      <w:r w:rsidR="00501D8B" w:rsidRPr="00501D8B">
        <w:rPr>
          <w:rFonts w:ascii="Times New Roman" w:hAnsi="Times New Roman" w:cs="Times New Roman"/>
        </w:rPr>
        <w:t xml:space="preserve"> give details about the project estimates providing the estimated cost and schedule for the project, it outlines the project plan in respect to phase planning, iteration objectives, releases, and project resourcing. The management process also outlines and refers to how the project would be monitored and control.</w:t>
      </w:r>
    </w:p>
    <w:p w14:paraId="741C7365" w14:textId="7108E81A" w:rsidR="00501D8B" w:rsidRDefault="00501D8B" w:rsidP="00F52325">
      <w:pPr>
        <w:spacing w:line="276" w:lineRule="auto"/>
        <w:ind w:left="720"/>
        <w:jc w:val="both"/>
        <w:rPr>
          <w:sz w:val="22"/>
          <w:szCs w:val="22"/>
        </w:rPr>
      </w:pPr>
      <w:r w:rsidRPr="00501D8B">
        <w:rPr>
          <w:sz w:val="22"/>
          <w:szCs w:val="22"/>
        </w:rPr>
        <w:t>Annexes- provides additional information for the reader of the software development plan, the reference and any of the project technical standards and plans which are applied to this project would be found in this section.</w:t>
      </w:r>
    </w:p>
    <w:p w14:paraId="4E1BA724" w14:textId="77777777" w:rsidR="008F510B" w:rsidRDefault="008F510B" w:rsidP="00F52325">
      <w:pPr>
        <w:spacing w:line="276" w:lineRule="auto"/>
        <w:ind w:left="720"/>
        <w:jc w:val="both"/>
        <w:rPr>
          <w:sz w:val="22"/>
          <w:szCs w:val="22"/>
        </w:rPr>
      </w:pPr>
    </w:p>
    <w:p w14:paraId="15E7DE15" w14:textId="77777777" w:rsidR="008F510B" w:rsidRDefault="008F510B" w:rsidP="00F52325">
      <w:pPr>
        <w:spacing w:line="276" w:lineRule="auto"/>
        <w:ind w:left="720"/>
        <w:jc w:val="both"/>
        <w:rPr>
          <w:sz w:val="22"/>
          <w:szCs w:val="22"/>
        </w:rPr>
      </w:pPr>
    </w:p>
    <w:p w14:paraId="7B3F8279" w14:textId="77777777" w:rsidR="008F510B" w:rsidRDefault="008F510B" w:rsidP="00F52325">
      <w:pPr>
        <w:spacing w:line="276" w:lineRule="auto"/>
        <w:ind w:left="720"/>
        <w:jc w:val="both"/>
        <w:rPr>
          <w:sz w:val="22"/>
          <w:szCs w:val="22"/>
        </w:rPr>
      </w:pPr>
    </w:p>
    <w:p w14:paraId="7565C81F" w14:textId="77777777" w:rsidR="008F510B" w:rsidRDefault="008F510B" w:rsidP="00F52325">
      <w:pPr>
        <w:spacing w:line="276" w:lineRule="auto"/>
        <w:ind w:left="720"/>
        <w:jc w:val="both"/>
        <w:rPr>
          <w:sz w:val="22"/>
          <w:szCs w:val="22"/>
        </w:rPr>
      </w:pPr>
    </w:p>
    <w:p w14:paraId="5CBB363C" w14:textId="77777777" w:rsidR="008F510B" w:rsidRDefault="008F510B" w:rsidP="00F52325">
      <w:pPr>
        <w:spacing w:line="276" w:lineRule="auto"/>
        <w:ind w:left="720"/>
        <w:jc w:val="both"/>
        <w:rPr>
          <w:sz w:val="22"/>
          <w:szCs w:val="22"/>
        </w:rPr>
      </w:pPr>
    </w:p>
    <w:p w14:paraId="151C8812" w14:textId="77777777" w:rsidR="008F510B" w:rsidRDefault="008F510B" w:rsidP="00F52325">
      <w:pPr>
        <w:spacing w:line="276" w:lineRule="auto"/>
        <w:ind w:left="720"/>
        <w:jc w:val="both"/>
        <w:rPr>
          <w:sz w:val="22"/>
          <w:szCs w:val="22"/>
        </w:rPr>
      </w:pPr>
    </w:p>
    <w:p w14:paraId="029CE014" w14:textId="77777777" w:rsidR="008F510B" w:rsidRDefault="008F510B" w:rsidP="00F52325">
      <w:pPr>
        <w:spacing w:line="276" w:lineRule="auto"/>
        <w:ind w:left="720"/>
        <w:jc w:val="both"/>
        <w:rPr>
          <w:sz w:val="22"/>
          <w:szCs w:val="22"/>
        </w:rPr>
      </w:pPr>
    </w:p>
    <w:p w14:paraId="574D01F5" w14:textId="77777777" w:rsidR="008F510B" w:rsidRDefault="008F510B" w:rsidP="00F52325">
      <w:pPr>
        <w:spacing w:line="276" w:lineRule="auto"/>
        <w:ind w:left="720"/>
        <w:jc w:val="both"/>
        <w:rPr>
          <w:sz w:val="22"/>
          <w:szCs w:val="22"/>
        </w:rPr>
      </w:pPr>
    </w:p>
    <w:p w14:paraId="4050F1AB" w14:textId="77777777" w:rsidR="008F510B" w:rsidRDefault="008F510B" w:rsidP="00F52325">
      <w:pPr>
        <w:spacing w:line="276" w:lineRule="auto"/>
        <w:ind w:left="720"/>
        <w:jc w:val="both"/>
        <w:rPr>
          <w:sz w:val="22"/>
          <w:szCs w:val="22"/>
        </w:rPr>
      </w:pPr>
    </w:p>
    <w:p w14:paraId="7C53F98B" w14:textId="77777777" w:rsidR="008F510B" w:rsidRDefault="008F510B" w:rsidP="00F52325">
      <w:pPr>
        <w:spacing w:line="276" w:lineRule="auto"/>
        <w:ind w:left="720"/>
        <w:jc w:val="both"/>
        <w:rPr>
          <w:sz w:val="22"/>
          <w:szCs w:val="22"/>
        </w:rPr>
      </w:pPr>
    </w:p>
    <w:p w14:paraId="3C995430" w14:textId="77777777" w:rsidR="008F510B" w:rsidRDefault="008F510B" w:rsidP="00F52325">
      <w:pPr>
        <w:spacing w:line="276" w:lineRule="auto"/>
        <w:ind w:left="720"/>
        <w:jc w:val="both"/>
        <w:rPr>
          <w:sz w:val="22"/>
          <w:szCs w:val="22"/>
        </w:rPr>
      </w:pPr>
    </w:p>
    <w:p w14:paraId="613F97AB" w14:textId="77777777" w:rsidR="008F510B" w:rsidRDefault="008F510B" w:rsidP="00F52325">
      <w:pPr>
        <w:spacing w:line="276" w:lineRule="auto"/>
        <w:ind w:left="720"/>
        <w:jc w:val="both"/>
        <w:rPr>
          <w:sz w:val="22"/>
          <w:szCs w:val="22"/>
        </w:rPr>
      </w:pPr>
    </w:p>
    <w:p w14:paraId="5FAA59FB" w14:textId="77777777" w:rsidR="008F510B" w:rsidRDefault="008F510B" w:rsidP="00F52325">
      <w:pPr>
        <w:spacing w:line="276" w:lineRule="auto"/>
        <w:ind w:left="720"/>
        <w:jc w:val="both"/>
        <w:rPr>
          <w:sz w:val="22"/>
          <w:szCs w:val="22"/>
        </w:rPr>
      </w:pPr>
    </w:p>
    <w:p w14:paraId="254ACA60" w14:textId="77777777" w:rsidR="008F510B" w:rsidRPr="00501D8B" w:rsidRDefault="008F510B" w:rsidP="00F52325">
      <w:pPr>
        <w:spacing w:line="276" w:lineRule="auto"/>
        <w:ind w:left="720"/>
        <w:jc w:val="both"/>
        <w:rPr>
          <w:sz w:val="22"/>
          <w:szCs w:val="22"/>
        </w:rPr>
      </w:pPr>
    </w:p>
    <w:p w14:paraId="437AF80E" w14:textId="77777777" w:rsidR="007102DB" w:rsidRPr="00093290" w:rsidRDefault="00EF302B" w:rsidP="00F52325">
      <w:pPr>
        <w:pStyle w:val="Heading1"/>
        <w:jc w:val="both"/>
        <w:rPr>
          <w:sz w:val="28"/>
        </w:rPr>
      </w:pPr>
      <w:bookmarkStart w:id="15" w:name="_Toc524312832"/>
      <w:bookmarkStart w:id="16" w:name="_Toc400083811"/>
      <w:r w:rsidRPr="00093290">
        <w:rPr>
          <w:sz w:val="28"/>
        </w:rPr>
        <w:lastRenderedPageBreak/>
        <w:t>Project Overview</w:t>
      </w:r>
      <w:bookmarkEnd w:id="15"/>
      <w:bookmarkEnd w:id="16"/>
    </w:p>
    <w:p w14:paraId="5F8B1B1C" w14:textId="77777777" w:rsidR="007102DB" w:rsidRPr="00093290" w:rsidRDefault="00EF302B" w:rsidP="00F52325">
      <w:pPr>
        <w:pStyle w:val="Heading2"/>
        <w:spacing w:line="276" w:lineRule="auto"/>
        <w:jc w:val="both"/>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F52325">
      <w:pPr>
        <w:pStyle w:val="BodyText"/>
        <w:spacing w:line="276" w:lineRule="auto"/>
        <w:jc w:val="both"/>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F52325">
      <w:pPr>
        <w:pStyle w:val="Heading2"/>
        <w:spacing w:line="276" w:lineRule="auto"/>
        <w:jc w:val="both"/>
        <w:rPr>
          <w:sz w:val="22"/>
        </w:rPr>
      </w:pPr>
      <w:bookmarkStart w:id="19" w:name="_Toc524312834"/>
      <w:bookmarkStart w:id="20" w:name="_Toc400083813"/>
      <w:r w:rsidRPr="00093290">
        <w:rPr>
          <w:sz w:val="22"/>
        </w:rPr>
        <w:t>Assumptions and Constraints</w:t>
      </w:r>
      <w:bookmarkEnd w:id="19"/>
      <w:bookmarkEnd w:id="20"/>
    </w:p>
    <w:p w14:paraId="4D93F485" w14:textId="3A6348A1" w:rsidR="00A75AF8" w:rsidRDefault="00D016E4" w:rsidP="00F52325">
      <w:pPr>
        <w:pStyle w:val="BodyText"/>
        <w:numPr>
          <w:ilvl w:val="0"/>
          <w:numId w:val="5"/>
        </w:numPr>
        <w:spacing w:line="276" w:lineRule="auto"/>
        <w:jc w:val="both"/>
        <w:rPr>
          <w:sz w:val="22"/>
        </w:rPr>
      </w:pPr>
      <w:r>
        <w:rPr>
          <w:sz w:val="22"/>
        </w:rPr>
        <w:t>The project assumptions are as follows</w:t>
      </w:r>
    </w:p>
    <w:p w14:paraId="4D546995" w14:textId="4F24B4AE" w:rsidR="00D016E4" w:rsidRDefault="00D016E4" w:rsidP="00F52325">
      <w:pPr>
        <w:pStyle w:val="BodyText"/>
        <w:numPr>
          <w:ilvl w:val="1"/>
          <w:numId w:val="5"/>
        </w:numPr>
        <w:spacing w:line="276" w:lineRule="auto"/>
        <w:jc w:val="both"/>
        <w:rPr>
          <w:sz w:val="22"/>
        </w:rPr>
      </w:pPr>
      <w:r>
        <w:rPr>
          <w:sz w:val="22"/>
        </w:rPr>
        <w:t>Team of 4 resources</w:t>
      </w:r>
    </w:p>
    <w:p w14:paraId="0DE6179E" w14:textId="4A18BA3F" w:rsidR="00D016E4" w:rsidRDefault="00D016E4" w:rsidP="00F52325">
      <w:pPr>
        <w:pStyle w:val="BodyText"/>
        <w:numPr>
          <w:ilvl w:val="1"/>
          <w:numId w:val="5"/>
        </w:numPr>
        <w:spacing w:line="276" w:lineRule="auto"/>
        <w:jc w:val="both"/>
        <w:rPr>
          <w:sz w:val="22"/>
        </w:rPr>
      </w:pPr>
      <w:r>
        <w:rPr>
          <w:sz w:val="22"/>
        </w:rPr>
        <w:t>Equipment and Software availability</w:t>
      </w:r>
    </w:p>
    <w:p w14:paraId="4E345E76" w14:textId="74980D25" w:rsidR="00D016E4" w:rsidRDefault="00D016E4" w:rsidP="00F52325">
      <w:pPr>
        <w:pStyle w:val="BodyText"/>
        <w:numPr>
          <w:ilvl w:val="1"/>
          <w:numId w:val="5"/>
        </w:numPr>
        <w:spacing w:line="276" w:lineRule="auto"/>
        <w:jc w:val="both"/>
        <w:rPr>
          <w:sz w:val="22"/>
        </w:rPr>
      </w:pPr>
      <w:r>
        <w:rPr>
          <w:sz w:val="22"/>
        </w:rPr>
        <w:t>Approval of funding</w:t>
      </w:r>
    </w:p>
    <w:p w14:paraId="0B4C0A92" w14:textId="77777777" w:rsidR="00D016E4" w:rsidRDefault="00D016E4" w:rsidP="00F52325">
      <w:pPr>
        <w:pStyle w:val="BodyText"/>
        <w:spacing w:line="276" w:lineRule="auto"/>
        <w:jc w:val="both"/>
        <w:rPr>
          <w:sz w:val="22"/>
        </w:rPr>
      </w:pPr>
    </w:p>
    <w:p w14:paraId="31ADD383" w14:textId="0B88EB37" w:rsidR="00D016E4" w:rsidRPr="00D016E4" w:rsidRDefault="00D016E4" w:rsidP="00F52325">
      <w:pPr>
        <w:pStyle w:val="BodyText"/>
        <w:numPr>
          <w:ilvl w:val="0"/>
          <w:numId w:val="5"/>
        </w:numPr>
        <w:spacing w:line="276" w:lineRule="auto"/>
        <w:jc w:val="both"/>
        <w:rPr>
          <w:sz w:val="22"/>
        </w:rPr>
      </w:pPr>
      <w:r>
        <w:rPr>
          <w:sz w:val="22"/>
        </w:rPr>
        <w:t>The project constraints are</w:t>
      </w:r>
    </w:p>
    <w:p w14:paraId="1723C331" w14:textId="166C686B" w:rsidR="00503AF3" w:rsidRPr="004529BB" w:rsidRDefault="00503AF3" w:rsidP="00F52325">
      <w:pPr>
        <w:pStyle w:val="BodyText"/>
        <w:numPr>
          <w:ilvl w:val="1"/>
          <w:numId w:val="5"/>
        </w:numPr>
        <w:spacing w:line="276" w:lineRule="auto"/>
        <w:jc w:val="both"/>
        <w:rPr>
          <w:sz w:val="22"/>
        </w:rPr>
      </w:pPr>
      <w:r w:rsidRPr="004529BB">
        <w:rPr>
          <w:sz w:val="22"/>
        </w:rPr>
        <w:t>Time is one constraints as there are requirements to meet within a limited time frame.</w:t>
      </w:r>
    </w:p>
    <w:p w14:paraId="0814712E" w14:textId="23073361" w:rsidR="00954DC2" w:rsidRDefault="00503AF3" w:rsidP="00F52325">
      <w:pPr>
        <w:pStyle w:val="BodyText"/>
        <w:numPr>
          <w:ilvl w:val="1"/>
          <w:numId w:val="5"/>
        </w:numPr>
        <w:spacing w:line="276" w:lineRule="auto"/>
        <w:jc w:val="both"/>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664AC762" w14:textId="77777777" w:rsidR="00A77C05" w:rsidRPr="00A77C05" w:rsidRDefault="00A77C05" w:rsidP="00F52325">
      <w:pPr>
        <w:pStyle w:val="BodyText"/>
        <w:spacing w:line="276" w:lineRule="auto"/>
        <w:ind w:left="2160"/>
        <w:jc w:val="both"/>
        <w:rPr>
          <w:sz w:val="22"/>
        </w:rPr>
      </w:pPr>
    </w:p>
    <w:p w14:paraId="0BBFFC1A" w14:textId="77777777" w:rsidR="007102DB" w:rsidRPr="00093290" w:rsidRDefault="00EF302B" w:rsidP="00F52325">
      <w:pPr>
        <w:pStyle w:val="Heading2"/>
        <w:jc w:val="both"/>
        <w:rPr>
          <w:sz w:val="22"/>
        </w:rPr>
      </w:pPr>
      <w:bookmarkStart w:id="21" w:name="_Toc524312835"/>
      <w:bookmarkStart w:id="22" w:name="_Toc400083814"/>
      <w:r w:rsidRPr="00093290">
        <w:rPr>
          <w:sz w:val="22"/>
        </w:rPr>
        <w:t>Project Deliverables</w:t>
      </w:r>
      <w:bookmarkEnd w:id="21"/>
      <w:bookmarkEnd w:id="22"/>
    </w:p>
    <w:p w14:paraId="5F371AF4" w14:textId="7AE9D72E" w:rsidR="007102DB" w:rsidRPr="00093290" w:rsidRDefault="007102DB" w:rsidP="00F52325">
      <w:pPr>
        <w:pStyle w:val="InfoBlue"/>
        <w:jc w:val="both"/>
        <w:rPr>
          <w:sz w:val="22"/>
        </w:rPr>
      </w:pPr>
    </w:p>
    <w:tbl>
      <w:tblPr>
        <w:tblStyle w:val="GridTable4-Accent1"/>
        <w:tblW w:w="0" w:type="auto"/>
        <w:tblLook w:val="04A0" w:firstRow="1" w:lastRow="0" w:firstColumn="1" w:lastColumn="0" w:noHBand="0" w:noVBand="1"/>
      </w:tblPr>
      <w:tblGrid>
        <w:gridCol w:w="2914"/>
        <w:gridCol w:w="2661"/>
        <w:gridCol w:w="3055"/>
      </w:tblGrid>
      <w:tr w:rsidR="006B64D0" w:rsidRPr="00093290" w14:paraId="53CFDC27"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37526BA3" w14:textId="08FB2241" w:rsidR="006B64D0" w:rsidRPr="004529BB" w:rsidRDefault="006B64D0" w:rsidP="00F52325">
            <w:pPr>
              <w:pStyle w:val="BodyText"/>
              <w:ind w:left="0"/>
              <w:jc w:val="both"/>
              <w:rPr>
                <w:sz w:val="22"/>
              </w:rPr>
            </w:pPr>
            <w:r w:rsidRPr="004529BB">
              <w:rPr>
                <w:sz w:val="22"/>
              </w:rPr>
              <w:t>Week/Deliverable</w:t>
            </w:r>
          </w:p>
        </w:tc>
        <w:tc>
          <w:tcPr>
            <w:tcW w:w="2661" w:type="dxa"/>
          </w:tcPr>
          <w:p w14:paraId="6FF814C8" w14:textId="389C0069" w:rsidR="006B64D0" w:rsidRPr="004529BB" w:rsidRDefault="006B64D0"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Team Leader</w:t>
            </w:r>
          </w:p>
        </w:tc>
        <w:tc>
          <w:tcPr>
            <w:tcW w:w="3055" w:type="dxa"/>
          </w:tcPr>
          <w:p w14:paraId="1B42269C" w14:textId="5E6DD460" w:rsidR="006B64D0" w:rsidRPr="004529BB" w:rsidRDefault="006B64D0"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Deliverable Description</w:t>
            </w:r>
          </w:p>
        </w:tc>
      </w:tr>
      <w:tr w:rsidR="006B64D0" w:rsidRPr="00093290" w14:paraId="0685EC35"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683DA7D2" w14:textId="6E739D54" w:rsidR="006B64D0" w:rsidRPr="004529BB" w:rsidRDefault="0091120B" w:rsidP="00F52325">
            <w:pPr>
              <w:pStyle w:val="BodyText"/>
              <w:ind w:left="0"/>
              <w:jc w:val="both"/>
              <w:rPr>
                <w:sz w:val="22"/>
              </w:rPr>
            </w:pPr>
            <w:r w:rsidRPr="004529BB">
              <w:rPr>
                <w:sz w:val="22"/>
              </w:rPr>
              <w:t>1</w:t>
            </w:r>
          </w:p>
        </w:tc>
        <w:tc>
          <w:tcPr>
            <w:tcW w:w="2661" w:type="dxa"/>
          </w:tcPr>
          <w:p w14:paraId="205C1375" w14:textId="55BC8FD2" w:rsidR="006B64D0" w:rsidRPr="004529BB" w:rsidRDefault="00256E7D"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w:t>
            </w:r>
          </w:p>
        </w:tc>
        <w:tc>
          <w:tcPr>
            <w:tcW w:w="3055" w:type="dxa"/>
          </w:tcPr>
          <w:p w14:paraId="07634620" w14:textId="4FDF4A5F" w:rsidR="006B64D0" w:rsidRPr="004529BB" w:rsidRDefault="00256E7D"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Project Plan</w:t>
            </w:r>
            <w:r w:rsidR="000E2086" w:rsidRPr="004529BB">
              <w:rPr>
                <w:sz w:val="22"/>
              </w:rPr>
              <w:t xml:space="preserve"> Part 1</w:t>
            </w:r>
          </w:p>
        </w:tc>
      </w:tr>
      <w:tr w:rsidR="006B64D0" w:rsidRPr="00093290" w14:paraId="26C63E80"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5AC351AB" w14:textId="0CF8D1A7" w:rsidR="006B64D0" w:rsidRPr="004529BB" w:rsidRDefault="005E4454" w:rsidP="00F52325">
            <w:pPr>
              <w:pStyle w:val="BodyText"/>
              <w:ind w:left="0"/>
              <w:jc w:val="both"/>
              <w:rPr>
                <w:sz w:val="22"/>
              </w:rPr>
            </w:pPr>
            <w:r w:rsidRPr="004529BB">
              <w:rPr>
                <w:sz w:val="22"/>
              </w:rPr>
              <w:t>2</w:t>
            </w:r>
          </w:p>
        </w:tc>
        <w:tc>
          <w:tcPr>
            <w:tcW w:w="2661" w:type="dxa"/>
          </w:tcPr>
          <w:p w14:paraId="1220F19A" w14:textId="4C1D5655" w:rsidR="006B64D0" w:rsidRPr="004529BB" w:rsidRDefault="005E4454"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Devindra Mahadeo</w:t>
            </w:r>
          </w:p>
        </w:tc>
        <w:tc>
          <w:tcPr>
            <w:tcW w:w="3055" w:type="dxa"/>
          </w:tcPr>
          <w:p w14:paraId="14E16AAD" w14:textId="2D9B1115" w:rsidR="006B64D0" w:rsidRPr="004529BB" w:rsidRDefault="005E4454"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Project Plan</w:t>
            </w:r>
            <w:r w:rsidR="000E2086" w:rsidRPr="004529BB">
              <w:rPr>
                <w:sz w:val="22"/>
              </w:rPr>
              <w:t xml:space="preserve"> Part 2</w:t>
            </w:r>
          </w:p>
        </w:tc>
      </w:tr>
      <w:tr w:rsidR="006B64D0" w:rsidRPr="00093290" w14:paraId="78020C33"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1E586B33" w14:textId="61BA1C26" w:rsidR="006B64D0" w:rsidRPr="004529BB" w:rsidRDefault="005E4454" w:rsidP="00F52325">
            <w:pPr>
              <w:pStyle w:val="BodyText"/>
              <w:ind w:left="0"/>
              <w:jc w:val="both"/>
              <w:rPr>
                <w:sz w:val="22"/>
              </w:rPr>
            </w:pPr>
            <w:r w:rsidRPr="004529BB">
              <w:rPr>
                <w:sz w:val="22"/>
              </w:rPr>
              <w:t>3</w:t>
            </w:r>
          </w:p>
        </w:tc>
        <w:tc>
          <w:tcPr>
            <w:tcW w:w="2661" w:type="dxa"/>
          </w:tcPr>
          <w:p w14:paraId="41154DEE" w14:textId="72ECED4F" w:rsidR="006B64D0" w:rsidRPr="004529BB" w:rsidRDefault="009E738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Project Plan</w:t>
            </w:r>
            <w:r w:rsidR="000E2086" w:rsidRPr="004529BB">
              <w:rPr>
                <w:sz w:val="22"/>
              </w:rPr>
              <w:t xml:space="preserve"> Part 3</w:t>
            </w:r>
          </w:p>
        </w:tc>
      </w:tr>
      <w:tr w:rsidR="006B64D0" w:rsidRPr="00093290" w14:paraId="1DC5FCAE"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27358E8D" w14:textId="2DD43ACF" w:rsidR="006B64D0" w:rsidRPr="004529BB" w:rsidRDefault="00636A7F" w:rsidP="00F52325">
            <w:pPr>
              <w:pStyle w:val="BodyText"/>
              <w:ind w:left="0"/>
              <w:jc w:val="both"/>
              <w:rPr>
                <w:sz w:val="22"/>
              </w:rPr>
            </w:pPr>
            <w:r>
              <w:rPr>
                <w:sz w:val="22"/>
              </w:rPr>
              <w:t>4</w:t>
            </w:r>
          </w:p>
        </w:tc>
        <w:tc>
          <w:tcPr>
            <w:tcW w:w="2661" w:type="dxa"/>
          </w:tcPr>
          <w:p w14:paraId="4CAA7F14" w14:textId="777367F8" w:rsidR="006B64D0" w:rsidRPr="004529BB" w:rsidRDefault="00CF5A84"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Ma</w:t>
            </w:r>
            <w:r w:rsidR="00636A7F">
              <w:rPr>
                <w:sz w:val="22"/>
              </w:rPr>
              <w:t>tthew Ganpat, Devindra Mahadeo</w:t>
            </w:r>
          </w:p>
        </w:tc>
        <w:tc>
          <w:tcPr>
            <w:tcW w:w="3055" w:type="dxa"/>
          </w:tcPr>
          <w:p w14:paraId="43DA0386" w14:textId="41A56B60" w:rsidR="006B64D0" w:rsidRPr="004529BB" w:rsidRDefault="00CF5A84"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4F7B6040" w14:textId="6D07A440" w:rsidR="006B64D0" w:rsidRPr="004529BB" w:rsidRDefault="00636A7F" w:rsidP="00F52325">
            <w:pPr>
              <w:pStyle w:val="BodyText"/>
              <w:ind w:left="0"/>
              <w:jc w:val="both"/>
              <w:rPr>
                <w:sz w:val="22"/>
              </w:rPr>
            </w:pPr>
            <w:r>
              <w:rPr>
                <w:sz w:val="22"/>
              </w:rPr>
              <w:t>5</w:t>
            </w:r>
          </w:p>
        </w:tc>
        <w:tc>
          <w:tcPr>
            <w:tcW w:w="2661" w:type="dxa"/>
          </w:tcPr>
          <w:p w14:paraId="4B284433" w14:textId="5F7088FB" w:rsidR="006B64D0" w:rsidRPr="004529BB" w:rsidRDefault="009E738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Shervonne </w:t>
            </w:r>
          </w:p>
        </w:tc>
        <w:tc>
          <w:tcPr>
            <w:tcW w:w="3055" w:type="dxa"/>
          </w:tcPr>
          <w:p w14:paraId="62CD4745" w14:textId="6E2C6DD9" w:rsidR="006B64D0" w:rsidRPr="004529BB" w:rsidRDefault="001A340C"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7FFFE62C" w14:textId="6769578B" w:rsidR="006B64D0" w:rsidRPr="004529BB" w:rsidRDefault="00636A7F" w:rsidP="00F52325">
            <w:pPr>
              <w:pStyle w:val="BodyText"/>
              <w:ind w:left="0"/>
              <w:jc w:val="both"/>
              <w:rPr>
                <w:sz w:val="22"/>
              </w:rPr>
            </w:pPr>
            <w:r>
              <w:rPr>
                <w:sz w:val="22"/>
              </w:rPr>
              <w:t>6</w:t>
            </w:r>
          </w:p>
        </w:tc>
        <w:tc>
          <w:tcPr>
            <w:tcW w:w="2661" w:type="dxa"/>
          </w:tcPr>
          <w:p w14:paraId="172E1003" w14:textId="4C8771DA" w:rsidR="006B64D0" w:rsidRPr="004529BB" w:rsidRDefault="00CF1055"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Matthew Ganpat, Devindra Mahadeo,</w:t>
            </w:r>
          </w:p>
        </w:tc>
        <w:tc>
          <w:tcPr>
            <w:tcW w:w="3055" w:type="dxa"/>
          </w:tcPr>
          <w:p w14:paraId="5D28F777" w14:textId="72B715DF" w:rsidR="006B64D0" w:rsidRPr="004529BB" w:rsidRDefault="00CF1055"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Specifications</w:t>
            </w:r>
          </w:p>
        </w:tc>
      </w:tr>
      <w:tr w:rsidR="00CF1055" w:rsidRPr="00093290" w14:paraId="212F92DC"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0B2D49DC" w14:textId="5650D775" w:rsidR="00CF1055" w:rsidRPr="004529BB" w:rsidRDefault="00636A7F" w:rsidP="00F52325">
            <w:pPr>
              <w:pStyle w:val="BodyText"/>
              <w:ind w:left="0"/>
              <w:jc w:val="both"/>
              <w:rPr>
                <w:sz w:val="22"/>
              </w:rPr>
            </w:pPr>
            <w:r>
              <w:rPr>
                <w:sz w:val="22"/>
              </w:rPr>
              <w:t>7</w:t>
            </w:r>
          </w:p>
        </w:tc>
        <w:tc>
          <w:tcPr>
            <w:tcW w:w="2661" w:type="dxa"/>
          </w:tcPr>
          <w:p w14:paraId="637722C2" w14:textId="7FD9BE90" w:rsidR="00CF1055" w:rsidRPr="004529BB" w:rsidRDefault="00D711EB"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Shervonne </w:t>
            </w:r>
            <w:r w:rsidR="00CF1055" w:rsidRPr="004529BB">
              <w:rPr>
                <w:sz w:val="22"/>
              </w:rPr>
              <w:t xml:space="preserve">Cummings </w:t>
            </w:r>
          </w:p>
        </w:tc>
        <w:tc>
          <w:tcPr>
            <w:tcW w:w="3055" w:type="dxa"/>
          </w:tcPr>
          <w:p w14:paraId="6C7D6243" w14:textId="74CF13C4" w:rsidR="00CF1055" w:rsidRPr="004529BB" w:rsidRDefault="00CF1055"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Specifications</w:t>
            </w:r>
          </w:p>
        </w:tc>
      </w:tr>
      <w:tr w:rsidR="00A967A8" w:rsidRPr="00093290" w14:paraId="49041848"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17C0E843" w14:textId="5495CE22" w:rsidR="00A967A8" w:rsidRPr="004529BB" w:rsidRDefault="00636A7F" w:rsidP="00F52325">
            <w:pPr>
              <w:pStyle w:val="BodyText"/>
              <w:ind w:left="0"/>
              <w:jc w:val="both"/>
              <w:rPr>
                <w:sz w:val="22"/>
              </w:rPr>
            </w:pPr>
            <w:r>
              <w:rPr>
                <w:sz w:val="22"/>
              </w:rPr>
              <w:t>8</w:t>
            </w:r>
          </w:p>
        </w:tc>
        <w:tc>
          <w:tcPr>
            <w:tcW w:w="2661" w:type="dxa"/>
          </w:tcPr>
          <w:p w14:paraId="5E9B1C38" w14:textId="40C47AB2" w:rsidR="00A967A8" w:rsidRPr="004529BB" w:rsidRDefault="00A967A8"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Evaluation Report</w:t>
            </w:r>
          </w:p>
        </w:tc>
      </w:tr>
      <w:tr w:rsidR="00A967A8" w:rsidRPr="00093290" w14:paraId="5745BB1C"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6D94C18B" w14:textId="4E98D8B7" w:rsidR="00A967A8" w:rsidRPr="004529BB" w:rsidRDefault="00636A7F" w:rsidP="00F52325">
            <w:pPr>
              <w:pStyle w:val="BodyText"/>
              <w:ind w:left="0"/>
              <w:jc w:val="both"/>
              <w:rPr>
                <w:sz w:val="22"/>
              </w:rPr>
            </w:pPr>
            <w:r>
              <w:rPr>
                <w:sz w:val="22"/>
              </w:rPr>
              <w:t>9</w:t>
            </w:r>
          </w:p>
        </w:tc>
        <w:tc>
          <w:tcPr>
            <w:tcW w:w="2661" w:type="dxa"/>
          </w:tcPr>
          <w:p w14:paraId="7ED1F07F" w14:textId="583EE4BB" w:rsidR="00A967A8" w:rsidRPr="004529BB" w:rsidRDefault="00D711EB"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Shervonne </w:t>
            </w:r>
            <w:r w:rsidR="00A967A8" w:rsidRPr="004529BB">
              <w:rPr>
                <w:sz w:val="22"/>
              </w:rPr>
              <w:t xml:space="preserve">Cummings </w:t>
            </w:r>
          </w:p>
        </w:tc>
        <w:tc>
          <w:tcPr>
            <w:tcW w:w="3055" w:type="dxa"/>
          </w:tcPr>
          <w:p w14:paraId="570433D8" w14:textId="17BB44B4" w:rsidR="00A967A8" w:rsidRPr="004529BB" w:rsidRDefault="00A967A8"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Evaluation Report</w:t>
            </w:r>
          </w:p>
        </w:tc>
      </w:tr>
      <w:tr w:rsidR="00A967A8" w:rsidRPr="00093290" w14:paraId="626B36DE"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4A4D1A7F" w14:textId="289DE134" w:rsidR="00A967A8" w:rsidRPr="004529BB" w:rsidRDefault="00636A7F" w:rsidP="00F52325">
            <w:pPr>
              <w:pStyle w:val="BodyText"/>
              <w:ind w:left="0"/>
              <w:jc w:val="both"/>
              <w:rPr>
                <w:sz w:val="22"/>
              </w:rPr>
            </w:pPr>
            <w:r>
              <w:rPr>
                <w:sz w:val="22"/>
              </w:rPr>
              <w:lastRenderedPageBreak/>
              <w:t>10</w:t>
            </w:r>
          </w:p>
        </w:tc>
        <w:tc>
          <w:tcPr>
            <w:tcW w:w="2661" w:type="dxa"/>
          </w:tcPr>
          <w:p w14:paraId="0AFE5A59" w14:textId="03225C63" w:rsidR="00A967A8" w:rsidRPr="004529BB" w:rsidRDefault="0097653E"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Matthew Ganpat, Devindra Mahadeo </w:t>
            </w:r>
            <w:r w:rsidR="00D711EB" w:rsidRPr="004529BB">
              <w:rPr>
                <w:sz w:val="22"/>
              </w:rPr>
              <w:t xml:space="preserve">Shervonne </w:t>
            </w:r>
            <w:r w:rsidR="00636A7F">
              <w:rPr>
                <w:sz w:val="22"/>
              </w:rPr>
              <w:t>Cummings</w:t>
            </w:r>
          </w:p>
        </w:tc>
        <w:tc>
          <w:tcPr>
            <w:tcW w:w="3055" w:type="dxa"/>
          </w:tcPr>
          <w:p w14:paraId="5ADCC480" w14:textId="06477301" w:rsidR="00A967A8" w:rsidRPr="004529BB" w:rsidRDefault="00A967A8"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Prototype</w:t>
            </w:r>
          </w:p>
        </w:tc>
      </w:tr>
    </w:tbl>
    <w:p w14:paraId="34ED1030" w14:textId="77777777" w:rsidR="006B64D0" w:rsidRPr="00093290" w:rsidRDefault="006B64D0" w:rsidP="00F52325">
      <w:pPr>
        <w:pStyle w:val="BodyText"/>
        <w:jc w:val="both"/>
        <w:rPr>
          <w:sz w:val="22"/>
        </w:rPr>
      </w:pPr>
    </w:p>
    <w:p w14:paraId="6011F49B" w14:textId="77777777" w:rsidR="007102DB" w:rsidRPr="00093290" w:rsidRDefault="00EF302B" w:rsidP="00F52325">
      <w:pPr>
        <w:pStyle w:val="BodyText"/>
        <w:spacing w:line="276" w:lineRule="auto"/>
        <w:jc w:val="both"/>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rsidP="00F52325">
      <w:pPr>
        <w:pStyle w:val="Heading2"/>
        <w:jc w:val="both"/>
        <w:rPr>
          <w:sz w:val="22"/>
        </w:rPr>
      </w:pPr>
      <w:bookmarkStart w:id="23" w:name="_Toc524312836"/>
      <w:bookmarkStart w:id="24" w:name="_Toc400083815"/>
      <w:r w:rsidRPr="00093290">
        <w:rPr>
          <w:sz w:val="22"/>
        </w:rPr>
        <w:t>Evolution of the Software Development Plan</w:t>
      </w:r>
      <w:bookmarkEnd w:id="23"/>
      <w:bookmarkEnd w:id="24"/>
    </w:p>
    <w:p w14:paraId="0EF7A93F" w14:textId="0DAAE265" w:rsidR="007102DB" w:rsidRPr="00093290" w:rsidRDefault="007102DB" w:rsidP="00F52325">
      <w:pPr>
        <w:pStyle w:val="InfoBlue"/>
        <w:jc w:val="both"/>
        <w:rPr>
          <w:sz w:val="22"/>
        </w:rPr>
      </w:pPr>
    </w:p>
    <w:tbl>
      <w:tblPr>
        <w:tblStyle w:val="GridTable4-Accent1"/>
        <w:tblW w:w="0" w:type="auto"/>
        <w:tblLook w:val="04A0" w:firstRow="1" w:lastRow="0" w:firstColumn="1" w:lastColumn="0" w:noHBand="0" w:noVBand="1"/>
      </w:tblPr>
      <w:tblGrid>
        <w:gridCol w:w="2159"/>
        <w:gridCol w:w="2160"/>
        <w:gridCol w:w="2181"/>
        <w:gridCol w:w="2130"/>
      </w:tblGrid>
      <w:tr w:rsidR="00FB62FE" w:rsidRPr="00093290" w14:paraId="411C32B2"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3C26701" w14:textId="298ADDB2" w:rsidR="00FB62FE" w:rsidRPr="00954DC2" w:rsidRDefault="00FB62FE" w:rsidP="00F52325">
            <w:pPr>
              <w:pStyle w:val="BodyText"/>
              <w:ind w:left="0"/>
              <w:jc w:val="both"/>
              <w:rPr>
                <w:sz w:val="22"/>
              </w:rPr>
            </w:pPr>
            <w:r w:rsidRPr="00954DC2">
              <w:rPr>
                <w:sz w:val="22"/>
              </w:rPr>
              <w:t>Version</w:t>
            </w:r>
          </w:p>
        </w:tc>
        <w:tc>
          <w:tcPr>
            <w:tcW w:w="2160" w:type="dxa"/>
          </w:tcPr>
          <w:p w14:paraId="73F64762" w14:textId="3C2C7345" w:rsidR="00FB62FE" w:rsidRPr="00954DC2" w:rsidRDefault="00FB62FE"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Primary Author(s)</w:t>
            </w:r>
          </w:p>
        </w:tc>
        <w:tc>
          <w:tcPr>
            <w:tcW w:w="2181" w:type="dxa"/>
          </w:tcPr>
          <w:p w14:paraId="4A1D7961" w14:textId="10EACFBE" w:rsidR="00FB62FE" w:rsidRPr="00954DC2" w:rsidRDefault="00FB62FE"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Description of Version</w:t>
            </w:r>
          </w:p>
        </w:tc>
        <w:tc>
          <w:tcPr>
            <w:tcW w:w="2130" w:type="dxa"/>
          </w:tcPr>
          <w:p w14:paraId="67C664F6" w14:textId="30E98040" w:rsidR="00FB62FE" w:rsidRPr="00954DC2" w:rsidRDefault="00FB62FE"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Date Expected</w:t>
            </w:r>
          </w:p>
        </w:tc>
      </w:tr>
      <w:tr w:rsidR="00FB62FE" w:rsidRPr="00093290" w14:paraId="5A16FCC4"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71D19DC5" w14:textId="6BCBABD3" w:rsidR="00FB62FE" w:rsidRPr="00954DC2" w:rsidRDefault="00E20BB6" w:rsidP="00F52325">
            <w:pPr>
              <w:pStyle w:val="BodyText"/>
              <w:ind w:left="0"/>
              <w:jc w:val="both"/>
              <w:rPr>
                <w:sz w:val="22"/>
              </w:rPr>
            </w:pPr>
            <w:r w:rsidRPr="00954DC2">
              <w:rPr>
                <w:sz w:val="22"/>
              </w:rPr>
              <w:t>Draft</w:t>
            </w:r>
          </w:p>
        </w:tc>
        <w:tc>
          <w:tcPr>
            <w:tcW w:w="2160" w:type="dxa"/>
          </w:tcPr>
          <w:p w14:paraId="119E76DF" w14:textId="33727238" w:rsidR="00FB62FE" w:rsidRPr="00954DC2" w:rsidRDefault="007B39D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742F67F" w14:textId="4259A2C5" w:rsidR="00FB62FE" w:rsidRPr="00954DC2" w:rsidRDefault="00E20BB6"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03/10/14</w:t>
            </w:r>
          </w:p>
        </w:tc>
      </w:tr>
      <w:tr w:rsidR="00FB62FE" w:rsidRPr="00093290" w14:paraId="6CF92C8E"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3EEBC1D2" w14:textId="3F5B8F5F" w:rsidR="00FB62FE" w:rsidRPr="00954DC2" w:rsidRDefault="007B39DF" w:rsidP="00F52325">
            <w:pPr>
              <w:pStyle w:val="BodyText"/>
              <w:ind w:left="0"/>
              <w:jc w:val="both"/>
              <w:rPr>
                <w:sz w:val="22"/>
              </w:rPr>
            </w:pPr>
            <w:r w:rsidRPr="00954DC2">
              <w:rPr>
                <w:sz w:val="22"/>
              </w:rPr>
              <w:t>Preliminary</w:t>
            </w:r>
          </w:p>
        </w:tc>
        <w:tc>
          <w:tcPr>
            <w:tcW w:w="2160" w:type="dxa"/>
          </w:tcPr>
          <w:p w14:paraId="75776E3A" w14:textId="48948C89"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1CC9837" w14:textId="66C2FDBE"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16/10/14</w:t>
            </w:r>
          </w:p>
        </w:tc>
      </w:tr>
      <w:tr w:rsidR="00FB62FE" w:rsidRPr="00093290" w14:paraId="7A158131"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E2F21FF" w14:textId="22C8E0E5" w:rsidR="00FB62FE" w:rsidRPr="00954DC2" w:rsidRDefault="007B39DF" w:rsidP="00F52325">
            <w:pPr>
              <w:pStyle w:val="BodyText"/>
              <w:ind w:left="0"/>
              <w:jc w:val="both"/>
              <w:rPr>
                <w:sz w:val="22"/>
              </w:rPr>
            </w:pPr>
            <w:r w:rsidRPr="00954DC2">
              <w:rPr>
                <w:sz w:val="22"/>
              </w:rPr>
              <w:t>Final</w:t>
            </w:r>
          </w:p>
        </w:tc>
        <w:tc>
          <w:tcPr>
            <w:tcW w:w="2160" w:type="dxa"/>
          </w:tcPr>
          <w:p w14:paraId="61380861" w14:textId="05E03479" w:rsidR="00FB62FE" w:rsidRPr="00954DC2" w:rsidRDefault="007B39D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3DA65BC9" w14:textId="748251D4" w:rsidR="00FB62FE" w:rsidRPr="00954DC2" w:rsidRDefault="007B39D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TBD</w:t>
            </w:r>
          </w:p>
        </w:tc>
      </w:tr>
      <w:tr w:rsidR="00FB62FE" w:rsidRPr="00093290" w14:paraId="5DB933D7"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260A3036" w14:textId="26ACEBF8" w:rsidR="00FB62FE" w:rsidRPr="00954DC2" w:rsidRDefault="007B39DF" w:rsidP="00F52325">
            <w:pPr>
              <w:pStyle w:val="BodyText"/>
              <w:ind w:left="0"/>
              <w:jc w:val="both"/>
              <w:rPr>
                <w:sz w:val="22"/>
              </w:rPr>
            </w:pPr>
            <w:r w:rsidRPr="00954DC2">
              <w:rPr>
                <w:sz w:val="22"/>
              </w:rPr>
              <w:t xml:space="preserve">Revision </w:t>
            </w:r>
          </w:p>
        </w:tc>
        <w:tc>
          <w:tcPr>
            <w:tcW w:w="2160" w:type="dxa"/>
          </w:tcPr>
          <w:p w14:paraId="6FE84162" w14:textId="1887ED97"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c>
          <w:tcPr>
            <w:tcW w:w="2181" w:type="dxa"/>
          </w:tcPr>
          <w:p w14:paraId="3C214E87" w14:textId="500EA607"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r>
    </w:tbl>
    <w:p w14:paraId="07286F2E" w14:textId="77777777" w:rsidR="00FB62FE" w:rsidRPr="00093290" w:rsidRDefault="00FB62FE" w:rsidP="00F52325">
      <w:pPr>
        <w:pStyle w:val="BodyText"/>
        <w:jc w:val="both"/>
        <w:rPr>
          <w:sz w:val="22"/>
        </w:rPr>
      </w:pPr>
    </w:p>
    <w:p w14:paraId="59050D4B" w14:textId="77777777" w:rsidR="00093290" w:rsidRPr="00093290" w:rsidRDefault="00093290" w:rsidP="00F52325">
      <w:pPr>
        <w:pStyle w:val="BodyText"/>
        <w:jc w:val="both"/>
        <w:rPr>
          <w:sz w:val="22"/>
        </w:rPr>
      </w:pPr>
    </w:p>
    <w:p w14:paraId="4E24834B" w14:textId="77777777" w:rsidR="007102DB" w:rsidRDefault="00EF302B" w:rsidP="00F52325">
      <w:pPr>
        <w:pStyle w:val="BodyText"/>
        <w:jc w:val="both"/>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rsidP="00F52325">
      <w:pPr>
        <w:pStyle w:val="BodyText"/>
        <w:jc w:val="both"/>
        <w:rPr>
          <w:sz w:val="22"/>
        </w:rPr>
      </w:pPr>
    </w:p>
    <w:p w14:paraId="69CDB0EE" w14:textId="77777777" w:rsidR="007102DB" w:rsidRPr="00093290" w:rsidRDefault="00EF302B" w:rsidP="00F52325">
      <w:pPr>
        <w:pStyle w:val="Heading1"/>
        <w:jc w:val="both"/>
        <w:rPr>
          <w:sz w:val="28"/>
        </w:rPr>
      </w:pPr>
      <w:bookmarkStart w:id="25" w:name="_Toc524312837"/>
      <w:bookmarkStart w:id="26" w:name="_Toc400083816"/>
      <w:r w:rsidRPr="00093290">
        <w:rPr>
          <w:sz w:val="28"/>
        </w:rPr>
        <w:t>Project Organization</w:t>
      </w:r>
      <w:bookmarkEnd w:id="25"/>
      <w:bookmarkEnd w:id="26"/>
    </w:p>
    <w:p w14:paraId="31DBE9DD" w14:textId="77777777" w:rsidR="00093290" w:rsidRPr="00093290" w:rsidRDefault="00093290" w:rsidP="00F52325">
      <w:pPr>
        <w:jc w:val="both"/>
        <w:rPr>
          <w:sz w:val="22"/>
        </w:rPr>
      </w:pPr>
    </w:p>
    <w:p w14:paraId="13098EC1" w14:textId="77777777" w:rsidR="007102DB" w:rsidRPr="00093290" w:rsidRDefault="00EF302B" w:rsidP="00F52325">
      <w:pPr>
        <w:pStyle w:val="Heading2"/>
        <w:jc w:val="both"/>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F52325">
      <w:pPr>
        <w:spacing w:line="276" w:lineRule="auto"/>
        <w:ind w:left="720"/>
        <w:jc w:val="both"/>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F52325">
      <w:pPr>
        <w:spacing w:line="276" w:lineRule="auto"/>
        <w:ind w:left="720"/>
        <w:jc w:val="both"/>
        <w:rPr>
          <w:sz w:val="22"/>
        </w:rPr>
      </w:pPr>
      <w:r w:rsidRPr="00093290">
        <w:rPr>
          <w:sz w:val="22"/>
        </w:rPr>
        <w:t>The project team is organized as follows:</w:t>
      </w:r>
    </w:p>
    <w:p w14:paraId="5CA7812D" w14:textId="77777777" w:rsidR="00093290" w:rsidRPr="00093290" w:rsidRDefault="00093290" w:rsidP="00F52325">
      <w:pPr>
        <w:spacing w:line="276" w:lineRule="auto"/>
        <w:ind w:left="720"/>
        <w:jc w:val="both"/>
        <w:rPr>
          <w:sz w:val="22"/>
        </w:rPr>
      </w:pPr>
    </w:p>
    <w:p w14:paraId="77C14655" w14:textId="77777777" w:rsidR="00093290" w:rsidRPr="00093290" w:rsidRDefault="00093290" w:rsidP="00F52325">
      <w:pPr>
        <w:pStyle w:val="ListParagraph"/>
        <w:numPr>
          <w:ilvl w:val="0"/>
          <w:numId w:val="9"/>
        </w:numPr>
        <w:jc w:val="both"/>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F52325">
      <w:pPr>
        <w:pStyle w:val="ListParagraph"/>
        <w:numPr>
          <w:ilvl w:val="0"/>
          <w:numId w:val="8"/>
        </w:numPr>
        <w:jc w:val="both"/>
        <w:rPr>
          <w:rFonts w:ascii="Times New Roman" w:hAnsi="Times New Roman" w:cs="Times New Roman"/>
          <w:szCs w:val="20"/>
        </w:rPr>
      </w:pPr>
      <w:r w:rsidRPr="00093290">
        <w:rPr>
          <w:rFonts w:ascii="Times New Roman" w:hAnsi="Times New Roman" w:cs="Times New Roman"/>
          <w:szCs w:val="20"/>
        </w:rPr>
        <w:t xml:space="preserve">Devindra Mahadeo </w:t>
      </w:r>
    </w:p>
    <w:p w14:paraId="17B9C61F" w14:textId="77777777" w:rsidR="00093290" w:rsidRPr="00093290" w:rsidRDefault="00093290" w:rsidP="00F52325">
      <w:pPr>
        <w:pStyle w:val="ListParagraph"/>
        <w:numPr>
          <w:ilvl w:val="0"/>
          <w:numId w:val="8"/>
        </w:numPr>
        <w:jc w:val="both"/>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rsidP="00F52325">
      <w:pPr>
        <w:pStyle w:val="Heading2"/>
        <w:jc w:val="both"/>
        <w:rPr>
          <w:sz w:val="22"/>
        </w:rPr>
      </w:pPr>
      <w:r w:rsidRPr="00093290">
        <w:rPr>
          <w:sz w:val="22"/>
        </w:rPr>
        <w:lastRenderedPageBreak/>
        <w:t>External Interfaces</w:t>
      </w:r>
      <w:bookmarkEnd w:id="29"/>
      <w:bookmarkEnd w:id="30"/>
    </w:p>
    <w:p w14:paraId="1BEA40D5" w14:textId="750A5EC7" w:rsidR="007102DB" w:rsidRDefault="007102DB" w:rsidP="00F52325">
      <w:pPr>
        <w:pStyle w:val="InfoBlue"/>
        <w:jc w:val="both"/>
        <w:rPr>
          <w:i w:val="0"/>
          <w:sz w:val="22"/>
        </w:rPr>
      </w:pPr>
    </w:p>
    <w:p w14:paraId="247CD02C" w14:textId="2AF68FD1" w:rsidR="00954DC2" w:rsidRPr="009B376E" w:rsidRDefault="00954DC2" w:rsidP="00F52325">
      <w:pPr>
        <w:pStyle w:val="BodyText"/>
        <w:jc w:val="both"/>
        <w:rPr>
          <w:sz w:val="22"/>
        </w:rPr>
      </w:pPr>
      <w:r w:rsidRPr="009B376E">
        <w:rPr>
          <w:sz w:val="22"/>
        </w:rPr>
        <w:t>The External Interfaces are the entities outside of the immediate business who are essential to the business’ continued establishment.</w:t>
      </w:r>
      <w:r w:rsidR="007717ED" w:rsidRPr="009B376E">
        <w:rPr>
          <w:sz w:val="22"/>
        </w:rPr>
        <w:t xml:space="preserve"> These entities are as follows:</w:t>
      </w:r>
    </w:p>
    <w:p w14:paraId="5ED8B737" w14:textId="4CE745C8" w:rsidR="00954DC2" w:rsidRPr="009B376E" w:rsidRDefault="00954DC2" w:rsidP="00F52325">
      <w:pPr>
        <w:pStyle w:val="BodyText"/>
        <w:numPr>
          <w:ilvl w:val="0"/>
          <w:numId w:val="10"/>
        </w:numPr>
        <w:jc w:val="both"/>
        <w:rPr>
          <w:sz w:val="22"/>
        </w:rPr>
      </w:pPr>
      <w:r w:rsidRPr="009B376E">
        <w:rPr>
          <w:sz w:val="22"/>
        </w:rPr>
        <w:t>Customer</w:t>
      </w:r>
      <w:r w:rsidR="007717ED" w:rsidRPr="009B376E">
        <w:rPr>
          <w:sz w:val="22"/>
        </w:rPr>
        <w:t xml:space="preserve"> – The core of the business as this is the body of persons who purchase the products</w:t>
      </w:r>
    </w:p>
    <w:p w14:paraId="3AF9A1BB" w14:textId="4ABF0982" w:rsidR="00954DC2" w:rsidRPr="009B376E" w:rsidRDefault="00954DC2" w:rsidP="00F52325">
      <w:pPr>
        <w:pStyle w:val="BodyText"/>
        <w:numPr>
          <w:ilvl w:val="0"/>
          <w:numId w:val="10"/>
        </w:numPr>
        <w:jc w:val="both"/>
        <w:rPr>
          <w:sz w:val="22"/>
        </w:rPr>
      </w:pPr>
      <w:r w:rsidRPr="009B376E">
        <w:rPr>
          <w:sz w:val="22"/>
        </w:rPr>
        <w:t>Merchandizers</w:t>
      </w:r>
      <w:r w:rsidR="007717ED" w:rsidRPr="009B376E">
        <w:rPr>
          <w:sz w:val="22"/>
        </w:rPr>
        <w:t xml:space="preserve"> – Personnel who visit the stores of </w:t>
      </w:r>
      <w:r w:rsidR="00F67FCA" w:rsidRPr="009B376E">
        <w:rPr>
          <w:sz w:val="22"/>
        </w:rPr>
        <w:t>customers to ensure the product is being advertised well and is in stock.</w:t>
      </w:r>
    </w:p>
    <w:p w14:paraId="7F0FD221" w14:textId="009E42A8" w:rsidR="00954DC2" w:rsidRPr="009B376E" w:rsidRDefault="00954DC2" w:rsidP="00F52325">
      <w:pPr>
        <w:pStyle w:val="BodyText"/>
        <w:numPr>
          <w:ilvl w:val="0"/>
          <w:numId w:val="10"/>
        </w:numPr>
        <w:jc w:val="both"/>
        <w:rPr>
          <w:sz w:val="22"/>
        </w:rPr>
      </w:pPr>
      <w:r w:rsidRPr="009B376E">
        <w:rPr>
          <w:sz w:val="22"/>
        </w:rPr>
        <w:t>Suppliers</w:t>
      </w:r>
      <w:r w:rsidR="00F67FCA" w:rsidRPr="009B376E">
        <w:rPr>
          <w:sz w:val="22"/>
        </w:rPr>
        <w:t xml:space="preserve"> – These are companies that provide AKI Bakery Services with raw materials needed for production of goods.</w:t>
      </w:r>
    </w:p>
    <w:p w14:paraId="1CFD41F6" w14:textId="4D0737F2" w:rsidR="00954DC2" w:rsidRPr="009B376E" w:rsidRDefault="00954DC2" w:rsidP="00F52325">
      <w:pPr>
        <w:pStyle w:val="BodyText"/>
        <w:numPr>
          <w:ilvl w:val="0"/>
          <w:numId w:val="10"/>
        </w:numPr>
        <w:jc w:val="both"/>
        <w:rPr>
          <w:sz w:val="22"/>
        </w:rPr>
      </w:pPr>
      <w:r w:rsidRPr="009B376E">
        <w:rPr>
          <w:sz w:val="22"/>
        </w:rPr>
        <w:t>Bank</w:t>
      </w:r>
      <w:r w:rsidR="00F67FCA" w:rsidRPr="009B376E">
        <w:rPr>
          <w:sz w:val="22"/>
        </w:rPr>
        <w:t xml:space="preserve"> – The Bank is central in monetary transactions as it is the medium for most large transactions.</w:t>
      </w:r>
    </w:p>
    <w:p w14:paraId="42982E00" w14:textId="77777777" w:rsidR="00954DC2" w:rsidRDefault="00954DC2" w:rsidP="00F52325">
      <w:pPr>
        <w:pStyle w:val="BodyText"/>
        <w:jc w:val="both"/>
      </w:pPr>
    </w:p>
    <w:p w14:paraId="47D0E995" w14:textId="77777777" w:rsidR="009F50A0" w:rsidRDefault="009F50A0" w:rsidP="00F52325">
      <w:pPr>
        <w:pStyle w:val="BodyText"/>
        <w:jc w:val="both"/>
      </w:pPr>
    </w:p>
    <w:p w14:paraId="282309B4" w14:textId="77777777" w:rsidR="009F50A0" w:rsidRDefault="009F50A0" w:rsidP="00F52325">
      <w:pPr>
        <w:pStyle w:val="BodyText"/>
        <w:jc w:val="both"/>
      </w:pPr>
    </w:p>
    <w:p w14:paraId="63380BDD" w14:textId="77777777" w:rsidR="009F50A0" w:rsidRPr="00954DC2" w:rsidRDefault="009F50A0" w:rsidP="00F52325">
      <w:pPr>
        <w:pStyle w:val="BodyText"/>
        <w:jc w:val="both"/>
      </w:pPr>
    </w:p>
    <w:p w14:paraId="04C5F590" w14:textId="77777777" w:rsidR="007102DB" w:rsidRPr="00093290" w:rsidRDefault="00EF302B" w:rsidP="00F52325">
      <w:pPr>
        <w:pStyle w:val="Heading2"/>
        <w:jc w:val="both"/>
        <w:rPr>
          <w:sz w:val="22"/>
        </w:rPr>
      </w:pPr>
      <w:bookmarkStart w:id="31" w:name="_Toc524312840"/>
      <w:bookmarkStart w:id="32" w:name="_Toc400083819"/>
      <w:r w:rsidRPr="00093290">
        <w:rPr>
          <w:sz w:val="22"/>
        </w:rPr>
        <w:t>Roles and Responsibilities</w:t>
      </w:r>
      <w:bookmarkEnd w:id="31"/>
      <w:bookmarkEnd w:id="32"/>
    </w:p>
    <w:p w14:paraId="396A420C" w14:textId="438167B1" w:rsidR="007102DB" w:rsidRPr="00093290" w:rsidRDefault="007102DB" w:rsidP="00F52325">
      <w:pPr>
        <w:pStyle w:val="InfoBlue"/>
        <w:jc w:val="both"/>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rsidP="00F52325">
            <w:pPr>
              <w:jc w:val="both"/>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rsidP="00F52325">
            <w:pPr>
              <w:jc w:val="both"/>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F52325">
            <w:pPr>
              <w:jc w:val="both"/>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F52325">
            <w:pPr>
              <w:jc w:val="both"/>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F52325">
            <w:pPr>
              <w:jc w:val="both"/>
              <w:rPr>
                <w:sz w:val="22"/>
                <w:szCs w:val="24"/>
              </w:rPr>
            </w:pPr>
            <w:r>
              <w:rPr>
                <w:sz w:val="22"/>
                <w:szCs w:val="24"/>
              </w:rPr>
              <w:t>System Designer</w:t>
            </w:r>
          </w:p>
          <w:p w14:paraId="618E2A6E" w14:textId="2AA6A9BD" w:rsidR="007102DB" w:rsidRPr="00093290" w:rsidRDefault="0044338B" w:rsidP="00F52325">
            <w:pPr>
              <w:jc w:val="both"/>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777D0D6A" w14:textId="77777777" w:rsidR="007102DB" w:rsidRDefault="008E5988" w:rsidP="00F52325">
            <w:pPr>
              <w:jc w:val="both"/>
              <w:rPr>
                <w:sz w:val="22"/>
              </w:rPr>
            </w:pPr>
            <w:r>
              <w:rPr>
                <w:sz w:val="22"/>
              </w:rPr>
              <w:t>Devindra Mahadeo</w:t>
            </w:r>
            <w:r>
              <w:rPr>
                <w:sz w:val="22"/>
              </w:rPr>
              <w:br/>
              <w:t>Shervonne Cummings</w:t>
            </w:r>
            <w:r>
              <w:rPr>
                <w:sz w:val="22"/>
              </w:rPr>
              <w:br/>
            </w:r>
          </w:p>
          <w:p w14:paraId="379BB0E6" w14:textId="76856B94" w:rsidR="009B376E" w:rsidRPr="00093290" w:rsidRDefault="009B376E" w:rsidP="00F52325">
            <w:pPr>
              <w:jc w:val="both"/>
              <w:rPr>
                <w:sz w:val="22"/>
                <w:szCs w:val="24"/>
              </w:rPr>
            </w:pP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rsidP="00F52325">
            <w:pPr>
              <w:jc w:val="both"/>
              <w:rPr>
                <w:sz w:val="22"/>
                <w:szCs w:val="24"/>
              </w:rPr>
            </w:pPr>
            <w:r>
              <w:rPr>
                <w:sz w:val="22"/>
                <w:szCs w:val="24"/>
              </w:rPr>
              <w:t>System Analyst</w:t>
            </w:r>
          </w:p>
          <w:p w14:paraId="6F100291" w14:textId="77777777" w:rsidR="007102DB" w:rsidRDefault="00700E84" w:rsidP="00F52325">
            <w:pPr>
              <w:jc w:val="both"/>
              <w:rPr>
                <w:sz w:val="22"/>
                <w:szCs w:val="24"/>
              </w:rPr>
            </w:pPr>
            <w:r>
              <w:rPr>
                <w:sz w:val="22"/>
                <w:szCs w:val="24"/>
              </w:rPr>
              <w:t>System Designer</w:t>
            </w:r>
          </w:p>
          <w:p w14:paraId="2776E286" w14:textId="77777777" w:rsidR="00700E84" w:rsidRDefault="00700E84" w:rsidP="00F52325">
            <w:pPr>
              <w:jc w:val="both"/>
              <w:rPr>
                <w:sz w:val="22"/>
                <w:szCs w:val="24"/>
              </w:rPr>
            </w:pPr>
            <w:r>
              <w:rPr>
                <w:sz w:val="22"/>
                <w:szCs w:val="24"/>
              </w:rPr>
              <w:t>Prototype Tester</w:t>
            </w:r>
          </w:p>
          <w:p w14:paraId="6ADE31A8" w14:textId="16DCEC20" w:rsidR="0044338B" w:rsidRPr="00700E84" w:rsidRDefault="0044338B" w:rsidP="00F52325">
            <w:pPr>
              <w:jc w:val="both"/>
              <w:rPr>
                <w:sz w:val="22"/>
                <w:szCs w:val="24"/>
              </w:rPr>
            </w:pPr>
            <w:r>
              <w:rPr>
                <w:sz w:val="22"/>
                <w:szCs w:val="24"/>
              </w:rPr>
              <w:t>General Reviewer</w:t>
            </w:r>
          </w:p>
        </w:tc>
      </w:tr>
    </w:tbl>
    <w:p w14:paraId="4D8E70F1" w14:textId="77777777" w:rsidR="007102DB" w:rsidRDefault="007102DB" w:rsidP="00F52325">
      <w:pPr>
        <w:pStyle w:val="BodyText"/>
        <w:jc w:val="both"/>
        <w:rPr>
          <w:sz w:val="22"/>
        </w:rPr>
      </w:pPr>
    </w:p>
    <w:p w14:paraId="4DEA9995" w14:textId="77777777" w:rsidR="00A96A5D" w:rsidRDefault="00A96A5D" w:rsidP="00F52325">
      <w:pPr>
        <w:pStyle w:val="BodyText"/>
        <w:jc w:val="both"/>
        <w:rPr>
          <w:sz w:val="22"/>
        </w:rPr>
      </w:pPr>
    </w:p>
    <w:p w14:paraId="5C714089" w14:textId="77777777" w:rsidR="00A96A5D" w:rsidRDefault="00A96A5D" w:rsidP="00F52325">
      <w:pPr>
        <w:pStyle w:val="BodyText"/>
        <w:jc w:val="both"/>
        <w:rPr>
          <w:sz w:val="22"/>
        </w:rPr>
      </w:pPr>
    </w:p>
    <w:p w14:paraId="7FC5AA12" w14:textId="77777777" w:rsidR="00A96A5D" w:rsidRDefault="00A96A5D" w:rsidP="00F52325">
      <w:pPr>
        <w:pStyle w:val="BodyText"/>
        <w:jc w:val="both"/>
        <w:rPr>
          <w:sz w:val="22"/>
        </w:rPr>
      </w:pPr>
    </w:p>
    <w:p w14:paraId="5D1A80BA" w14:textId="77777777" w:rsidR="00A96A5D" w:rsidRDefault="00A96A5D" w:rsidP="00F52325">
      <w:pPr>
        <w:pStyle w:val="BodyText"/>
        <w:jc w:val="both"/>
        <w:rPr>
          <w:sz w:val="22"/>
        </w:rPr>
      </w:pPr>
    </w:p>
    <w:p w14:paraId="71787DA4" w14:textId="77777777" w:rsidR="00A96A5D" w:rsidRDefault="00A96A5D" w:rsidP="00F52325">
      <w:pPr>
        <w:pStyle w:val="BodyText"/>
        <w:jc w:val="both"/>
        <w:rPr>
          <w:sz w:val="22"/>
        </w:rPr>
      </w:pPr>
    </w:p>
    <w:p w14:paraId="3678FB0F" w14:textId="77777777" w:rsidR="00A96A5D" w:rsidRDefault="00A96A5D" w:rsidP="00F52325">
      <w:pPr>
        <w:pStyle w:val="BodyText"/>
        <w:jc w:val="both"/>
        <w:rPr>
          <w:sz w:val="22"/>
        </w:rPr>
      </w:pPr>
    </w:p>
    <w:p w14:paraId="5A44394D" w14:textId="77777777" w:rsidR="00A96A5D" w:rsidRDefault="00A96A5D" w:rsidP="00F52325">
      <w:pPr>
        <w:pStyle w:val="BodyText"/>
        <w:jc w:val="both"/>
        <w:rPr>
          <w:sz w:val="22"/>
        </w:rPr>
      </w:pPr>
    </w:p>
    <w:p w14:paraId="06572A6C" w14:textId="77777777" w:rsidR="00A96A5D" w:rsidRDefault="00A96A5D" w:rsidP="00F52325">
      <w:pPr>
        <w:pStyle w:val="BodyText"/>
        <w:jc w:val="both"/>
        <w:rPr>
          <w:sz w:val="22"/>
        </w:rPr>
      </w:pPr>
    </w:p>
    <w:p w14:paraId="590336D7" w14:textId="77777777" w:rsidR="00A96A5D" w:rsidRPr="00093290" w:rsidRDefault="00A96A5D" w:rsidP="00F52325">
      <w:pPr>
        <w:pStyle w:val="BodyText"/>
        <w:jc w:val="both"/>
        <w:rPr>
          <w:sz w:val="22"/>
        </w:rPr>
      </w:pPr>
    </w:p>
    <w:p w14:paraId="612BF56F" w14:textId="77777777" w:rsidR="007102DB" w:rsidRPr="00093290" w:rsidRDefault="00EF302B" w:rsidP="00F52325">
      <w:pPr>
        <w:pStyle w:val="Heading1"/>
        <w:jc w:val="both"/>
        <w:rPr>
          <w:sz w:val="28"/>
        </w:rPr>
      </w:pPr>
      <w:bookmarkStart w:id="33" w:name="_Toc524312841"/>
      <w:bookmarkStart w:id="34" w:name="_Toc400083820"/>
      <w:r w:rsidRPr="00093290">
        <w:rPr>
          <w:sz w:val="28"/>
        </w:rPr>
        <w:lastRenderedPageBreak/>
        <w:t>Management Process</w:t>
      </w:r>
      <w:bookmarkEnd w:id="33"/>
      <w:bookmarkEnd w:id="34"/>
    </w:p>
    <w:p w14:paraId="6E738E65" w14:textId="77777777" w:rsidR="007102DB" w:rsidRPr="00093290" w:rsidRDefault="00EF302B" w:rsidP="00F52325">
      <w:pPr>
        <w:pStyle w:val="Heading2"/>
        <w:jc w:val="both"/>
        <w:rPr>
          <w:sz w:val="22"/>
        </w:rPr>
      </w:pPr>
      <w:bookmarkStart w:id="35" w:name="_Toc524312842"/>
      <w:bookmarkStart w:id="36" w:name="_Toc400083821"/>
      <w:r w:rsidRPr="00093290">
        <w:rPr>
          <w:sz w:val="22"/>
        </w:rPr>
        <w:t>Project Estimates</w:t>
      </w:r>
      <w:bookmarkEnd w:id="35"/>
      <w:bookmarkEnd w:id="36"/>
    </w:p>
    <w:p w14:paraId="622AA82F" w14:textId="5C04A84F" w:rsidR="007102DB" w:rsidRDefault="007102DB" w:rsidP="00F52325">
      <w:pPr>
        <w:pStyle w:val="infoblue0"/>
        <w:jc w:val="both"/>
        <w:rPr>
          <w:sz w:val="22"/>
        </w:rPr>
      </w:pPr>
    </w:p>
    <w:p w14:paraId="39B9BD09" w14:textId="223F9C79" w:rsidR="004F4D96" w:rsidRDefault="004F4D96" w:rsidP="00F52325">
      <w:pPr>
        <w:pStyle w:val="infoblue0"/>
        <w:jc w:val="both"/>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F52325">
      <w:pPr>
        <w:pStyle w:val="infoblue0"/>
        <w:ind w:left="0"/>
        <w:jc w:val="both"/>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6B78A7" w:rsidRPr="006B78A7" w14:paraId="5C8741F5"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84B01F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981331"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24EED4"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EB256A"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C07361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B3D1E0"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Predecessors</w:t>
            </w:r>
          </w:p>
        </w:tc>
      </w:tr>
      <w:tr w:rsidR="006B78A7" w:rsidRPr="006B78A7" w14:paraId="0A93C4C2"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A4E10"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19187"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8E07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18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7980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Wed 17/09/14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F64B5"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767BF" w14:textId="77777777" w:rsidR="006B78A7" w:rsidRPr="006B78A7" w:rsidRDefault="006B78A7" w:rsidP="00F52325">
            <w:pPr>
              <w:widowControl/>
              <w:spacing w:line="240" w:lineRule="auto"/>
              <w:jc w:val="both"/>
              <w:rPr>
                <w:rFonts w:ascii="Calibri" w:hAnsi="Calibri"/>
                <w:sz w:val="22"/>
                <w:szCs w:val="22"/>
                <w:lang w:val="en-TT" w:eastAsia="en-TT"/>
              </w:rPr>
            </w:pPr>
          </w:p>
        </w:tc>
      </w:tr>
      <w:tr w:rsidR="006B78A7" w:rsidRPr="006B78A7" w14:paraId="0B11623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00D0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1D65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86B9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3A11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13/10/14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7121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27/10/14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D10F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w:t>
            </w:r>
          </w:p>
        </w:tc>
      </w:tr>
      <w:tr w:rsidR="006B78A7" w:rsidRPr="006B78A7" w14:paraId="7F82EDD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1F3E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6E4E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8085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4178A"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28/10/14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7FC9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17/11/14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24FF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2</w:t>
            </w:r>
          </w:p>
        </w:tc>
      </w:tr>
      <w:tr w:rsidR="006B78A7" w:rsidRPr="006B78A7" w14:paraId="18E5538E"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BC1B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2D37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70AC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13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4E42E"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18/11/14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2B6E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Thu 04/12/14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F1E2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3</w:t>
            </w:r>
          </w:p>
        </w:tc>
      </w:tr>
      <w:tr w:rsidR="006B78A7" w:rsidRPr="006B78A7" w14:paraId="28DFDE0B"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332B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CB4C6"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FEF2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6F2E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251A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4431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4</w:t>
            </w:r>
          </w:p>
        </w:tc>
      </w:tr>
      <w:tr w:rsidR="006B78A7" w:rsidRPr="006B78A7" w14:paraId="12DC5D64"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6276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2B1B3"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7EF9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FBD0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3F72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DA12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5</w:t>
            </w:r>
          </w:p>
        </w:tc>
      </w:tr>
    </w:tbl>
    <w:p w14:paraId="2B17058D" w14:textId="77777777" w:rsidR="00BD1530" w:rsidRDefault="00BD1530" w:rsidP="00A96A5D">
      <w:pPr>
        <w:pStyle w:val="infoblue0"/>
        <w:ind w:left="0"/>
        <w:jc w:val="both"/>
        <w:rPr>
          <w:i w:val="0"/>
          <w:color w:val="auto"/>
          <w:sz w:val="22"/>
        </w:rPr>
      </w:pPr>
    </w:p>
    <w:p w14:paraId="33F8A168" w14:textId="19D2125C" w:rsidR="00BD1530" w:rsidRDefault="00BD1530" w:rsidP="00F52325">
      <w:pPr>
        <w:pStyle w:val="infoblue0"/>
        <w:jc w:val="both"/>
        <w:rPr>
          <w:b/>
          <w:i w:val="0"/>
          <w:color w:val="auto"/>
          <w:sz w:val="22"/>
        </w:rPr>
      </w:pPr>
      <w:r>
        <w:rPr>
          <w:i w:val="0"/>
          <w:color w:val="auto"/>
          <w:sz w:val="22"/>
        </w:rPr>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37"/>
        <w:gridCol w:w="608"/>
        <w:gridCol w:w="772"/>
        <w:gridCol w:w="625"/>
        <w:gridCol w:w="601"/>
        <w:gridCol w:w="595"/>
        <w:gridCol w:w="1247"/>
        <w:gridCol w:w="1026"/>
        <w:gridCol w:w="980"/>
        <w:gridCol w:w="840"/>
        <w:gridCol w:w="919"/>
      </w:tblGrid>
      <w:tr w:rsidR="006A16D6" w:rsidRPr="006A16D6" w14:paraId="15B887C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60F7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Resource Name</w:t>
            </w:r>
          </w:p>
        </w:tc>
        <w:tc>
          <w:tcPr>
            <w:tcW w:w="6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EF88B6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Type</w:t>
            </w:r>
          </w:p>
        </w:tc>
        <w:tc>
          <w:tcPr>
            <w:tcW w:w="7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0092F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Material Label</w:t>
            </w:r>
          </w:p>
        </w:tc>
        <w:tc>
          <w:tcPr>
            <w:tcW w:w="6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64EC08"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Initials</w:t>
            </w:r>
          </w:p>
        </w:tc>
        <w:tc>
          <w:tcPr>
            <w:tcW w:w="6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9BFB857"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Group</w:t>
            </w:r>
          </w:p>
        </w:tc>
        <w:tc>
          <w:tcPr>
            <w:tcW w:w="5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0F956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Max. Units</w:t>
            </w:r>
          </w:p>
        </w:tc>
        <w:tc>
          <w:tcPr>
            <w:tcW w:w="124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E297C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Std. Rate</w:t>
            </w:r>
          </w:p>
        </w:tc>
        <w:tc>
          <w:tcPr>
            <w:tcW w:w="10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E5C2EC"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Ovt. Rate</w:t>
            </w:r>
          </w:p>
        </w:tc>
        <w:tc>
          <w:tcPr>
            <w:tcW w:w="9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373CDD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Cost/Use</w:t>
            </w:r>
          </w:p>
        </w:tc>
        <w:tc>
          <w:tcPr>
            <w:tcW w:w="8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ABD55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Accrue At</w:t>
            </w:r>
          </w:p>
        </w:tc>
        <w:tc>
          <w:tcPr>
            <w:tcW w:w="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23712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Base Calendar</w:t>
            </w:r>
          </w:p>
        </w:tc>
      </w:tr>
      <w:tr w:rsidR="006A16D6" w:rsidRPr="006A16D6" w14:paraId="1A6188B7"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00B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Matthew Ganpat</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E260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5A13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60662"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FA3D0"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C1D9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8A23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503A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B1E4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54B35"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2F9B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595F6F3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69B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Devindra Mahadeo</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E91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6F67C"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AB0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A22C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486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103F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1147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AB98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C2E8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203F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4FB52146"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AE30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Shervonne Cummings</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37C8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CEE61"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1E6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56E0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A475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00E8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374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B049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C3E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789F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bl>
    <w:p w14:paraId="2BFA3CF3" w14:textId="77777777" w:rsidR="00BD1530" w:rsidRPr="00BD1530" w:rsidRDefault="00BD1530" w:rsidP="00F52325">
      <w:pPr>
        <w:pStyle w:val="infoblue0"/>
        <w:jc w:val="both"/>
        <w:rPr>
          <w:b/>
          <w:i w:val="0"/>
          <w:color w:val="auto"/>
          <w:sz w:val="22"/>
        </w:rPr>
      </w:pPr>
    </w:p>
    <w:p w14:paraId="22CE3464" w14:textId="628E92E4" w:rsidR="00BD1530" w:rsidRPr="004F4D96" w:rsidRDefault="00BD1530" w:rsidP="00F52325">
      <w:pPr>
        <w:pStyle w:val="infoblue0"/>
        <w:jc w:val="both"/>
        <w:rPr>
          <w:i w:val="0"/>
          <w:color w:val="auto"/>
          <w:sz w:val="22"/>
        </w:rPr>
      </w:pPr>
      <w:r>
        <w:rPr>
          <w:i w:val="0"/>
          <w:color w:val="auto"/>
          <w:sz w:val="22"/>
        </w:rPr>
        <w:t>Costs are as follows per task.</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86"/>
        <w:gridCol w:w="949"/>
        <w:gridCol w:w="1348"/>
        <w:gridCol w:w="1015"/>
        <w:gridCol w:w="1011"/>
        <w:gridCol w:w="1078"/>
        <w:gridCol w:w="948"/>
        <w:gridCol w:w="1015"/>
      </w:tblGrid>
      <w:tr w:rsidR="00BD1530" w:rsidRPr="00BD1530" w14:paraId="158227DB"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bl>
    <w:p w14:paraId="539DA19F" w14:textId="77777777" w:rsidR="00BD1530" w:rsidRPr="004F4D96" w:rsidRDefault="00BD1530" w:rsidP="00F52325">
      <w:pPr>
        <w:pStyle w:val="infoblue0"/>
        <w:jc w:val="both"/>
        <w:rPr>
          <w:i w:val="0"/>
          <w:color w:val="auto"/>
          <w:sz w:val="22"/>
        </w:rPr>
      </w:pPr>
    </w:p>
    <w:p w14:paraId="1982F7B5" w14:textId="77777777" w:rsidR="007102DB" w:rsidRPr="00093290" w:rsidRDefault="00EF302B" w:rsidP="00F52325">
      <w:pPr>
        <w:pStyle w:val="Heading2"/>
        <w:jc w:val="both"/>
        <w:rPr>
          <w:sz w:val="22"/>
        </w:rPr>
      </w:pPr>
      <w:bookmarkStart w:id="37" w:name="_Toc524312843"/>
      <w:bookmarkStart w:id="38" w:name="_Toc400083822"/>
      <w:r w:rsidRPr="00093290">
        <w:rPr>
          <w:sz w:val="22"/>
        </w:rPr>
        <w:lastRenderedPageBreak/>
        <w:t>Project Plan</w:t>
      </w:r>
      <w:bookmarkEnd w:id="37"/>
      <w:bookmarkEnd w:id="38"/>
    </w:p>
    <w:p w14:paraId="62BAE2DB" w14:textId="77777777" w:rsidR="007102DB" w:rsidRPr="00093290" w:rsidRDefault="00EF302B" w:rsidP="00F52325">
      <w:pPr>
        <w:pStyle w:val="Heading3"/>
        <w:jc w:val="both"/>
        <w:rPr>
          <w:sz w:val="22"/>
        </w:rPr>
      </w:pPr>
      <w:bookmarkStart w:id="39" w:name="_Toc524312844"/>
      <w:bookmarkStart w:id="40" w:name="_Toc400083823"/>
      <w:r w:rsidRPr="00093290">
        <w:rPr>
          <w:sz w:val="22"/>
        </w:rPr>
        <w:t>Phase Plan</w:t>
      </w:r>
      <w:bookmarkEnd w:id="39"/>
      <w:bookmarkEnd w:id="40"/>
    </w:p>
    <w:p w14:paraId="35A4D028" w14:textId="77777777" w:rsidR="00306831" w:rsidRPr="00093290" w:rsidRDefault="00306831" w:rsidP="00F52325">
      <w:pPr>
        <w:pStyle w:val="infoblue0"/>
        <w:jc w:val="both"/>
        <w:rPr>
          <w:i w:val="0"/>
          <w:color w:val="auto"/>
          <w:sz w:val="22"/>
        </w:rPr>
      </w:pPr>
      <w:r w:rsidRPr="00093290">
        <w:rPr>
          <w:i w:val="0"/>
          <w:color w:val="auto"/>
          <w:sz w:val="22"/>
        </w:rPr>
        <w:t>The phases for the project are as follows:</w:t>
      </w:r>
    </w:p>
    <w:p w14:paraId="0ED26F6B" w14:textId="77777777" w:rsidR="00306831" w:rsidRPr="00093290" w:rsidRDefault="00306831" w:rsidP="00F52325">
      <w:pPr>
        <w:pStyle w:val="infoblue0"/>
        <w:jc w:val="both"/>
        <w:rPr>
          <w:i w:val="0"/>
          <w:color w:val="auto"/>
          <w:sz w:val="22"/>
        </w:rPr>
      </w:pPr>
    </w:p>
    <w:p w14:paraId="3A090A07" w14:textId="77777777"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Phase 5: System Implementation and Maintenance</w:t>
      </w:r>
    </w:p>
    <w:p w14:paraId="3225F80B" w14:textId="77777777" w:rsidR="00306831" w:rsidRDefault="00306831" w:rsidP="00F52325">
      <w:pPr>
        <w:pStyle w:val="infoblue0"/>
        <w:jc w:val="both"/>
        <w:rPr>
          <w:i w:val="0"/>
          <w:color w:val="auto"/>
          <w:sz w:val="22"/>
        </w:rPr>
      </w:pPr>
    </w:p>
    <w:p w14:paraId="13E14AD7" w14:textId="77777777" w:rsidR="009F5B7D" w:rsidRDefault="009F5B7D" w:rsidP="00F52325">
      <w:pPr>
        <w:pStyle w:val="infoblue0"/>
        <w:jc w:val="both"/>
        <w:rPr>
          <w:i w:val="0"/>
          <w:color w:val="auto"/>
          <w:sz w:val="22"/>
        </w:rPr>
      </w:pPr>
    </w:p>
    <w:p w14:paraId="59A84987" w14:textId="77777777" w:rsidR="00AB38BD" w:rsidRDefault="00AB38BD" w:rsidP="00F52325">
      <w:pPr>
        <w:pStyle w:val="infoblue0"/>
        <w:jc w:val="both"/>
        <w:rPr>
          <w:i w:val="0"/>
          <w:color w:val="auto"/>
          <w:sz w:val="22"/>
        </w:rPr>
      </w:pPr>
    </w:p>
    <w:p w14:paraId="2819AF63" w14:textId="77777777" w:rsidR="00AB38BD" w:rsidRPr="00093290" w:rsidRDefault="00AB38BD" w:rsidP="00F52325">
      <w:pPr>
        <w:pStyle w:val="infoblue0"/>
        <w:jc w:val="both"/>
        <w:rPr>
          <w:i w:val="0"/>
          <w:color w:val="auto"/>
          <w:sz w:val="22"/>
        </w:rPr>
      </w:pPr>
    </w:p>
    <w:p w14:paraId="75A98CF8" w14:textId="77777777" w:rsidR="00306831" w:rsidRPr="00093290" w:rsidRDefault="00306831" w:rsidP="00F52325">
      <w:pPr>
        <w:pStyle w:val="infoblue0"/>
        <w:numPr>
          <w:ilvl w:val="0"/>
          <w:numId w:val="7"/>
        </w:numPr>
        <w:jc w:val="both"/>
        <w:rPr>
          <w:i w:val="0"/>
          <w:color w:val="auto"/>
          <w:sz w:val="22"/>
          <w:lang w:val="en-TT"/>
        </w:rPr>
      </w:pPr>
      <w:r w:rsidRPr="00093290">
        <w:rPr>
          <w:i w:val="0"/>
          <w:color w:val="auto"/>
          <w:sz w:val="22"/>
          <w:lang w:val="en-TT"/>
        </w:rPr>
        <w:t>Planning and Requirement Analysis</w:t>
      </w:r>
    </w:p>
    <w:p w14:paraId="0491F12C" w14:textId="262A0727" w:rsidR="00306831" w:rsidRPr="00093290" w:rsidRDefault="00306831" w:rsidP="00F52325">
      <w:pPr>
        <w:pStyle w:val="infoblue0"/>
        <w:spacing w:line="36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F52325">
      <w:pPr>
        <w:pStyle w:val="infoblue0"/>
        <w:numPr>
          <w:ilvl w:val="0"/>
          <w:numId w:val="7"/>
        </w:numPr>
        <w:spacing w:line="36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F52325">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F52325">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20C068D8" w14:textId="1082F0A7" w:rsidR="00B35273" w:rsidRDefault="004E4527" w:rsidP="00F52325">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6B5BCC7D" w14:textId="77777777" w:rsidR="00A96A5D" w:rsidRPr="00093290" w:rsidRDefault="00A96A5D" w:rsidP="00F52325">
      <w:pPr>
        <w:pStyle w:val="infoblue0"/>
        <w:spacing w:line="360" w:lineRule="auto"/>
        <w:ind w:firstLine="720"/>
        <w:jc w:val="both"/>
        <w:rPr>
          <w:i w:val="0"/>
          <w:color w:val="auto"/>
          <w:sz w:val="22"/>
          <w:lang w:val="en-TT"/>
        </w:rPr>
      </w:pPr>
    </w:p>
    <w:p w14:paraId="0356ED84" w14:textId="77777777" w:rsidR="000037EC" w:rsidRPr="00093290" w:rsidRDefault="000037EC" w:rsidP="00F52325">
      <w:pPr>
        <w:pStyle w:val="infoblue0"/>
        <w:numPr>
          <w:ilvl w:val="0"/>
          <w:numId w:val="7"/>
        </w:numPr>
        <w:spacing w:line="360" w:lineRule="auto"/>
        <w:jc w:val="both"/>
        <w:rPr>
          <w:i w:val="0"/>
          <w:color w:val="auto"/>
          <w:sz w:val="22"/>
          <w:lang w:val="en-TT"/>
        </w:rPr>
      </w:pPr>
      <w:r w:rsidRPr="00093290">
        <w:rPr>
          <w:i w:val="0"/>
          <w:color w:val="auto"/>
          <w:sz w:val="22"/>
          <w:lang w:val="en-TT"/>
        </w:rPr>
        <w:lastRenderedPageBreak/>
        <w:t xml:space="preserve">System Testing </w:t>
      </w:r>
    </w:p>
    <w:p w14:paraId="2DBD5827" w14:textId="7F0E7EEE" w:rsidR="007847E0" w:rsidRPr="00093290" w:rsidRDefault="007847E0" w:rsidP="00F52325">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F52325">
      <w:pPr>
        <w:pStyle w:val="infoblue0"/>
        <w:spacing w:line="360" w:lineRule="auto"/>
        <w:jc w:val="both"/>
        <w:rPr>
          <w:i w:val="0"/>
          <w:color w:val="auto"/>
          <w:sz w:val="22"/>
          <w:lang w:val="en-TT"/>
        </w:rPr>
      </w:pPr>
    </w:p>
    <w:p w14:paraId="1EA93E8D" w14:textId="45E875F5" w:rsidR="004E4527" w:rsidRPr="00093290" w:rsidRDefault="004E4527" w:rsidP="00F5232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F52325">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Pr="00093290" w:rsidRDefault="00C344B9" w:rsidP="00F52325">
      <w:pPr>
        <w:pStyle w:val="infoblue0"/>
        <w:spacing w:line="360" w:lineRule="auto"/>
        <w:jc w:val="both"/>
        <w:rPr>
          <w:i w:val="0"/>
          <w:color w:val="auto"/>
          <w:sz w:val="22"/>
          <w:lang w:val="en-TT"/>
        </w:rPr>
      </w:pPr>
    </w:p>
    <w:p w14:paraId="78DCE71A" w14:textId="77777777" w:rsidR="00306831" w:rsidRPr="00093290" w:rsidRDefault="00306831" w:rsidP="00F52325">
      <w:pPr>
        <w:pStyle w:val="infoblue0"/>
        <w:jc w:val="both"/>
        <w:rPr>
          <w:sz w:val="22"/>
        </w:rPr>
      </w:pPr>
    </w:p>
    <w:p w14:paraId="58E27679" w14:textId="77777777" w:rsidR="007102DB" w:rsidRPr="00093290" w:rsidRDefault="00EF302B" w:rsidP="00F52325">
      <w:pPr>
        <w:pStyle w:val="Heading3"/>
        <w:jc w:val="both"/>
        <w:rPr>
          <w:sz w:val="22"/>
        </w:rPr>
      </w:pPr>
      <w:bookmarkStart w:id="41" w:name="_Toc524312845"/>
      <w:bookmarkStart w:id="42" w:name="_Toc400083824"/>
      <w:r w:rsidRPr="00093290">
        <w:rPr>
          <w:sz w:val="22"/>
        </w:rPr>
        <w:t>Iteration Objectives</w:t>
      </w:r>
      <w:bookmarkEnd w:id="41"/>
      <w:bookmarkEnd w:id="42"/>
    </w:p>
    <w:p w14:paraId="02E7F766" w14:textId="77777777" w:rsidR="007102DB" w:rsidRPr="00093290" w:rsidRDefault="00EF302B" w:rsidP="00F52325">
      <w:pPr>
        <w:pStyle w:val="infoblue0"/>
        <w:jc w:val="both"/>
        <w:rPr>
          <w:sz w:val="22"/>
        </w:rPr>
      </w:pPr>
      <w:r w:rsidRPr="00093290">
        <w:rPr>
          <w:sz w:val="22"/>
        </w:rPr>
        <w:t>[List the objectives to be accomplished for each of the iterations.]</w:t>
      </w:r>
    </w:p>
    <w:p w14:paraId="7F46028F" w14:textId="77777777" w:rsidR="00162582" w:rsidRDefault="00162582" w:rsidP="00F52325">
      <w:pPr>
        <w:pStyle w:val="infoblue0"/>
        <w:jc w:val="both"/>
        <w:rPr>
          <w:sz w:val="22"/>
        </w:rPr>
      </w:pPr>
    </w:p>
    <w:p w14:paraId="3CFAACD6" w14:textId="77777777" w:rsidR="00930B64" w:rsidRPr="00093290" w:rsidRDefault="00930B64" w:rsidP="00F52325">
      <w:pPr>
        <w:pStyle w:val="infoblue0"/>
        <w:jc w:val="both"/>
        <w:rPr>
          <w:sz w:val="22"/>
        </w:rPr>
      </w:pPr>
    </w:p>
    <w:p w14:paraId="180AB12A" w14:textId="77777777" w:rsidR="007102DB" w:rsidRDefault="00EF302B" w:rsidP="00F52325">
      <w:pPr>
        <w:pStyle w:val="Heading3"/>
        <w:jc w:val="both"/>
        <w:rPr>
          <w:sz w:val="22"/>
        </w:rPr>
      </w:pPr>
      <w:bookmarkStart w:id="43" w:name="_Toc524312846"/>
      <w:bookmarkStart w:id="44" w:name="_Toc400083825"/>
      <w:r w:rsidRPr="00093290">
        <w:rPr>
          <w:sz w:val="22"/>
        </w:rPr>
        <w:t>Releases</w:t>
      </w:r>
      <w:bookmarkEnd w:id="43"/>
      <w:bookmarkEnd w:id="44"/>
    </w:p>
    <w:p w14:paraId="6B9C8732" w14:textId="77777777" w:rsidR="00D4058F" w:rsidRPr="00D4058F" w:rsidRDefault="00D4058F" w:rsidP="00F52325">
      <w:pPr>
        <w:jc w:val="both"/>
      </w:pPr>
    </w:p>
    <w:p w14:paraId="3D25C15E" w14:textId="544A6FA6" w:rsidR="00DC1ECE" w:rsidRDefault="00162582" w:rsidP="00F52325">
      <w:pPr>
        <w:pStyle w:val="infoblue0"/>
        <w:jc w:val="both"/>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F52325">
      <w:pPr>
        <w:pStyle w:val="infoblue0"/>
        <w:jc w:val="both"/>
        <w:rPr>
          <w:i w:val="0"/>
          <w:color w:val="auto"/>
          <w:sz w:val="22"/>
        </w:rPr>
      </w:pPr>
    </w:p>
    <w:p w14:paraId="3BC0D750" w14:textId="77777777" w:rsidR="00A96A5D" w:rsidRDefault="00A96A5D" w:rsidP="00F52325">
      <w:pPr>
        <w:pStyle w:val="infoblue0"/>
        <w:jc w:val="both"/>
        <w:rPr>
          <w:i w:val="0"/>
          <w:color w:val="auto"/>
          <w:sz w:val="22"/>
        </w:rPr>
      </w:pPr>
    </w:p>
    <w:p w14:paraId="7010F44C" w14:textId="77777777" w:rsidR="00A96A5D" w:rsidRDefault="00A96A5D" w:rsidP="00F52325">
      <w:pPr>
        <w:pStyle w:val="infoblue0"/>
        <w:jc w:val="both"/>
        <w:rPr>
          <w:i w:val="0"/>
          <w:color w:val="auto"/>
          <w:sz w:val="22"/>
        </w:rPr>
      </w:pPr>
    </w:p>
    <w:p w14:paraId="5578F873" w14:textId="77777777" w:rsidR="00A96A5D" w:rsidRDefault="00A96A5D" w:rsidP="00F52325">
      <w:pPr>
        <w:pStyle w:val="infoblue0"/>
        <w:jc w:val="both"/>
        <w:rPr>
          <w:i w:val="0"/>
          <w:color w:val="auto"/>
          <w:sz w:val="22"/>
        </w:rPr>
      </w:pPr>
    </w:p>
    <w:p w14:paraId="1CE042E6" w14:textId="77777777" w:rsidR="00A96A5D" w:rsidRDefault="00A96A5D" w:rsidP="00F52325">
      <w:pPr>
        <w:pStyle w:val="infoblue0"/>
        <w:jc w:val="both"/>
        <w:rPr>
          <w:i w:val="0"/>
          <w:color w:val="auto"/>
          <w:sz w:val="22"/>
        </w:rPr>
      </w:pPr>
    </w:p>
    <w:p w14:paraId="62733357" w14:textId="77777777" w:rsidR="00A96A5D" w:rsidRDefault="00A96A5D" w:rsidP="00F52325">
      <w:pPr>
        <w:pStyle w:val="infoblue0"/>
        <w:jc w:val="both"/>
        <w:rPr>
          <w:i w:val="0"/>
          <w:color w:val="auto"/>
          <w:sz w:val="22"/>
        </w:rPr>
      </w:pPr>
    </w:p>
    <w:p w14:paraId="78857CE0" w14:textId="77777777" w:rsidR="00A96A5D" w:rsidRDefault="00A96A5D" w:rsidP="00F52325">
      <w:pPr>
        <w:pStyle w:val="infoblue0"/>
        <w:jc w:val="both"/>
        <w:rPr>
          <w:i w:val="0"/>
          <w:color w:val="auto"/>
          <w:sz w:val="22"/>
        </w:rPr>
      </w:pPr>
    </w:p>
    <w:p w14:paraId="34148946" w14:textId="77777777" w:rsidR="00A96A5D" w:rsidRDefault="00A96A5D" w:rsidP="00F52325">
      <w:pPr>
        <w:pStyle w:val="infoblue0"/>
        <w:jc w:val="both"/>
        <w:rPr>
          <w:i w:val="0"/>
          <w:color w:val="auto"/>
          <w:sz w:val="22"/>
        </w:rPr>
      </w:pPr>
    </w:p>
    <w:p w14:paraId="5DFBBA73" w14:textId="77777777" w:rsidR="009F71CF" w:rsidRDefault="009F71CF" w:rsidP="00F52325">
      <w:pPr>
        <w:pStyle w:val="infoblue0"/>
        <w:jc w:val="both"/>
        <w:rPr>
          <w:i w:val="0"/>
          <w:color w:val="auto"/>
          <w:sz w:val="22"/>
        </w:rPr>
      </w:pPr>
    </w:p>
    <w:p w14:paraId="0B8770D0" w14:textId="77777777" w:rsidR="009F71CF" w:rsidRDefault="009F71CF" w:rsidP="00F52325">
      <w:pPr>
        <w:pStyle w:val="infoblue0"/>
        <w:jc w:val="both"/>
        <w:rPr>
          <w:i w:val="0"/>
          <w:color w:val="auto"/>
          <w:sz w:val="22"/>
        </w:rPr>
      </w:pPr>
    </w:p>
    <w:p w14:paraId="65FF8A04" w14:textId="77777777" w:rsidR="009F71CF" w:rsidRPr="00093290" w:rsidRDefault="009F71CF" w:rsidP="00F52325">
      <w:pPr>
        <w:pStyle w:val="infoblue0"/>
        <w:jc w:val="both"/>
        <w:rPr>
          <w:i w:val="0"/>
          <w:color w:val="auto"/>
          <w:sz w:val="22"/>
        </w:rPr>
      </w:pPr>
    </w:p>
    <w:p w14:paraId="18D4FCF4" w14:textId="77777777" w:rsidR="007102DB" w:rsidRPr="00093290" w:rsidRDefault="00EF302B" w:rsidP="00F52325">
      <w:pPr>
        <w:pStyle w:val="Heading3"/>
        <w:jc w:val="both"/>
        <w:rPr>
          <w:sz w:val="22"/>
        </w:rPr>
      </w:pPr>
      <w:bookmarkStart w:id="45" w:name="_Toc524312847"/>
      <w:bookmarkStart w:id="46" w:name="_Toc400083826"/>
      <w:r w:rsidRPr="00093290">
        <w:rPr>
          <w:sz w:val="22"/>
        </w:rPr>
        <w:lastRenderedPageBreak/>
        <w:t>Project Schedule</w:t>
      </w:r>
      <w:bookmarkEnd w:id="45"/>
      <w:bookmarkEnd w:id="46"/>
    </w:p>
    <w:p w14:paraId="3DF8E865" w14:textId="175EACF9" w:rsidR="007102DB" w:rsidRPr="00093290" w:rsidRDefault="007102DB" w:rsidP="00F52325">
      <w:pPr>
        <w:pStyle w:val="infoblue0"/>
        <w:jc w:val="both"/>
        <w:rPr>
          <w:sz w:val="22"/>
        </w:rPr>
      </w:pPr>
    </w:p>
    <w:tbl>
      <w:tblPr>
        <w:tblStyle w:val="GridTable4-Accent1"/>
        <w:tblW w:w="0" w:type="auto"/>
        <w:tblLook w:val="04A0" w:firstRow="1" w:lastRow="0" w:firstColumn="1" w:lastColumn="0" w:noHBand="0" w:noVBand="1"/>
      </w:tblPr>
      <w:tblGrid>
        <w:gridCol w:w="1685"/>
        <w:gridCol w:w="2634"/>
        <w:gridCol w:w="2181"/>
        <w:gridCol w:w="2130"/>
      </w:tblGrid>
      <w:tr w:rsidR="00E945EF" w:rsidRPr="00093290" w14:paraId="61788533" w14:textId="77777777" w:rsidTr="005B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931B703" w14:textId="77777777" w:rsidR="00E945EF" w:rsidRPr="00283043" w:rsidRDefault="00E945EF" w:rsidP="00F52325">
            <w:pPr>
              <w:pStyle w:val="BodyText"/>
              <w:ind w:left="0"/>
              <w:jc w:val="both"/>
              <w:rPr>
                <w:sz w:val="22"/>
              </w:rPr>
            </w:pPr>
            <w:r w:rsidRPr="00283043">
              <w:rPr>
                <w:sz w:val="22"/>
              </w:rPr>
              <w:t>Version</w:t>
            </w:r>
          </w:p>
        </w:tc>
        <w:tc>
          <w:tcPr>
            <w:tcW w:w="2634" w:type="dxa"/>
          </w:tcPr>
          <w:p w14:paraId="7346AB27" w14:textId="77777777" w:rsidR="00E945EF" w:rsidRPr="00283043" w:rsidRDefault="00E945EF"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Primary Author(s)</w:t>
            </w:r>
          </w:p>
        </w:tc>
        <w:tc>
          <w:tcPr>
            <w:tcW w:w="2181" w:type="dxa"/>
          </w:tcPr>
          <w:p w14:paraId="7920F8CA" w14:textId="77777777" w:rsidR="00E945EF" w:rsidRPr="00283043" w:rsidRDefault="00E945EF"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Description of Version</w:t>
            </w:r>
          </w:p>
        </w:tc>
        <w:tc>
          <w:tcPr>
            <w:tcW w:w="2130" w:type="dxa"/>
          </w:tcPr>
          <w:p w14:paraId="00F566E1" w14:textId="77777777" w:rsidR="00E945EF" w:rsidRPr="00283043" w:rsidRDefault="00E945EF"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Date Expected</w:t>
            </w:r>
          </w:p>
        </w:tc>
      </w:tr>
      <w:tr w:rsidR="00E945EF" w:rsidRPr="00093290" w14:paraId="25D050FA"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679AEFF6" w14:textId="77777777" w:rsidR="00E945EF" w:rsidRPr="00283043" w:rsidRDefault="00E945EF" w:rsidP="00F52325">
            <w:pPr>
              <w:pStyle w:val="BodyText"/>
              <w:ind w:left="0"/>
              <w:jc w:val="both"/>
              <w:rPr>
                <w:sz w:val="22"/>
              </w:rPr>
            </w:pPr>
            <w:r w:rsidRPr="00283043">
              <w:rPr>
                <w:sz w:val="22"/>
              </w:rPr>
              <w:t>Draft</w:t>
            </w:r>
          </w:p>
        </w:tc>
        <w:tc>
          <w:tcPr>
            <w:tcW w:w="2634" w:type="dxa"/>
          </w:tcPr>
          <w:p w14:paraId="07524DEA" w14:textId="77777777" w:rsidR="00B608A3"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w:t>
            </w:r>
            <w:r w:rsidR="00B608A3" w:rsidRPr="00283043">
              <w:rPr>
                <w:sz w:val="22"/>
              </w:rPr>
              <w:t>atthew Ganpat</w:t>
            </w:r>
          </w:p>
          <w:p w14:paraId="0A0E7872" w14:textId="7AAAF342" w:rsidR="00B608A3"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52C4F584" w14:textId="682F53B3" w:rsidR="00B608A3" w:rsidRPr="00283043" w:rsidRDefault="001E15F6"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Shervonne</w:t>
            </w:r>
            <w:r w:rsidR="00E945EF" w:rsidRPr="00283043">
              <w:rPr>
                <w:sz w:val="22"/>
              </w:rPr>
              <w:t xml:space="preserve"> Cummings </w:t>
            </w:r>
          </w:p>
          <w:p w14:paraId="3DF48E07" w14:textId="13789711"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69F97E54" w14:textId="6262F0C1"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03/10/14</w:t>
            </w:r>
          </w:p>
        </w:tc>
      </w:tr>
      <w:tr w:rsidR="00E945EF" w:rsidRPr="00093290" w14:paraId="0B612F86"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43BF5EC9" w14:textId="7B83CAF8" w:rsidR="00E945EF" w:rsidRPr="00283043" w:rsidRDefault="00E945EF" w:rsidP="00F52325">
            <w:pPr>
              <w:pStyle w:val="BodyText"/>
              <w:ind w:left="0"/>
              <w:jc w:val="both"/>
              <w:rPr>
                <w:sz w:val="22"/>
              </w:rPr>
            </w:pPr>
            <w:r w:rsidRPr="00283043">
              <w:rPr>
                <w:sz w:val="22"/>
              </w:rPr>
              <w:t>Preliminary</w:t>
            </w:r>
          </w:p>
        </w:tc>
        <w:tc>
          <w:tcPr>
            <w:tcW w:w="2634" w:type="dxa"/>
          </w:tcPr>
          <w:p w14:paraId="4163714F" w14:textId="77777777" w:rsidR="00B608A3" w:rsidRPr="00283043" w:rsidRDefault="00B608A3"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Matthew Ganpat</w:t>
            </w:r>
          </w:p>
          <w:p w14:paraId="1EFEA8C9" w14:textId="77777777" w:rsidR="00B608A3" w:rsidRPr="00283043" w:rsidRDefault="00B608A3"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Devindra Mahadeo </w:t>
            </w:r>
          </w:p>
          <w:p w14:paraId="2A9DECA1" w14:textId="77777777" w:rsidR="00B608A3" w:rsidRPr="00283043" w:rsidRDefault="00B608A3"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Shervonne Cummings </w:t>
            </w:r>
          </w:p>
          <w:p w14:paraId="1FA4284D" w14:textId="14482EE3"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p>
        </w:tc>
        <w:tc>
          <w:tcPr>
            <w:tcW w:w="2181" w:type="dxa"/>
          </w:tcPr>
          <w:p w14:paraId="77AADF4C"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16/10/14</w:t>
            </w:r>
          </w:p>
        </w:tc>
      </w:tr>
      <w:tr w:rsidR="00E945EF" w:rsidRPr="00093290" w14:paraId="79880195"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A68E4BF" w14:textId="77777777" w:rsidR="00E945EF" w:rsidRPr="00283043" w:rsidRDefault="00E945EF" w:rsidP="00F52325">
            <w:pPr>
              <w:pStyle w:val="BodyText"/>
              <w:ind w:left="0"/>
              <w:jc w:val="both"/>
              <w:rPr>
                <w:sz w:val="22"/>
              </w:rPr>
            </w:pPr>
            <w:r w:rsidRPr="00283043">
              <w:rPr>
                <w:sz w:val="22"/>
              </w:rPr>
              <w:t>Final</w:t>
            </w:r>
          </w:p>
        </w:tc>
        <w:tc>
          <w:tcPr>
            <w:tcW w:w="2634" w:type="dxa"/>
          </w:tcPr>
          <w:p w14:paraId="26C68927" w14:textId="77777777" w:rsidR="00B608A3" w:rsidRPr="00283043" w:rsidRDefault="00B608A3"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Matthew Ganpat</w:t>
            </w:r>
          </w:p>
          <w:p w14:paraId="298860AE" w14:textId="77777777" w:rsidR="00B608A3" w:rsidRPr="00283043" w:rsidRDefault="00B608A3"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6FF1BFEF" w14:textId="77777777" w:rsidR="00B608A3" w:rsidRPr="00283043" w:rsidRDefault="00B608A3"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Shervonne Cummings </w:t>
            </w:r>
          </w:p>
          <w:p w14:paraId="151C4EA7" w14:textId="303B676C"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7A021948" w14:textId="77777777"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3D90DD56" w14:textId="77777777"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TBD</w:t>
            </w:r>
          </w:p>
        </w:tc>
      </w:tr>
      <w:tr w:rsidR="00E945EF" w:rsidRPr="00093290" w14:paraId="38EE5E5B"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71B1AD0F" w14:textId="77777777" w:rsidR="00E945EF" w:rsidRPr="00283043" w:rsidRDefault="00E945EF" w:rsidP="00F52325">
            <w:pPr>
              <w:pStyle w:val="BodyText"/>
              <w:ind w:left="0"/>
              <w:jc w:val="both"/>
              <w:rPr>
                <w:sz w:val="22"/>
              </w:rPr>
            </w:pPr>
            <w:r w:rsidRPr="00283043">
              <w:rPr>
                <w:sz w:val="22"/>
              </w:rPr>
              <w:t xml:space="preserve">Revision </w:t>
            </w:r>
          </w:p>
        </w:tc>
        <w:tc>
          <w:tcPr>
            <w:tcW w:w="2634" w:type="dxa"/>
          </w:tcPr>
          <w:p w14:paraId="48490312"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c>
          <w:tcPr>
            <w:tcW w:w="2181" w:type="dxa"/>
          </w:tcPr>
          <w:p w14:paraId="3407B5A9"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26D0F25B"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r>
    </w:tbl>
    <w:p w14:paraId="7780F486" w14:textId="105B831A" w:rsidR="00E945EF" w:rsidRDefault="00E945EF" w:rsidP="00F52325">
      <w:pPr>
        <w:pStyle w:val="infoblue0"/>
        <w:jc w:val="both"/>
        <w:rPr>
          <w:sz w:val="22"/>
        </w:rPr>
      </w:pPr>
    </w:p>
    <w:p w14:paraId="21C12A9A" w14:textId="77777777" w:rsidR="00605EDF" w:rsidRDefault="00605EDF" w:rsidP="00F52325">
      <w:pPr>
        <w:pStyle w:val="infoblue0"/>
        <w:jc w:val="both"/>
        <w:rPr>
          <w:sz w:val="22"/>
        </w:rPr>
      </w:pPr>
    </w:p>
    <w:p w14:paraId="0A8C2B98" w14:textId="77777777" w:rsidR="00605EDF" w:rsidRDefault="00605EDF" w:rsidP="00F52325">
      <w:pPr>
        <w:pStyle w:val="infoblue0"/>
        <w:jc w:val="both"/>
        <w:rPr>
          <w:sz w:val="22"/>
        </w:rPr>
      </w:pPr>
    </w:p>
    <w:p w14:paraId="3E710AEF" w14:textId="77777777" w:rsidR="00605EDF" w:rsidRPr="00093290" w:rsidRDefault="00605EDF" w:rsidP="00F52325">
      <w:pPr>
        <w:pStyle w:val="infoblue0"/>
        <w:jc w:val="both"/>
        <w:rPr>
          <w:sz w:val="22"/>
        </w:rPr>
      </w:pPr>
    </w:p>
    <w:p w14:paraId="10F836AC" w14:textId="77777777" w:rsidR="007102DB" w:rsidRPr="00093290" w:rsidRDefault="00EF302B" w:rsidP="00F52325">
      <w:pPr>
        <w:pStyle w:val="Heading3"/>
        <w:jc w:val="both"/>
        <w:rPr>
          <w:sz w:val="22"/>
        </w:rPr>
      </w:pPr>
      <w:bookmarkStart w:id="47" w:name="_Toc524312848"/>
      <w:bookmarkStart w:id="48" w:name="_Toc400083827"/>
      <w:r w:rsidRPr="00093290">
        <w:rPr>
          <w:sz w:val="22"/>
        </w:rPr>
        <w:t>Project Resourcing</w:t>
      </w:r>
      <w:bookmarkEnd w:id="47"/>
      <w:bookmarkEnd w:id="48"/>
    </w:p>
    <w:p w14:paraId="0BF03DE3" w14:textId="663B57BC" w:rsidR="007102DB" w:rsidRDefault="00EF302B" w:rsidP="00F52325">
      <w:pPr>
        <w:pStyle w:val="infoblue0"/>
        <w:jc w:val="both"/>
        <w:rPr>
          <w:sz w:val="22"/>
        </w:rPr>
      </w:pPr>
      <w:r w:rsidRPr="00093290">
        <w:rPr>
          <w:sz w:val="22"/>
        </w:rPr>
        <w:t> </w:t>
      </w:r>
    </w:p>
    <w:p w14:paraId="7803A1E1" w14:textId="77777777" w:rsidR="00E00770" w:rsidRPr="005B31A4" w:rsidRDefault="00E00770" w:rsidP="00F52325">
      <w:pPr>
        <w:pStyle w:val="infoblue0"/>
        <w:jc w:val="both"/>
        <w:rPr>
          <w:color w:val="auto"/>
          <w:sz w:val="22"/>
        </w:rPr>
      </w:pPr>
    </w:p>
    <w:p w14:paraId="1B56A925" w14:textId="7B7C8724" w:rsidR="0083758E" w:rsidRPr="005B31A4" w:rsidRDefault="0083758E" w:rsidP="00F52325">
      <w:pPr>
        <w:pStyle w:val="infoblue0"/>
        <w:jc w:val="both"/>
        <w:rPr>
          <w:color w:val="auto"/>
          <w:sz w:val="22"/>
        </w:rPr>
      </w:pPr>
      <w:r w:rsidRPr="005B31A4">
        <w:rPr>
          <w:color w:val="auto"/>
          <w:sz w:val="22"/>
        </w:rPr>
        <w:t>The resources that would be required for this project include:</w:t>
      </w:r>
    </w:p>
    <w:p w14:paraId="317BF541" w14:textId="1553EF78" w:rsidR="0083758E" w:rsidRPr="005B31A4" w:rsidRDefault="0083758E" w:rsidP="00F52325">
      <w:pPr>
        <w:pStyle w:val="infoblue0"/>
        <w:numPr>
          <w:ilvl w:val="0"/>
          <w:numId w:val="12"/>
        </w:numPr>
        <w:jc w:val="both"/>
        <w:rPr>
          <w:i w:val="0"/>
          <w:color w:val="auto"/>
          <w:sz w:val="22"/>
        </w:rPr>
      </w:pPr>
      <w:r w:rsidRPr="005B31A4">
        <w:rPr>
          <w:i w:val="0"/>
          <w:color w:val="auto"/>
          <w:sz w:val="22"/>
        </w:rPr>
        <w:t>Human</w:t>
      </w:r>
    </w:p>
    <w:p w14:paraId="5FCEA319" w14:textId="0C042D25" w:rsidR="0083758E" w:rsidRPr="005B31A4" w:rsidRDefault="0083758E" w:rsidP="00F52325">
      <w:pPr>
        <w:pStyle w:val="infoblue0"/>
        <w:numPr>
          <w:ilvl w:val="0"/>
          <w:numId w:val="12"/>
        </w:numPr>
        <w:jc w:val="both"/>
        <w:rPr>
          <w:i w:val="0"/>
          <w:color w:val="auto"/>
          <w:sz w:val="22"/>
        </w:rPr>
      </w:pPr>
      <w:r w:rsidRPr="005B31A4">
        <w:rPr>
          <w:i w:val="0"/>
          <w:color w:val="auto"/>
          <w:sz w:val="22"/>
        </w:rPr>
        <w:t xml:space="preserve">Hardware </w:t>
      </w:r>
    </w:p>
    <w:p w14:paraId="50168BF6" w14:textId="17449094" w:rsidR="0083758E" w:rsidRPr="005B31A4" w:rsidRDefault="0083758E" w:rsidP="00F52325">
      <w:pPr>
        <w:pStyle w:val="infoblue0"/>
        <w:numPr>
          <w:ilvl w:val="0"/>
          <w:numId w:val="12"/>
        </w:numPr>
        <w:jc w:val="both"/>
        <w:rPr>
          <w:i w:val="0"/>
          <w:color w:val="auto"/>
          <w:sz w:val="22"/>
        </w:rPr>
      </w:pPr>
      <w:r w:rsidRPr="005B31A4">
        <w:rPr>
          <w:i w:val="0"/>
          <w:color w:val="auto"/>
          <w:sz w:val="22"/>
        </w:rPr>
        <w:t>Software</w:t>
      </w:r>
    </w:p>
    <w:p w14:paraId="2C4F6936" w14:textId="77777777" w:rsidR="0083758E" w:rsidRPr="005B31A4" w:rsidRDefault="0083758E" w:rsidP="00F52325">
      <w:pPr>
        <w:pStyle w:val="infoblue0"/>
        <w:jc w:val="both"/>
        <w:rPr>
          <w:i w:val="0"/>
          <w:color w:val="auto"/>
          <w:sz w:val="22"/>
        </w:rPr>
      </w:pPr>
      <w:r w:rsidRPr="005B31A4">
        <w:rPr>
          <w:i w:val="0"/>
          <w:color w:val="auto"/>
          <w:sz w:val="22"/>
        </w:rPr>
        <w:t>This project would require four personnel to take this project through its development cycle.</w:t>
      </w:r>
    </w:p>
    <w:p w14:paraId="29C1708B" w14:textId="0CDF4A77" w:rsidR="0083758E" w:rsidRPr="005B31A4" w:rsidRDefault="0083758E" w:rsidP="00F52325">
      <w:pPr>
        <w:pStyle w:val="infoblue0"/>
        <w:jc w:val="both"/>
        <w:rPr>
          <w:i w:val="0"/>
          <w:color w:val="auto"/>
          <w:sz w:val="22"/>
        </w:rPr>
      </w:pPr>
      <w:r w:rsidRPr="005B31A4">
        <w:rPr>
          <w:i w:val="0"/>
          <w:color w:val="auto"/>
          <w:sz w:val="22"/>
        </w:rPr>
        <w:t xml:space="preserve">There would be a project leader and three other persons who would provide independent and collaborative efforts to bring this project to </w:t>
      </w:r>
      <w:r w:rsidR="002B1296" w:rsidRPr="005B31A4">
        <w:rPr>
          <w:i w:val="0"/>
          <w:color w:val="auto"/>
          <w:sz w:val="22"/>
        </w:rPr>
        <w:t xml:space="preserve">a successful </w:t>
      </w:r>
      <w:r w:rsidRPr="005B31A4">
        <w:rPr>
          <w:i w:val="0"/>
          <w:color w:val="auto"/>
          <w:sz w:val="22"/>
        </w:rPr>
        <w:t xml:space="preserve">closure. </w:t>
      </w:r>
      <w:r w:rsidR="00884EBC" w:rsidRPr="005B31A4">
        <w:rPr>
          <w:i w:val="0"/>
          <w:color w:val="auto"/>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Pr="005B31A4" w:rsidRDefault="001B48BF" w:rsidP="00F52325">
      <w:pPr>
        <w:pStyle w:val="infoblue0"/>
        <w:jc w:val="both"/>
        <w:rPr>
          <w:i w:val="0"/>
          <w:color w:val="auto"/>
          <w:sz w:val="22"/>
        </w:rPr>
      </w:pPr>
      <w:r w:rsidRPr="005B31A4">
        <w:rPr>
          <w:i w:val="0"/>
          <w:color w:val="auto"/>
          <w:sz w:val="22"/>
        </w:rPr>
        <w:t xml:space="preserve">Training will be done alongside the project phase. </w:t>
      </w:r>
    </w:p>
    <w:p w14:paraId="7D075078" w14:textId="77777777" w:rsidR="0083758E" w:rsidRPr="001B48BF" w:rsidRDefault="0083758E" w:rsidP="00F52325">
      <w:pPr>
        <w:pStyle w:val="infoblue0"/>
        <w:jc w:val="both"/>
        <w:rPr>
          <w:i w:val="0"/>
          <w:color w:val="00B050"/>
          <w:sz w:val="22"/>
        </w:rPr>
      </w:pPr>
    </w:p>
    <w:tbl>
      <w:tblPr>
        <w:tblStyle w:val="GridTable4-Accent1"/>
        <w:tblW w:w="0" w:type="auto"/>
        <w:tblLook w:val="04A0" w:firstRow="1" w:lastRow="0" w:firstColumn="1" w:lastColumn="0" w:noHBand="0" w:noVBand="1"/>
      </w:tblPr>
      <w:tblGrid>
        <w:gridCol w:w="3865"/>
        <w:gridCol w:w="2554"/>
        <w:gridCol w:w="2669"/>
      </w:tblGrid>
      <w:tr w:rsidR="008B65F6" w14:paraId="5C42E108" w14:textId="1B611CC5" w:rsidTr="005B31A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Default="008B65F6" w:rsidP="00F52325">
            <w:pPr>
              <w:pStyle w:val="infoblue0"/>
              <w:ind w:left="0"/>
              <w:jc w:val="both"/>
              <w:rPr>
                <w:sz w:val="22"/>
              </w:rPr>
            </w:pPr>
            <w:r>
              <w:rPr>
                <w:color w:val="auto"/>
                <w:sz w:val="22"/>
              </w:rPr>
              <w:t>Member</w:t>
            </w:r>
          </w:p>
        </w:tc>
        <w:tc>
          <w:tcPr>
            <w:tcW w:w="2554" w:type="dxa"/>
          </w:tcPr>
          <w:p w14:paraId="109FC485" w14:textId="0922B01A" w:rsidR="008B65F6" w:rsidRPr="0066352B" w:rsidRDefault="008B65F6" w:rsidP="00F52325">
            <w:pPr>
              <w:pStyle w:val="infoblue0"/>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Training</w:t>
            </w:r>
            <w:r>
              <w:rPr>
                <w:color w:val="auto"/>
                <w:sz w:val="22"/>
              </w:rPr>
              <w:t xml:space="preserve"> Time</w:t>
            </w:r>
            <w:r w:rsidR="00740F22">
              <w:rPr>
                <w:color w:val="auto"/>
                <w:sz w:val="22"/>
              </w:rPr>
              <w:t>(Day/s)</w:t>
            </w:r>
          </w:p>
        </w:tc>
        <w:tc>
          <w:tcPr>
            <w:tcW w:w="2669" w:type="dxa"/>
          </w:tcPr>
          <w:p w14:paraId="77996F4E" w14:textId="3F46D0D1" w:rsidR="008B65F6" w:rsidRPr="0066352B" w:rsidRDefault="008B65F6" w:rsidP="00F52325">
            <w:pPr>
              <w:pStyle w:val="infoblue0"/>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Project Phase</w:t>
            </w:r>
          </w:p>
        </w:tc>
      </w:tr>
      <w:tr w:rsidR="008B65F6" w14:paraId="232229E8" w14:textId="54500DF4"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71FB7379" w:rsidR="008B65F6" w:rsidRPr="005B31A4" w:rsidRDefault="008B65F6" w:rsidP="00F52325">
            <w:pPr>
              <w:pStyle w:val="BodyText"/>
              <w:ind w:left="0"/>
              <w:jc w:val="both"/>
              <w:rPr>
                <w:b w:val="0"/>
                <w:sz w:val="22"/>
                <w:szCs w:val="22"/>
              </w:rPr>
            </w:pPr>
            <w:r w:rsidRPr="005B31A4">
              <w:rPr>
                <w:b w:val="0"/>
                <w:sz w:val="22"/>
                <w:szCs w:val="22"/>
              </w:rPr>
              <w:t xml:space="preserve">Matthew Ganpat, Devindra Mahadeo Shervonne Cummings </w:t>
            </w:r>
          </w:p>
        </w:tc>
        <w:tc>
          <w:tcPr>
            <w:tcW w:w="2554" w:type="dxa"/>
          </w:tcPr>
          <w:p w14:paraId="6007B7C7" w14:textId="681064F7" w:rsidR="00850562" w:rsidRPr="005B31A4" w:rsidRDefault="00850562" w:rsidP="00F52325">
            <w:pPr>
              <w:pStyle w:val="infoblue0"/>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 xml:space="preserve"> </w:t>
            </w:r>
            <w:r w:rsidRPr="005B31A4">
              <w:rPr>
                <w:rFonts w:ascii="Calibri" w:hAnsi="Calibri"/>
                <w:color w:val="auto"/>
                <w:sz w:val="22"/>
                <w:szCs w:val="22"/>
                <w:lang w:val="en-TT" w:eastAsia="en-TT"/>
              </w:rPr>
              <w:t>17/09/14 – 23/</w:t>
            </w:r>
            <w:r w:rsidR="00B12F1F" w:rsidRPr="005B31A4">
              <w:rPr>
                <w:rFonts w:ascii="Calibri" w:hAnsi="Calibri"/>
                <w:color w:val="auto"/>
                <w:sz w:val="22"/>
                <w:szCs w:val="22"/>
                <w:lang w:val="en-TT" w:eastAsia="en-TT"/>
              </w:rPr>
              <w:t>09</w:t>
            </w:r>
            <w:r w:rsidRPr="005B31A4">
              <w:rPr>
                <w:rFonts w:ascii="Calibri" w:hAnsi="Calibri"/>
                <w:color w:val="auto"/>
                <w:sz w:val="22"/>
                <w:szCs w:val="22"/>
                <w:lang w:val="en-TT" w:eastAsia="en-TT"/>
              </w:rPr>
              <w:t>/14</w:t>
            </w:r>
          </w:p>
        </w:tc>
        <w:tc>
          <w:tcPr>
            <w:tcW w:w="2669" w:type="dxa"/>
          </w:tcPr>
          <w:p w14:paraId="1E3424FB" w14:textId="2BBEC289" w:rsidR="008B65F6" w:rsidRPr="005B31A4" w:rsidRDefault="008B65F6" w:rsidP="00F52325">
            <w:pPr>
              <w:pStyle w:val="infoblue0"/>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i w:val="0"/>
                <w:color w:val="auto"/>
                <w:sz w:val="22"/>
                <w:szCs w:val="22"/>
                <w:lang w:val="en-TT" w:eastAsia="en-TT"/>
              </w:rPr>
              <w:t>Planning and Requirement Analysis</w:t>
            </w:r>
          </w:p>
        </w:tc>
      </w:tr>
      <w:tr w:rsidR="008B65F6" w14:paraId="072A86AD" w14:textId="517B74C5" w:rsidTr="005B31A4">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5689CF9C" w:rsidR="008B65F6" w:rsidRPr="005B31A4" w:rsidRDefault="008B65F6" w:rsidP="00F52325">
            <w:pPr>
              <w:pStyle w:val="infoblue0"/>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779CFED" w14:textId="60D34836" w:rsidR="008B65F6" w:rsidRPr="005B31A4" w:rsidRDefault="0012445A" w:rsidP="00F52325">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11/10/14 - 13/10/14</w:t>
            </w:r>
          </w:p>
        </w:tc>
        <w:tc>
          <w:tcPr>
            <w:tcW w:w="2669" w:type="dxa"/>
          </w:tcPr>
          <w:p w14:paraId="083B7D44" w14:textId="49770C30" w:rsidR="008B65F6" w:rsidRPr="005B31A4" w:rsidRDefault="00E43D15" w:rsidP="00F52325">
            <w:pPr>
              <w:pStyle w:val="infoblue0"/>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lang w:val="en-TT"/>
              </w:rPr>
              <w:t>System Design</w:t>
            </w:r>
          </w:p>
        </w:tc>
      </w:tr>
      <w:tr w:rsidR="008B65F6" w14:paraId="769A9502" w14:textId="6D41490E"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7FEE67D0" w:rsidR="008B65F6" w:rsidRPr="005B31A4" w:rsidRDefault="003F0592" w:rsidP="00F52325">
            <w:pPr>
              <w:pStyle w:val="infoblue0"/>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451F116" w14:textId="6E43D1EB" w:rsidR="00D9149E" w:rsidRPr="005B31A4" w:rsidRDefault="00D9149E" w:rsidP="00F52325">
            <w:pPr>
              <w:pStyle w:val="infoblue0"/>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19/10/14 - 21/10/14</w:t>
            </w:r>
          </w:p>
        </w:tc>
        <w:tc>
          <w:tcPr>
            <w:tcW w:w="2669" w:type="dxa"/>
          </w:tcPr>
          <w:p w14:paraId="7C9C967E" w14:textId="11D1B8EA" w:rsidR="008B65F6" w:rsidRPr="005B31A4" w:rsidRDefault="00EB1313" w:rsidP="00F52325">
            <w:pPr>
              <w:pStyle w:val="infoblue0"/>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Development</w:t>
            </w:r>
          </w:p>
        </w:tc>
      </w:tr>
      <w:tr w:rsidR="008B65F6" w14:paraId="58B1EB6E" w14:textId="1E465C15" w:rsidTr="005B31A4">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78119616" w:rsidR="008B65F6" w:rsidRPr="005B31A4" w:rsidRDefault="003F0592" w:rsidP="00F52325">
            <w:pPr>
              <w:pStyle w:val="infoblue0"/>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21A52CBC" w14:textId="03F22241" w:rsidR="008B65F6" w:rsidRPr="005B31A4" w:rsidRDefault="003F0592" w:rsidP="00F52325">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0C47524C" w14:textId="56807C33" w:rsidR="008B65F6" w:rsidRPr="005B31A4" w:rsidRDefault="008B65F6" w:rsidP="00F52325">
            <w:pPr>
              <w:pStyle w:val="infoblue0"/>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Design</w:t>
            </w:r>
          </w:p>
        </w:tc>
      </w:tr>
      <w:tr w:rsidR="008B65F6" w14:paraId="597A72C1" w14:textId="272CD7B9" w:rsidTr="005B31A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55B7D030" w:rsidR="008B65F6" w:rsidRPr="005B31A4" w:rsidRDefault="003F0592" w:rsidP="00F52325">
            <w:pPr>
              <w:pStyle w:val="infoblue0"/>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6E053977" w14:textId="7B18BAE7" w:rsidR="008B65F6" w:rsidRPr="005B31A4" w:rsidRDefault="003F0592" w:rsidP="00F52325">
            <w:pPr>
              <w:pStyle w:val="infoblue0"/>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7E5C8AD4" w14:textId="4D0CA18B" w:rsidR="008B65F6" w:rsidRPr="005B31A4" w:rsidRDefault="003F0592" w:rsidP="00F52325">
            <w:pPr>
              <w:pStyle w:val="infoblue0"/>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Testing</w:t>
            </w:r>
          </w:p>
        </w:tc>
      </w:tr>
      <w:tr w:rsidR="003F0592" w14:paraId="02B3C3A1" w14:textId="77777777" w:rsidTr="005B31A4">
        <w:trPr>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9A9317F" w14:textId="07BAA792" w:rsidR="003F0592" w:rsidRPr="005B31A4" w:rsidRDefault="003F0592" w:rsidP="00F52325">
            <w:pPr>
              <w:pStyle w:val="infoblue0"/>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0ADC858B" w14:textId="7EC71EF5" w:rsidR="003F0592" w:rsidRPr="005B31A4" w:rsidRDefault="003F0592" w:rsidP="00F52325">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48FBE602" w14:textId="4564B65A" w:rsidR="003F0592" w:rsidRPr="005B31A4" w:rsidRDefault="003F0592" w:rsidP="00F52325">
            <w:pPr>
              <w:pStyle w:val="infoblue0"/>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Implementation and Maintenance</w:t>
            </w:r>
          </w:p>
        </w:tc>
      </w:tr>
    </w:tbl>
    <w:p w14:paraId="4CDC7310" w14:textId="77777777" w:rsidR="0066352B" w:rsidRDefault="0066352B" w:rsidP="00F52325">
      <w:pPr>
        <w:pStyle w:val="infoblue0"/>
        <w:jc w:val="both"/>
        <w:rPr>
          <w:i w:val="0"/>
          <w:sz w:val="22"/>
        </w:rPr>
      </w:pPr>
    </w:p>
    <w:p w14:paraId="280539F6" w14:textId="3EC297B0" w:rsidR="00850562" w:rsidRPr="00C65EF6" w:rsidRDefault="00850562" w:rsidP="00F52325">
      <w:pPr>
        <w:pStyle w:val="infoblue0"/>
        <w:jc w:val="both"/>
        <w:rPr>
          <w:i w:val="0"/>
          <w:color w:val="auto"/>
          <w:sz w:val="22"/>
        </w:rPr>
      </w:pPr>
      <w:r w:rsidRPr="00C65EF6">
        <w:rPr>
          <w:i w:val="0"/>
          <w:color w:val="auto"/>
          <w:sz w:val="22"/>
        </w:rPr>
        <w:t xml:space="preserve">Other resources would include software. These software include Microsoft Word, Microsoft Project and Microsoft Visio.  </w:t>
      </w:r>
      <w:r w:rsidR="002803AA" w:rsidRPr="00C65EF6">
        <w:rPr>
          <w:i w:val="0"/>
          <w:color w:val="auto"/>
          <w:sz w:val="22"/>
        </w:rPr>
        <w:t>The allocation of costs is to be determined.</w:t>
      </w:r>
    </w:p>
    <w:p w14:paraId="3010ED38" w14:textId="3C6C5F58" w:rsidR="007102DB" w:rsidRPr="00093290" w:rsidRDefault="00EF302B" w:rsidP="00F52325">
      <w:pPr>
        <w:pStyle w:val="Heading2"/>
        <w:jc w:val="both"/>
        <w:rPr>
          <w:sz w:val="22"/>
        </w:rPr>
      </w:pPr>
      <w:bookmarkStart w:id="49" w:name="_Toc447095892"/>
      <w:bookmarkStart w:id="50" w:name="_Toc512930361"/>
      <w:bookmarkStart w:id="51" w:name="_Toc447095893"/>
      <w:bookmarkStart w:id="52" w:name="_Toc512930362"/>
      <w:bookmarkStart w:id="53" w:name="_Toc430447687"/>
      <w:bookmarkStart w:id="54" w:name="_Toc447095894"/>
      <w:bookmarkStart w:id="55" w:name="_Toc512930363"/>
      <w:bookmarkStart w:id="56" w:name="_Toc430447688"/>
      <w:bookmarkStart w:id="57" w:name="_Toc430447689"/>
      <w:bookmarkStart w:id="58" w:name="_Toc447095895"/>
      <w:bookmarkStart w:id="59" w:name="_Toc512930364"/>
      <w:bookmarkStart w:id="60" w:name="_Toc430447690"/>
      <w:bookmarkStart w:id="61" w:name="_Toc447095896"/>
      <w:bookmarkStart w:id="62" w:name="_Toc512930365"/>
      <w:bookmarkStart w:id="63" w:name="_Toc447095897"/>
      <w:bookmarkStart w:id="64" w:name="_Toc512930366"/>
      <w:bookmarkStart w:id="65" w:name="_Toc430447691"/>
      <w:bookmarkStart w:id="66" w:name="_Toc447095898"/>
      <w:bookmarkStart w:id="67" w:name="_Toc512930367"/>
      <w:bookmarkStart w:id="68" w:name="_Toc447095908"/>
      <w:bookmarkStart w:id="69" w:name="_Toc512930368"/>
      <w:bookmarkStart w:id="70" w:name="_Toc513004379"/>
      <w:bookmarkStart w:id="71" w:name="_Toc400083828"/>
      <w:bookmarkEnd w:id="0"/>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093290">
        <w:rPr>
          <w:sz w:val="22"/>
        </w:rPr>
        <w:t>Project Monitoring and Control</w:t>
      </w:r>
      <w:bookmarkEnd w:id="70"/>
      <w:bookmarkEnd w:id="71"/>
    </w:p>
    <w:p w14:paraId="4AD1A3A2" w14:textId="77777777" w:rsidR="00D9768B" w:rsidRDefault="00D9768B" w:rsidP="00F52325">
      <w:pPr>
        <w:pStyle w:val="BodyText"/>
        <w:jc w:val="both"/>
        <w:rPr>
          <w:rStyle w:val="Strong"/>
          <w:sz w:val="22"/>
        </w:rPr>
      </w:pPr>
      <w:bookmarkStart w:id="72" w:name="_Toc447095909"/>
    </w:p>
    <w:p w14:paraId="1A5EBF00" w14:textId="13554F58" w:rsidR="00573C6B" w:rsidRPr="00093290" w:rsidRDefault="00573C6B" w:rsidP="00F52325">
      <w:pPr>
        <w:pStyle w:val="BodyText"/>
        <w:jc w:val="both"/>
        <w:rPr>
          <w:rStyle w:val="Strong"/>
          <w:sz w:val="22"/>
        </w:rPr>
      </w:pPr>
      <w:r>
        <w:rPr>
          <w:rStyle w:val="Strong"/>
          <w:sz w:val="22"/>
        </w:rPr>
        <w:t>Project</w:t>
      </w:r>
      <w:r w:rsidRPr="00093290">
        <w:rPr>
          <w:rStyle w:val="Strong"/>
          <w:sz w:val="22"/>
        </w:rPr>
        <w:t xml:space="preserve"> Management</w:t>
      </w:r>
    </w:p>
    <w:p w14:paraId="7CCE88B0" w14:textId="6D5DC7A6" w:rsidR="00573C6B" w:rsidRDefault="00573C6B" w:rsidP="00F52325">
      <w:pPr>
        <w:pStyle w:val="infoblue0"/>
        <w:jc w:val="both"/>
        <w:rPr>
          <w:i w:val="0"/>
          <w:color w:val="auto"/>
          <w:sz w:val="22"/>
        </w:rPr>
      </w:pPr>
      <w:r>
        <w:rPr>
          <w:i w:val="0"/>
          <w:color w:val="auto"/>
          <w:sz w:val="22"/>
        </w:rPr>
        <w:t>In order for successful completion of the project, it must be monitored closely and every step be documented.</w:t>
      </w:r>
    </w:p>
    <w:p w14:paraId="70037DA6" w14:textId="77777777" w:rsidR="00573C6B" w:rsidRDefault="00573C6B" w:rsidP="00F52325">
      <w:pPr>
        <w:pStyle w:val="infoblue0"/>
        <w:jc w:val="both"/>
        <w:rPr>
          <w:i w:val="0"/>
          <w:color w:val="auto"/>
          <w:sz w:val="22"/>
        </w:rPr>
      </w:pPr>
    </w:p>
    <w:p w14:paraId="6FC2AC83" w14:textId="77777777" w:rsidR="007102DB" w:rsidRPr="00093290" w:rsidRDefault="00EF302B" w:rsidP="00F52325">
      <w:pPr>
        <w:pStyle w:val="Heading1"/>
        <w:jc w:val="both"/>
        <w:rPr>
          <w:sz w:val="28"/>
        </w:rPr>
      </w:pPr>
      <w:bookmarkStart w:id="73" w:name="_Toc447095917"/>
      <w:bookmarkStart w:id="74" w:name="_Toc512930369"/>
      <w:bookmarkStart w:id="75" w:name="_Toc447095932"/>
      <w:bookmarkStart w:id="76" w:name="_Toc512930370"/>
      <w:bookmarkStart w:id="77" w:name="_Toc513004381"/>
      <w:bookmarkStart w:id="78" w:name="_Toc400083829"/>
      <w:bookmarkEnd w:id="72"/>
      <w:bookmarkEnd w:id="73"/>
      <w:bookmarkEnd w:id="74"/>
      <w:bookmarkEnd w:id="75"/>
      <w:bookmarkEnd w:id="76"/>
      <w:r w:rsidRPr="00093290">
        <w:rPr>
          <w:sz w:val="28"/>
        </w:rPr>
        <w:t>Annexes</w:t>
      </w:r>
      <w:bookmarkEnd w:id="77"/>
      <w:bookmarkEnd w:id="78"/>
    </w:p>
    <w:p w14:paraId="35C95EB8" w14:textId="19ECA324" w:rsidR="007102DB" w:rsidRPr="00093290" w:rsidRDefault="00D9768B" w:rsidP="00F52325">
      <w:pPr>
        <w:pStyle w:val="BodyText"/>
        <w:jc w:val="both"/>
        <w:rPr>
          <w:sz w:val="22"/>
        </w:rPr>
      </w:pPr>
      <w:r>
        <w:rPr>
          <w:sz w:val="22"/>
        </w:rPr>
        <w:t>This project utilizes a Requirements Document to supplement the various processes.</w:t>
      </w:r>
    </w:p>
    <w:p w14:paraId="09438FFD" w14:textId="77777777" w:rsidR="009D1DC8" w:rsidRPr="00093290" w:rsidRDefault="009D1DC8" w:rsidP="00F52325">
      <w:pPr>
        <w:pStyle w:val="BodyText"/>
        <w:jc w:val="both"/>
        <w:rPr>
          <w:sz w:val="22"/>
        </w:rPr>
      </w:pPr>
    </w:p>
    <w:p w14:paraId="7FF799E6" w14:textId="77777777" w:rsidR="00120EBB" w:rsidRPr="00093290" w:rsidRDefault="00120EBB" w:rsidP="00F52325">
      <w:pPr>
        <w:pStyle w:val="BodyText"/>
        <w:jc w:val="both"/>
        <w:rPr>
          <w:sz w:val="22"/>
        </w:rPr>
      </w:pPr>
    </w:p>
    <w:p w14:paraId="727A4646" w14:textId="4559EB7D" w:rsidR="00487CD5" w:rsidRPr="00093290" w:rsidRDefault="00487CD5" w:rsidP="00F52325">
      <w:pPr>
        <w:pStyle w:val="BodyText"/>
        <w:jc w:val="both"/>
        <w:rPr>
          <w:b/>
          <w:color w:val="00B050"/>
          <w:sz w:val="36"/>
        </w:rPr>
      </w:pPr>
    </w:p>
    <w:sectPr w:rsidR="00487CD5" w:rsidRPr="0009329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EF585" w14:textId="77777777" w:rsidR="003436C4" w:rsidRDefault="003436C4">
      <w:pPr>
        <w:spacing w:line="240" w:lineRule="auto"/>
      </w:pPr>
      <w:r>
        <w:separator/>
      </w:r>
    </w:p>
  </w:endnote>
  <w:endnote w:type="continuationSeparator" w:id="0">
    <w:p w14:paraId="223D6875" w14:textId="77777777" w:rsidR="003436C4" w:rsidRDefault="00343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66352B" w:rsidRDefault="006635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66352B" w:rsidRDefault="006635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C9E4D" w14:textId="77777777" w:rsidR="00A76CA9" w:rsidRDefault="00A76C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FA3C3" w14:textId="77777777" w:rsidR="00A76CA9" w:rsidRDefault="00A76CA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6352B" w14:paraId="5B9673C2" w14:textId="77777777">
      <w:tc>
        <w:tcPr>
          <w:tcW w:w="3162" w:type="dxa"/>
          <w:tcBorders>
            <w:top w:val="nil"/>
            <w:left w:val="nil"/>
            <w:bottom w:val="nil"/>
            <w:right w:val="nil"/>
          </w:tcBorders>
        </w:tcPr>
        <w:p w14:paraId="73258DAF" w14:textId="77777777" w:rsidR="0066352B" w:rsidRDefault="0066352B">
          <w:pPr>
            <w:ind w:right="360"/>
          </w:pPr>
          <w:r>
            <w:t>Confidential</w:t>
          </w:r>
        </w:p>
      </w:tc>
      <w:tc>
        <w:tcPr>
          <w:tcW w:w="3162" w:type="dxa"/>
          <w:tcBorders>
            <w:top w:val="nil"/>
            <w:left w:val="nil"/>
            <w:bottom w:val="nil"/>
            <w:right w:val="nil"/>
          </w:tcBorders>
        </w:tcPr>
        <w:p w14:paraId="02B95628" w14:textId="2B937E97" w:rsidR="0066352B" w:rsidRDefault="0066352B" w:rsidP="00C15E8C">
          <w:pPr>
            <w:jc w:val="center"/>
          </w:pPr>
          <w:r>
            <w:sym w:font="Symbol" w:char="F0D3"/>
          </w:r>
          <w:r>
            <w:t xml:space="preserve">AKI Bakery Services , </w:t>
          </w:r>
          <w:r>
            <w:fldChar w:fldCharType="begin"/>
          </w:r>
          <w:r>
            <w:instrText xml:space="preserve"> DATE \@ "yyyy" </w:instrText>
          </w:r>
          <w:r>
            <w:fldChar w:fldCharType="separate"/>
          </w:r>
          <w:r w:rsidR="00DF7AD5">
            <w:rPr>
              <w:noProof/>
            </w:rPr>
            <w:t>2014</w:t>
          </w:r>
          <w:r>
            <w:fldChar w:fldCharType="end"/>
          </w:r>
        </w:p>
      </w:tc>
      <w:tc>
        <w:tcPr>
          <w:tcW w:w="3162" w:type="dxa"/>
          <w:tcBorders>
            <w:top w:val="nil"/>
            <w:left w:val="nil"/>
            <w:bottom w:val="nil"/>
            <w:right w:val="nil"/>
          </w:tcBorders>
        </w:tcPr>
        <w:p w14:paraId="1B2AFF72" w14:textId="77777777" w:rsidR="0066352B" w:rsidRDefault="0066352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76CA9">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76CA9">
            <w:rPr>
              <w:rStyle w:val="PageNumber"/>
              <w:noProof/>
            </w:rPr>
            <w:t>13</w:t>
          </w:r>
          <w:r>
            <w:rPr>
              <w:rStyle w:val="PageNumber"/>
            </w:rPr>
            <w:fldChar w:fldCharType="end"/>
          </w:r>
        </w:p>
      </w:tc>
    </w:tr>
  </w:tbl>
  <w:p w14:paraId="35E3C4ED" w14:textId="77777777" w:rsidR="0066352B" w:rsidRDefault="0066352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66352B" w:rsidRDefault="00663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550E6" w14:textId="77777777" w:rsidR="003436C4" w:rsidRDefault="003436C4">
      <w:pPr>
        <w:spacing w:line="240" w:lineRule="auto"/>
      </w:pPr>
      <w:r>
        <w:separator/>
      </w:r>
    </w:p>
  </w:footnote>
  <w:footnote w:type="continuationSeparator" w:id="0">
    <w:p w14:paraId="18B96A62" w14:textId="77777777" w:rsidR="003436C4" w:rsidRDefault="003436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5B647" w14:textId="77777777" w:rsidR="00A76CA9" w:rsidRDefault="00A76C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66352B" w:rsidRDefault="0066352B">
    <w:pPr>
      <w:rPr>
        <w:sz w:val="24"/>
      </w:rPr>
    </w:pPr>
  </w:p>
  <w:p w14:paraId="2E78A579" w14:textId="77777777" w:rsidR="0066352B" w:rsidRDefault="0066352B">
    <w:pPr>
      <w:pBdr>
        <w:top w:val="single" w:sz="6" w:space="1" w:color="auto"/>
      </w:pBdr>
      <w:rPr>
        <w:sz w:val="24"/>
      </w:rPr>
    </w:pPr>
  </w:p>
  <w:p w14:paraId="6570CFF2" w14:textId="419CA8C7" w:rsidR="0066352B" w:rsidRDefault="0066352B">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66352B" w:rsidRDefault="0066352B">
    <w:pPr>
      <w:pBdr>
        <w:bottom w:val="single" w:sz="6" w:space="1" w:color="auto"/>
      </w:pBdr>
      <w:jc w:val="right"/>
      <w:rPr>
        <w:sz w:val="24"/>
      </w:rPr>
    </w:pPr>
  </w:p>
  <w:p w14:paraId="2A9FD524" w14:textId="77777777" w:rsidR="0066352B" w:rsidRDefault="006635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C9DB5" w14:textId="77777777" w:rsidR="00A76CA9" w:rsidRDefault="00A76C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6352B" w14:paraId="07109142" w14:textId="77777777" w:rsidTr="00CE2C1A">
      <w:tc>
        <w:tcPr>
          <w:tcW w:w="6379" w:type="dxa"/>
        </w:tcPr>
        <w:p w14:paraId="34B37EBF" w14:textId="7FCB284B" w:rsidR="0066352B" w:rsidRDefault="0066352B">
          <w:r>
            <w:t>AKI Pro Plus Software Upgrade</w:t>
          </w:r>
        </w:p>
      </w:tc>
      <w:tc>
        <w:tcPr>
          <w:tcW w:w="3179" w:type="dxa"/>
        </w:tcPr>
        <w:p w14:paraId="6512388E" w14:textId="5B53B04B" w:rsidR="0066352B" w:rsidRDefault="00A76CA9" w:rsidP="00CE2C1A">
          <w:pPr>
            <w:tabs>
              <w:tab w:val="left" w:pos="1135"/>
            </w:tabs>
            <w:spacing w:before="40"/>
            <w:ind w:right="68"/>
          </w:pPr>
          <w:r>
            <w:t xml:space="preserve"> Version:          1.1</w:t>
          </w:r>
          <w:bookmarkStart w:id="79" w:name="_GoBack"/>
          <w:bookmarkEnd w:id="79"/>
        </w:p>
      </w:tc>
    </w:tr>
    <w:tr w:rsidR="0066352B" w14:paraId="21FF6336" w14:textId="77777777" w:rsidTr="00CE2C1A">
      <w:tc>
        <w:tcPr>
          <w:tcW w:w="6379" w:type="dxa"/>
        </w:tcPr>
        <w:p w14:paraId="21A13325" w14:textId="77777777" w:rsidR="0066352B" w:rsidRDefault="00F5275A">
          <w:fldSimple w:instr=" TITLE  \* MERGEFORMAT ">
            <w:r w:rsidR="0066352B">
              <w:t>Software Development Plan (Small Project)</w:t>
            </w:r>
          </w:fldSimple>
        </w:p>
      </w:tc>
      <w:tc>
        <w:tcPr>
          <w:tcW w:w="3179" w:type="dxa"/>
        </w:tcPr>
        <w:p w14:paraId="4033E5B0" w14:textId="2D1EF9A2" w:rsidR="0066352B" w:rsidRDefault="0066352B" w:rsidP="00CE2C1A">
          <w:r>
            <w:t xml:space="preserve">  Date: 15/Sep/2014</w:t>
          </w:r>
        </w:p>
      </w:tc>
    </w:tr>
  </w:tbl>
  <w:p w14:paraId="147F2503" w14:textId="77777777" w:rsidR="0066352B" w:rsidRDefault="0066352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66352B" w:rsidRDefault="006635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0">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12"/>
  </w:num>
  <w:num w:numId="4">
    <w:abstractNumId w:val="2"/>
  </w:num>
  <w:num w:numId="5">
    <w:abstractNumId w:val="3"/>
  </w:num>
  <w:num w:numId="6">
    <w:abstractNumId w:val="6"/>
  </w:num>
  <w:num w:numId="7">
    <w:abstractNumId w:val="9"/>
  </w:num>
  <w:num w:numId="8">
    <w:abstractNumId w:val="4"/>
  </w:num>
  <w:num w:numId="9">
    <w:abstractNumId w:val="10"/>
  </w:num>
  <w:num w:numId="10">
    <w:abstractNumId w:val="1"/>
  </w:num>
  <w:num w:numId="11">
    <w:abstractNumId w:val="8"/>
  </w:num>
  <w:num w:numId="12">
    <w:abstractNumId w:val="11"/>
  </w:num>
  <w:num w:numId="1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6158B"/>
    <w:rsid w:val="00093290"/>
    <w:rsid w:val="000E2086"/>
    <w:rsid w:val="00120EBB"/>
    <w:rsid w:val="0012445A"/>
    <w:rsid w:val="00134A20"/>
    <w:rsid w:val="00146E87"/>
    <w:rsid w:val="00150639"/>
    <w:rsid w:val="0015782C"/>
    <w:rsid w:val="00162582"/>
    <w:rsid w:val="001A340C"/>
    <w:rsid w:val="001B48BF"/>
    <w:rsid w:val="001C75B2"/>
    <w:rsid w:val="001E15F6"/>
    <w:rsid w:val="001E53C7"/>
    <w:rsid w:val="00213810"/>
    <w:rsid w:val="0023543F"/>
    <w:rsid w:val="00242301"/>
    <w:rsid w:val="00256E7D"/>
    <w:rsid w:val="002803AA"/>
    <w:rsid w:val="00283043"/>
    <w:rsid w:val="002B1296"/>
    <w:rsid w:val="00306831"/>
    <w:rsid w:val="003436C4"/>
    <w:rsid w:val="003463EC"/>
    <w:rsid w:val="00351BA1"/>
    <w:rsid w:val="003B171C"/>
    <w:rsid w:val="003D1AD4"/>
    <w:rsid w:val="003E66D4"/>
    <w:rsid w:val="003F0592"/>
    <w:rsid w:val="00424033"/>
    <w:rsid w:val="0044338B"/>
    <w:rsid w:val="004529BB"/>
    <w:rsid w:val="004804B4"/>
    <w:rsid w:val="00487CD5"/>
    <w:rsid w:val="004A4CAF"/>
    <w:rsid w:val="004C3D44"/>
    <w:rsid w:val="004E4527"/>
    <w:rsid w:val="004F4D96"/>
    <w:rsid w:val="004F765B"/>
    <w:rsid w:val="00501D8B"/>
    <w:rsid w:val="00503AF3"/>
    <w:rsid w:val="00506AB0"/>
    <w:rsid w:val="00516A07"/>
    <w:rsid w:val="005360AE"/>
    <w:rsid w:val="00567F01"/>
    <w:rsid w:val="00573C6B"/>
    <w:rsid w:val="00587B6B"/>
    <w:rsid w:val="005B31A4"/>
    <w:rsid w:val="005C29FE"/>
    <w:rsid w:val="005E1466"/>
    <w:rsid w:val="005E4454"/>
    <w:rsid w:val="005F397E"/>
    <w:rsid w:val="00605EDF"/>
    <w:rsid w:val="00634E61"/>
    <w:rsid w:val="00636A7F"/>
    <w:rsid w:val="00653CFB"/>
    <w:rsid w:val="0066352B"/>
    <w:rsid w:val="00677313"/>
    <w:rsid w:val="006A16D6"/>
    <w:rsid w:val="006B64D0"/>
    <w:rsid w:val="006B78A7"/>
    <w:rsid w:val="006C0BC3"/>
    <w:rsid w:val="006C7D26"/>
    <w:rsid w:val="00700E84"/>
    <w:rsid w:val="007102DB"/>
    <w:rsid w:val="00715D9D"/>
    <w:rsid w:val="00740F22"/>
    <w:rsid w:val="007468E0"/>
    <w:rsid w:val="007717ED"/>
    <w:rsid w:val="007847E0"/>
    <w:rsid w:val="007909E4"/>
    <w:rsid w:val="007A4C52"/>
    <w:rsid w:val="007B39DF"/>
    <w:rsid w:val="007B7E83"/>
    <w:rsid w:val="007F75FC"/>
    <w:rsid w:val="00806AA1"/>
    <w:rsid w:val="008071D8"/>
    <w:rsid w:val="008104CB"/>
    <w:rsid w:val="0083758E"/>
    <w:rsid w:val="00850562"/>
    <w:rsid w:val="00854B81"/>
    <w:rsid w:val="00872545"/>
    <w:rsid w:val="00884EBC"/>
    <w:rsid w:val="00886F5E"/>
    <w:rsid w:val="00893783"/>
    <w:rsid w:val="008B65F6"/>
    <w:rsid w:val="008C5A56"/>
    <w:rsid w:val="008D4A04"/>
    <w:rsid w:val="008E2776"/>
    <w:rsid w:val="008E5988"/>
    <w:rsid w:val="008F510B"/>
    <w:rsid w:val="00903FC4"/>
    <w:rsid w:val="0091120B"/>
    <w:rsid w:val="00930B64"/>
    <w:rsid w:val="0093608A"/>
    <w:rsid w:val="009369BF"/>
    <w:rsid w:val="0094081E"/>
    <w:rsid w:val="00954DC2"/>
    <w:rsid w:val="00973E04"/>
    <w:rsid w:val="0097653E"/>
    <w:rsid w:val="00981EFB"/>
    <w:rsid w:val="00996CA9"/>
    <w:rsid w:val="009A197A"/>
    <w:rsid w:val="009B0FC3"/>
    <w:rsid w:val="009B376E"/>
    <w:rsid w:val="009B3FD8"/>
    <w:rsid w:val="009D1DC8"/>
    <w:rsid w:val="009E2A8F"/>
    <w:rsid w:val="009E738F"/>
    <w:rsid w:val="009F50A0"/>
    <w:rsid w:val="009F5B7D"/>
    <w:rsid w:val="009F71CF"/>
    <w:rsid w:val="00A2726B"/>
    <w:rsid w:val="00A70232"/>
    <w:rsid w:val="00A748D4"/>
    <w:rsid w:val="00A75AF8"/>
    <w:rsid w:val="00A760F6"/>
    <w:rsid w:val="00A76CA9"/>
    <w:rsid w:val="00A77C05"/>
    <w:rsid w:val="00A81752"/>
    <w:rsid w:val="00A967A8"/>
    <w:rsid w:val="00A96A5D"/>
    <w:rsid w:val="00AB38BD"/>
    <w:rsid w:val="00AB54F9"/>
    <w:rsid w:val="00AC0162"/>
    <w:rsid w:val="00AF6B80"/>
    <w:rsid w:val="00B04AC5"/>
    <w:rsid w:val="00B126E1"/>
    <w:rsid w:val="00B12F1F"/>
    <w:rsid w:val="00B20B10"/>
    <w:rsid w:val="00B35273"/>
    <w:rsid w:val="00B44587"/>
    <w:rsid w:val="00B47AB3"/>
    <w:rsid w:val="00B608A3"/>
    <w:rsid w:val="00B614DE"/>
    <w:rsid w:val="00B7553A"/>
    <w:rsid w:val="00B94C05"/>
    <w:rsid w:val="00BA66B1"/>
    <w:rsid w:val="00BB2E10"/>
    <w:rsid w:val="00BB65C6"/>
    <w:rsid w:val="00BC23FE"/>
    <w:rsid w:val="00BD1530"/>
    <w:rsid w:val="00C15E8C"/>
    <w:rsid w:val="00C217B8"/>
    <w:rsid w:val="00C344B9"/>
    <w:rsid w:val="00C3487B"/>
    <w:rsid w:val="00C5001F"/>
    <w:rsid w:val="00C658DB"/>
    <w:rsid w:val="00C65EF6"/>
    <w:rsid w:val="00C67EBB"/>
    <w:rsid w:val="00C7235D"/>
    <w:rsid w:val="00C743BE"/>
    <w:rsid w:val="00C91F0B"/>
    <w:rsid w:val="00CA24E4"/>
    <w:rsid w:val="00CB7CBB"/>
    <w:rsid w:val="00CE2C1A"/>
    <w:rsid w:val="00CF1055"/>
    <w:rsid w:val="00CF5A84"/>
    <w:rsid w:val="00CF624D"/>
    <w:rsid w:val="00D016E4"/>
    <w:rsid w:val="00D142DF"/>
    <w:rsid w:val="00D4058F"/>
    <w:rsid w:val="00D711EB"/>
    <w:rsid w:val="00D83798"/>
    <w:rsid w:val="00D870DE"/>
    <w:rsid w:val="00D9149E"/>
    <w:rsid w:val="00D9768B"/>
    <w:rsid w:val="00DC1ECE"/>
    <w:rsid w:val="00DC63A7"/>
    <w:rsid w:val="00DD7BF6"/>
    <w:rsid w:val="00DE5A1B"/>
    <w:rsid w:val="00DF458A"/>
    <w:rsid w:val="00DF7AD5"/>
    <w:rsid w:val="00E00234"/>
    <w:rsid w:val="00E00770"/>
    <w:rsid w:val="00E04736"/>
    <w:rsid w:val="00E20BB6"/>
    <w:rsid w:val="00E43D15"/>
    <w:rsid w:val="00E63385"/>
    <w:rsid w:val="00E751E2"/>
    <w:rsid w:val="00E871C3"/>
    <w:rsid w:val="00E92E4F"/>
    <w:rsid w:val="00E945EF"/>
    <w:rsid w:val="00E97BED"/>
    <w:rsid w:val="00EA2463"/>
    <w:rsid w:val="00EB1313"/>
    <w:rsid w:val="00EB306D"/>
    <w:rsid w:val="00EC45D3"/>
    <w:rsid w:val="00EF302B"/>
    <w:rsid w:val="00F04AE8"/>
    <w:rsid w:val="00F12C34"/>
    <w:rsid w:val="00F16049"/>
    <w:rsid w:val="00F52325"/>
    <w:rsid w:val="00F5275A"/>
    <w:rsid w:val="00F67FCA"/>
    <w:rsid w:val="00F746EB"/>
    <w:rsid w:val="00F762F7"/>
    <w:rsid w:val="00F90171"/>
    <w:rsid w:val="00F97AE7"/>
    <w:rsid w:val="00FB3B14"/>
    <w:rsid w:val="00FB62FE"/>
    <w:rsid w:val="00FD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styleId="GridTable1Light-Accent2">
    <w:name w:val="Grid Table 1 Light Accent 2"/>
    <w:basedOn w:val="TableNormal"/>
    <w:uiPriority w:val="46"/>
    <w:rsid w:val="0066352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52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6352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
    <w:name w:val="Grid Table 4"/>
    <w:basedOn w:val="TableNormal"/>
    <w:uiPriority w:val="49"/>
    <w:rsid w:val="005B31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B31A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5B31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31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730426745">
      <w:bodyDiv w:val="1"/>
      <w:marLeft w:val="0"/>
      <w:marRight w:val="0"/>
      <w:marTop w:val="0"/>
      <w:marBottom w:val="0"/>
      <w:divBdr>
        <w:top w:val="none" w:sz="0" w:space="0" w:color="auto"/>
        <w:left w:val="none" w:sz="0" w:space="0" w:color="auto"/>
        <w:bottom w:val="none" w:sz="0" w:space="0" w:color="auto"/>
        <w:right w:val="none" w:sz="0" w:space="0" w:color="auto"/>
      </w:divBdr>
    </w:div>
    <w:div w:id="837959714">
      <w:bodyDiv w:val="1"/>
      <w:marLeft w:val="0"/>
      <w:marRight w:val="0"/>
      <w:marTop w:val="0"/>
      <w:marBottom w:val="0"/>
      <w:divBdr>
        <w:top w:val="none" w:sz="0" w:space="0" w:color="auto"/>
        <w:left w:val="none" w:sz="0" w:space="0" w:color="auto"/>
        <w:bottom w:val="none" w:sz="0" w:space="0" w:color="auto"/>
        <w:right w:val="none" w:sz="0" w:space="0" w:color="auto"/>
      </w:divBdr>
    </w:div>
    <w:div w:id="1373771433">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EE496-F1DD-49E9-873B-9394F2D1D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19</TotalTime>
  <Pages>13</Pages>
  <Words>2335</Words>
  <Characters>13315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15619</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22</cp:revision>
  <cp:lastPrinted>2014-09-11T14:42:00Z</cp:lastPrinted>
  <dcterms:created xsi:type="dcterms:W3CDTF">2014-10-04T02:35:00Z</dcterms:created>
  <dcterms:modified xsi:type="dcterms:W3CDTF">2014-11-20T01:25:00Z</dcterms:modified>
</cp:coreProperties>
</file>